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37B1" w14:textId="77777777" w:rsidR="000A5087" w:rsidRDefault="000A5087" w:rsidP="000A5087">
      <w:pPr>
        <w:jc w:val="center"/>
        <w:rPr>
          <w:b/>
          <w:bCs/>
          <w:sz w:val="72"/>
          <w:szCs w:val="72"/>
          <w:rtl/>
        </w:rPr>
      </w:pPr>
    </w:p>
    <w:p w14:paraId="6A6C2B09" w14:textId="77777777" w:rsidR="000A5087" w:rsidRDefault="00AA2A89" w:rsidP="000A5087">
      <w:pPr>
        <w:jc w:val="center"/>
        <w:rPr>
          <w:b/>
          <w:bCs/>
          <w:sz w:val="72"/>
          <w:szCs w:val="72"/>
          <w:rtl/>
        </w:rPr>
      </w:pPr>
      <w:r>
        <w:rPr>
          <w:b/>
          <w:bCs/>
          <w:sz w:val="72"/>
          <w:szCs w:val="72"/>
        </w:rPr>
        <w:t>DEVTECH</w:t>
      </w:r>
    </w:p>
    <w:p w14:paraId="52BBD8C7" w14:textId="77777777" w:rsidR="000A5087" w:rsidRPr="009469D1" w:rsidRDefault="000A5087" w:rsidP="00801715">
      <w:pPr>
        <w:jc w:val="center"/>
        <w:rPr>
          <w:b/>
          <w:bCs/>
          <w:sz w:val="72"/>
          <w:szCs w:val="72"/>
          <w:rtl/>
        </w:rPr>
      </w:pPr>
      <w:r w:rsidRPr="009469D1">
        <w:rPr>
          <w:rFonts w:hint="cs"/>
          <w:b/>
          <w:bCs/>
          <w:sz w:val="72"/>
          <w:szCs w:val="72"/>
          <w:rtl/>
        </w:rPr>
        <w:t>פרויקט מלווה</w:t>
      </w:r>
    </w:p>
    <w:p w14:paraId="0B782256" w14:textId="77777777" w:rsidR="000A5087" w:rsidRPr="00AA2A89" w:rsidRDefault="000A5087" w:rsidP="00AA2A89">
      <w:pPr>
        <w:jc w:val="center"/>
        <w:rPr>
          <w:sz w:val="96"/>
          <w:szCs w:val="96"/>
          <w:rtl/>
        </w:rPr>
      </w:pPr>
      <w:r w:rsidRPr="00F32256">
        <w:rPr>
          <w:rFonts w:hint="cs"/>
          <w:b/>
          <w:bCs/>
          <w:sz w:val="96"/>
          <w:szCs w:val="96"/>
          <w:rtl/>
        </w:rPr>
        <w:t>מערכת ניהול קופונים</w:t>
      </w:r>
    </w:p>
    <w:p w14:paraId="1ACA0121" w14:textId="77777777" w:rsidR="000A5087" w:rsidRDefault="000A5087" w:rsidP="000A5087">
      <w:pPr>
        <w:rPr>
          <w:rtl/>
        </w:rPr>
      </w:pPr>
    </w:p>
    <w:p w14:paraId="529A1831" w14:textId="77777777" w:rsidR="000A5087" w:rsidRDefault="000A5087" w:rsidP="000A5087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cs w:val="0"/>
          <w:lang w:val="he-IL"/>
        </w:rPr>
        <w:id w:val="37343229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  <w:cs/>
          <w:lang w:val="en-US"/>
        </w:rPr>
      </w:sdtEndPr>
      <w:sdtContent>
        <w:p w14:paraId="7C9EFB65" w14:textId="77777777" w:rsidR="000A5087" w:rsidRDefault="000A5087" w:rsidP="000A5087">
          <w:pPr>
            <w:pStyle w:val="TOCHeading"/>
            <w:rPr>
              <w:rFonts w:asciiTheme="minorBidi" w:hAnsiTheme="minorBidi" w:cstheme="minorBidi"/>
              <w:sz w:val="40"/>
              <w:szCs w:val="40"/>
              <w:cs w:val="0"/>
            </w:rPr>
          </w:pPr>
          <w:r w:rsidRPr="000A5087">
            <w:rPr>
              <w:rFonts w:asciiTheme="minorBidi" w:hAnsiTheme="minorBidi" w:cstheme="minorBidi"/>
              <w:sz w:val="40"/>
              <w:szCs w:val="40"/>
              <w:cs w:val="0"/>
              <w:lang w:val="he-IL"/>
            </w:rPr>
            <w:t xml:space="preserve">תוכן </w:t>
          </w:r>
          <w:r w:rsidR="00537CAA">
            <w:rPr>
              <w:rFonts w:asciiTheme="minorBidi" w:hAnsiTheme="minorBidi" w:cstheme="minorBidi" w:hint="cs"/>
              <w:sz w:val="40"/>
              <w:szCs w:val="40"/>
              <w:cs w:val="0"/>
              <w:lang w:val="he-IL"/>
            </w:rPr>
            <w:t>ה</w:t>
          </w:r>
          <w:r w:rsidRPr="000A5087">
            <w:rPr>
              <w:rFonts w:asciiTheme="minorBidi" w:hAnsiTheme="minorBidi" w:cstheme="minorBidi"/>
              <w:sz w:val="40"/>
              <w:szCs w:val="40"/>
              <w:cs w:val="0"/>
              <w:lang w:val="he-IL"/>
            </w:rPr>
            <w:t>עניינים</w:t>
          </w:r>
        </w:p>
        <w:p w14:paraId="7A1F4B99" w14:textId="77777777" w:rsidR="000A5087" w:rsidRPr="000A5087" w:rsidRDefault="000A5087" w:rsidP="000A5087">
          <w:pPr>
            <w:rPr>
              <w:rtl/>
              <w:cs/>
            </w:rPr>
          </w:pPr>
        </w:p>
        <w:p w14:paraId="1DA41ACE" w14:textId="77777777" w:rsidR="000A5087" w:rsidRPr="000A5087" w:rsidRDefault="000A5087" w:rsidP="000A5087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r w:rsidRPr="000A5087">
            <w:rPr>
              <w:rFonts w:asciiTheme="minorBidi" w:hAnsiTheme="minorBidi" w:cstheme="minorBidi"/>
              <w:b/>
              <w:bCs/>
              <w:sz w:val="24"/>
              <w:szCs w:val="24"/>
            </w:rPr>
            <w:fldChar w:fldCharType="begin"/>
          </w:r>
          <w:r w:rsidRPr="000A5087">
            <w:rPr>
              <w:rFonts w:asciiTheme="minorBidi" w:hAnsiTheme="minorBidi" w:cstheme="minorBidi"/>
              <w:b/>
              <w:bCs/>
              <w:sz w:val="24"/>
              <w:szCs w:val="24"/>
            </w:rPr>
            <w:instrText xml:space="preserve"> TOC \o "1-3" \h \z \u </w:instrText>
          </w:r>
          <w:r w:rsidRPr="000A5087">
            <w:rPr>
              <w:rFonts w:asciiTheme="minorBidi" w:hAnsiTheme="minorBidi" w:cstheme="minorBidi"/>
              <w:b/>
              <w:bCs/>
              <w:sz w:val="24"/>
              <w:szCs w:val="24"/>
            </w:rPr>
            <w:fldChar w:fldCharType="separate"/>
          </w:r>
          <w:hyperlink w:anchor="_Toc510946974" w:history="1"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כללי</w:t>
            </w:r>
            <w:r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_Toc510946974 \h </w:instrText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2C70CF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  <w:rtl/>
              </w:rPr>
              <w:t>3</w:t>
            </w:r>
            <w:r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BA50BCE" w14:textId="77777777" w:rsidR="000A5087" w:rsidRPr="000A5087" w:rsidRDefault="00327838" w:rsidP="000A5087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hyperlink w:anchor="_Toc510946975" w:history="1"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שלב 1</w:t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_Toc510946975 \h </w:instrTex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2C70CF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  <w:rtl/>
              </w:rPr>
              <w:t>5</w: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45C2B5CD" w14:textId="77777777" w:rsidR="000A5087" w:rsidRPr="000A5087" w:rsidRDefault="00327838" w:rsidP="004E2251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hyperlink w:anchor="_Toc510946976" w:history="1"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שלב 2</w:t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_Toc510946976 \h </w:instrTex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2C70CF">
              <w:rPr>
                <w:rStyle w:val="Hyperlink"/>
                <w:rFonts w:asciiTheme="minorBidi" w:hAnsiTheme="minorBidi" w:cstheme="minorBidi"/>
                <w:noProof/>
                <w:sz w:val="24"/>
                <w:szCs w:val="24"/>
              </w:rPr>
              <w:t>Error! Bookmark not defined.</w: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9C55CC0" w14:textId="77777777" w:rsidR="000A5087" w:rsidRPr="000A5087" w:rsidRDefault="00327838" w:rsidP="004309BC">
          <w:pPr>
            <w:pStyle w:val="TOC2"/>
            <w:spacing w:line="480" w:lineRule="auto"/>
            <w:jc w:val="right"/>
            <w:rPr>
              <w:rFonts w:asciiTheme="minorBidi" w:eastAsiaTheme="minorEastAsia" w:hAnsiTheme="minorBidi" w:cstheme="minorBidi"/>
              <w:b/>
              <w:bCs/>
              <w:noProof/>
              <w:sz w:val="24"/>
              <w:szCs w:val="24"/>
            </w:rPr>
          </w:pPr>
          <w:hyperlink w:anchor="_Toc510946977" w:history="1"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שלב 3</w:t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begin"/>
            </w:r>
            <w:r w:rsidR="000A5087" w:rsidRPr="000A5087">
              <w:rPr>
                <w:rFonts w:asciiTheme="minorBidi" w:hAnsiTheme="minorBidi" w:cstheme="minorBidi"/>
                <w:b/>
                <w:bCs/>
                <w:noProof/>
                <w:webHidden/>
                <w:sz w:val="24"/>
                <w:szCs w:val="24"/>
              </w:rPr>
              <w:instrText xml:space="preserve"> PAGEREF _Toc510946977 \h </w:instrTex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separate"/>
            </w:r>
            <w:r w:rsidR="002C70CF">
              <w:rPr>
                <w:rStyle w:val="Hyperlink"/>
                <w:rFonts w:asciiTheme="minorBidi" w:hAnsiTheme="minorBidi" w:cstheme="minorBidi"/>
                <w:noProof/>
                <w:sz w:val="24"/>
                <w:szCs w:val="24"/>
              </w:rPr>
              <w:t>Error! Bookmark not defined.</w:t>
            </w:r>
            <w:r w:rsidR="000A5087" w:rsidRPr="000A5087">
              <w:rPr>
                <w:rStyle w:val="Hyperlink"/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03842571" w14:textId="77777777" w:rsidR="000A5087" w:rsidRPr="000A5087" w:rsidRDefault="000A5087" w:rsidP="000A5087">
          <w:pPr>
            <w:spacing w:line="480" w:lineRule="auto"/>
            <w:rPr>
              <w:b/>
              <w:bCs/>
              <w:rtl/>
              <w:cs/>
            </w:rPr>
          </w:pPr>
          <w:r w:rsidRPr="000A5087">
            <w:rPr>
              <w:rFonts w:asciiTheme="minorBidi" w:hAnsiTheme="minorBidi"/>
              <w:b/>
              <w:bCs/>
              <w:sz w:val="24"/>
              <w:szCs w:val="24"/>
              <w:lang w:val="he-IL"/>
            </w:rPr>
            <w:fldChar w:fldCharType="end"/>
          </w:r>
        </w:p>
      </w:sdtContent>
    </w:sdt>
    <w:p w14:paraId="7F9D24E8" w14:textId="77777777" w:rsidR="000A5087" w:rsidRDefault="000A5087" w:rsidP="000A5087">
      <w:pPr>
        <w:rPr>
          <w:b/>
          <w:bCs/>
          <w:sz w:val="36"/>
          <w:szCs w:val="36"/>
          <w:rtl/>
        </w:rPr>
      </w:pPr>
    </w:p>
    <w:p w14:paraId="4A9DD5B6" w14:textId="77777777" w:rsidR="000A5087" w:rsidRDefault="000A5087" w:rsidP="000A5087">
      <w:pPr>
        <w:rPr>
          <w:b/>
          <w:bCs/>
          <w:sz w:val="36"/>
          <w:szCs w:val="36"/>
          <w:rtl/>
        </w:rPr>
      </w:pPr>
    </w:p>
    <w:p w14:paraId="241C83A8" w14:textId="77777777" w:rsidR="000A5087" w:rsidRDefault="000A5087" w:rsidP="000A5087">
      <w:pPr>
        <w:rPr>
          <w:b/>
          <w:bCs/>
          <w:sz w:val="36"/>
          <w:szCs w:val="36"/>
          <w:rtl/>
        </w:rPr>
      </w:pPr>
    </w:p>
    <w:p w14:paraId="74F38404" w14:textId="77777777" w:rsidR="000A5087" w:rsidRDefault="000A5087" w:rsidP="000A5087">
      <w:pPr>
        <w:rPr>
          <w:b/>
          <w:bCs/>
          <w:sz w:val="36"/>
          <w:szCs w:val="36"/>
          <w:rtl/>
        </w:rPr>
      </w:pPr>
    </w:p>
    <w:p w14:paraId="3D1C924D" w14:textId="77777777" w:rsidR="000A5087" w:rsidRPr="003F1F9C" w:rsidRDefault="000A5087" w:rsidP="00E810C7">
      <w:pPr>
        <w:pStyle w:val="1JB"/>
        <w:numPr>
          <w:ilvl w:val="0"/>
          <w:numId w:val="0"/>
        </w:numPr>
        <w:ind w:left="90"/>
        <w:jc w:val="center"/>
        <w:rPr>
          <w:sz w:val="50"/>
          <w:szCs w:val="50"/>
          <w:rtl/>
        </w:rPr>
      </w:pPr>
      <w:bookmarkStart w:id="0" w:name="_Toc510946974"/>
      <w:r w:rsidRPr="003F1F9C">
        <w:rPr>
          <w:rFonts w:hint="cs"/>
          <w:sz w:val="50"/>
          <w:szCs w:val="50"/>
          <w:rtl/>
        </w:rPr>
        <w:t>כללי</w:t>
      </w:r>
      <w:bookmarkEnd w:id="0"/>
    </w:p>
    <w:p w14:paraId="0C256FC3" w14:textId="77777777" w:rsidR="000A5087" w:rsidRPr="000A5087" w:rsidRDefault="000A5087" w:rsidP="00590509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במסגרת הקורס משולב פרויקט מלווה המפורט במסמך.</w:t>
      </w:r>
    </w:p>
    <w:p w14:paraId="133D52E0" w14:textId="77777777" w:rsidR="000A5087" w:rsidRPr="000A5087" w:rsidRDefault="000A5087" w:rsidP="00537CAA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הפרויקט מחולק ל</w:t>
      </w:r>
      <w:r w:rsidR="00537CAA">
        <w:rPr>
          <w:rFonts w:hint="cs"/>
          <w:sz w:val="24"/>
          <w:szCs w:val="24"/>
          <w:rtl/>
        </w:rPr>
        <w:t>שלושה</w:t>
      </w:r>
      <w:r w:rsidRPr="000A5087">
        <w:rPr>
          <w:rFonts w:hint="cs"/>
          <w:sz w:val="24"/>
          <w:szCs w:val="24"/>
          <w:rtl/>
        </w:rPr>
        <w:t xml:space="preserve"> שלבים:</w:t>
      </w:r>
    </w:p>
    <w:p w14:paraId="32A11658" w14:textId="77777777" w:rsidR="000A5087" w:rsidRPr="000A5087" w:rsidRDefault="002E4B09" w:rsidP="002E4B09">
      <w:pPr>
        <w:jc w:val="both"/>
        <w:rPr>
          <w:sz w:val="24"/>
          <w:szCs w:val="24"/>
          <w:rtl/>
        </w:rPr>
      </w:pPr>
      <w:r w:rsidRPr="00D204AF">
        <w:rPr>
          <w:rFonts w:ascii="Tahoma" w:hAnsi="Tahoma" w:cs="Tahoma"/>
          <w:b/>
          <w:bCs/>
          <w:color w:val="FF0000"/>
          <w:sz w:val="24"/>
          <w:szCs w:val="24"/>
          <w:rtl/>
        </w:rPr>
        <w:t>שלב 1</w:t>
      </w:r>
      <w:r>
        <w:rPr>
          <w:rFonts w:hint="cs"/>
          <w:sz w:val="24"/>
          <w:szCs w:val="24"/>
          <w:rtl/>
        </w:rPr>
        <w:t xml:space="preserve">: </w:t>
      </w:r>
      <w:r w:rsidR="000A5087" w:rsidRPr="000A5087">
        <w:rPr>
          <w:rFonts w:hint="cs"/>
          <w:sz w:val="24"/>
          <w:szCs w:val="24"/>
          <w:rtl/>
        </w:rPr>
        <w:t>בניית ליבת המערכת</w:t>
      </w:r>
      <w:r>
        <w:rPr>
          <w:rFonts w:hint="cs"/>
          <w:sz w:val="24"/>
          <w:szCs w:val="24"/>
          <w:rtl/>
        </w:rPr>
        <w:t xml:space="preserve">. </w:t>
      </w:r>
      <w:r w:rsidR="000A5087" w:rsidRPr="000A5087">
        <w:rPr>
          <w:rFonts w:hint="cs"/>
          <w:sz w:val="24"/>
          <w:szCs w:val="24"/>
          <w:rtl/>
        </w:rPr>
        <w:t>בשלב זה יוקם 'המוח' של המערכת. ליבת המערכת תהיה אחראית על קליטת נתונים, אכסונם ב</w:t>
      </w:r>
      <w:r>
        <w:rPr>
          <w:rFonts w:hint="cs"/>
          <w:sz w:val="24"/>
          <w:szCs w:val="24"/>
          <w:rtl/>
        </w:rPr>
        <w:t xml:space="preserve">מסד נתונים </w:t>
      </w:r>
      <w:r w:rsidR="000A5087" w:rsidRPr="000A5087">
        <w:rPr>
          <w:rFonts w:hint="cs"/>
          <w:sz w:val="24"/>
          <w:szCs w:val="24"/>
          <w:rtl/>
        </w:rPr>
        <w:t>וניהולם.</w:t>
      </w:r>
      <w:r w:rsidR="00FD2743">
        <w:rPr>
          <w:rFonts w:hint="cs"/>
          <w:sz w:val="24"/>
          <w:szCs w:val="24"/>
          <w:rtl/>
        </w:rPr>
        <w:t xml:space="preserve"> בשלב זה תיושמנה מיומנויות התכנות והשימוש בתחביר בסיסי על מנת לייצר מערכת עובדת ולוגיקה משמעותית.</w:t>
      </w:r>
    </w:p>
    <w:p w14:paraId="68E305EF" w14:textId="77777777" w:rsidR="00833458" w:rsidRDefault="002E4B09" w:rsidP="00A911EC">
      <w:pPr>
        <w:jc w:val="both"/>
        <w:rPr>
          <w:sz w:val="24"/>
          <w:szCs w:val="24"/>
          <w:rtl/>
        </w:rPr>
      </w:pPr>
      <w:r w:rsidRPr="00D204AF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שלב 2</w:t>
      </w:r>
      <w:r>
        <w:rPr>
          <w:rFonts w:hint="cs"/>
          <w:sz w:val="24"/>
          <w:szCs w:val="24"/>
          <w:rtl/>
        </w:rPr>
        <w:t xml:space="preserve">: </w:t>
      </w:r>
      <w:r w:rsidR="00833458">
        <w:rPr>
          <w:rFonts w:hint="cs"/>
          <w:sz w:val="24"/>
          <w:szCs w:val="24"/>
          <w:rtl/>
        </w:rPr>
        <w:t>שכתוב מערכת הליבה לטכנולוגיות עדכניות בתעשייה. בשלב זה יתבצע מעבר לפלטפורמ</w:t>
      </w:r>
      <w:r w:rsidR="00A911EC">
        <w:rPr>
          <w:rFonts w:hint="cs"/>
          <w:sz w:val="24"/>
          <w:szCs w:val="24"/>
          <w:rtl/>
        </w:rPr>
        <w:t xml:space="preserve">ות מתקדמות ועדכניות בתעשייה כדוגמת </w:t>
      </w:r>
      <w:r w:rsidR="00A911EC">
        <w:rPr>
          <w:sz w:val="24"/>
          <w:szCs w:val="24"/>
        </w:rPr>
        <w:t>Spring</w:t>
      </w:r>
      <w:r w:rsidR="00A911EC">
        <w:rPr>
          <w:rFonts w:hint="cs"/>
          <w:sz w:val="24"/>
          <w:szCs w:val="24"/>
          <w:rtl/>
        </w:rPr>
        <w:t xml:space="preserve"> ו-</w:t>
      </w:r>
      <w:r w:rsidR="00A911EC">
        <w:rPr>
          <w:sz w:val="24"/>
          <w:szCs w:val="24"/>
        </w:rPr>
        <w:t>Hibernate</w:t>
      </w:r>
      <w:r w:rsidR="00A911EC">
        <w:rPr>
          <w:rFonts w:hint="cs"/>
          <w:sz w:val="24"/>
          <w:szCs w:val="24"/>
          <w:rtl/>
        </w:rPr>
        <w:t xml:space="preserve"> ו</w:t>
      </w:r>
      <w:r w:rsidR="00833458">
        <w:rPr>
          <w:rFonts w:hint="cs"/>
          <w:sz w:val="24"/>
          <w:szCs w:val="24"/>
          <w:rtl/>
        </w:rPr>
        <w:t>שדרוג של הקוד.</w:t>
      </w:r>
    </w:p>
    <w:p w14:paraId="6867851A" w14:textId="77777777" w:rsidR="00E7403D" w:rsidRDefault="002E4B09" w:rsidP="00E9253B">
      <w:pPr>
        <w:jc w:val="both"/>
        <w:rPr>
          <w:sz w:val="24"/>
          <w:szCs w:val="24"/>
          <w:rtl/>
        </w:rPr>
      </w:pPr>
      <w:r w:rsidRPr="00D204AF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שלב 3</w:t>
      </w:r>
      <w:r>
        <w:rPr>
          <w:rFonts w:hint="cs"/>
          <w:sz w:val="24"/>
          <w:szCs w:val="24"/>
          <w:rtl/>
        </w:rPr>
        <w:t xml:space="preserve">: </w:t>
      </w:r>
      <w:r w:rsidR="000A5087" w:rsidRPr="000A5087">
        <w:rPr>
          <w:rFonts w:hint="cs"/>
          <w:sz w:val="24"/>
          <w:szCs w:val="24"/>
          <w:rtl/>
        </w:rPr>
        <w:t>שילוב יכולות</w:t>
      </w:r>
      <w:r w:rsidR="00E7403D">
        <w:rPr>
          <w:rFonts w:hint="cs"/>
          <w:sz w:val="24"/>
          <w:szCs w:val="24"/>
          <w:rtl/>
        </w:rPr>
        <w:t xml:space="preserve"> </w:t>
      </w:r>
      <w:r w:rsidR="00E7403D">
        <w:rPr>
          <w:sz w:val="24"/>
          <w:szCs w:val="24"/>
        </w:rPr>
        <w:t>Web</w:t>
      </w:r>
      <w:r w:rsidR="00E7403D">
        <w:rPr>
          <w:rFonts w:hint="cs"/>
          <w:sz w:val="24"/>
          <w:szCs w:val="24"/>
          <w:rtl/>
        </w:rPr>
        <w:t xml:space="preserve"> וממשקי משתמש</w:t>
      </w:r>
      <w:r w:rsidR="00E9253B">
        <w:rPr>
          <w:rFonts w:hint="cs"/>
          <w:sz w:val="24"/>
          <w:szCs w:val="24"/>
          <w:rtl/>
        </w:rPr>
        <w:t xml:space="preserve">. </w:t>
      </w:r>
      <w:r w:rsidR="00E7403D">
        <w:rPr>
          <w:rFonts w:hint="cs"/>
          <w:sz w:val="24"/>
          <w:szCs w:val="24"/>
          <w:rtl/>
        </w:rPr>
        <w:t>שלב זה יתווסף לליבת המערכת ויאפשר ללקוחות להשתמש בה באמצעות דפדפנים. שלב זה כולל חשיפת הליבה ל-</w:t>
      </w:r>
      <w:r w:rsidR="00E7403D">
        <w:rPr>
          <w:sz w:val="24"/>
          <w:szCs w:val="24"/>
        </w:rPr>
        <w:t>Web</w:t>
      </w:r>
      <w:r w:rsidR="00E7403D">
        <w:rPr>
          <w:rFonts w:hint="cs"/>
          <w:sz w:val="24"/>
          <w:szCs w:val="24"/>
          <w:rtl/>
        </w:rPr>
        <w:t xml:space="preserve"> ובניית </w:t>
      </w:r>
      <w:r w:rsidR="00E9253B">
        <w:rPr>
          <w:rFonts w:hint="cs"/>
          <w:sz w:val="24"/>
          <w:szCs w:val="24"/>
          <w:rtl/>
        </w:rPr>
        <w:t>אתר אינטרנט</w:t>
      </w:r>
      <w:r w:rsidR="00E7403D">
        <w:rPr>
          <w:rFonts w:hint="cs"/>
          <w:sz w:val="24"/>
          <w:szCs w:val="24"/>
          <w:rtl/>
        </w:rPr>
        <w:t xml:space="preserve"> בטכנולוגיות העדכניות ביותר בתעשייה על מנת להפוך אותה לזמינה עבור משתמשי קצה.</w:t>
      </w:r>
    </w:p>
    <w:p w14:paraId="666A2A22" w14:textId="77777777" w:rsidR="000A5087" w:rsidRPr="000A5087" w:rsidRDefault="000A5087" w:rsidP="000A5087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חלה חובת הגשה </w:t>
      </w:r>
      <w:r w:rsidR="00590509">
        <w:rPr>
          <w:rFonts w:hint="cs"/>
          <w:sz w:val="24"/>
          <w:szCs w:val="24"/>
          <w:rtl/>
        </w:rPr>
        <w:t xml:space="preserve">על </w:t>
      </w:r>
      <w:r w:rsidRPr="00DA59C2">
        <w:rPr>
          <w:rFonts w:hint="cs"/>
          <w:sz w:val="24"/>
          <w:szCs w:val="24"/>
          <w:u w:val="single"/>
          <w:rtl/>
        </w:rPr>
        <w:t>כל</w:t>
      </w:r>
      <w:r w:rsidR="00590509">
        <w:rPr>
          <w:rFonts w:hint="cs"/>
          <w:sz w:val="24"/>
          <w:szCs w:val="24"/>
          <w:rtl/>
        </w:rPr>
        <w:t xml:space="preserve"> </w:t>
      </w:r>
      <w:r w:rsidR="00E9253B">
        <w:rPr>
          <w:rFonts w:hint="cs"/>
          <w:sz w:val="24"/>
          <w:szCs w:val="24"/>
          <w:rtl/>
        </w:rPr>
        <w:t xml:space="preserve">שלושת </w:t>
      </w:r>
      <w:r w:rsidR="00590509">
        <w:rPr>
          <w:rFonts w:hint="cs"/>
          <w:sz w:val="24"/>
          <w:szCs w:val="24"/>
          <w:rtl/>
        </w:rPr>
        <w:t>השלבים.</w:t>
      </w:r>
    </w:p>
    <w:p w14:paraId="11DF4594" w14:textId="77777777"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תיאור המערכת</w:t>
      </w:r>
    </w:p>
    <w:p w14:paraId="3D7CEF78" w14:textId="77777777" w:rsidR="000A5087" w:rsidRPr="000A5087" w:rsidRDefault="000A5087" w:rsidP="00F574F5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מערכת ניהול קופונים מאפשרת לחברות</w:t>
      </w:r>
      <w:r w:rsidR="00F63CED">
        <w:rPr>
          <w:rFonts w:hint="cs"/>
          <w:sz w:val="24"/>
          <w:szCs w:val="24"/>
          <w:rtl/>
        </w:rPr>
        <w:t xml:space="preserve"> (</w:t>
      </w:r>
      <w:r w:rsidR="00F63CED">
        <w:rPr>
          <w:sz w:val="24"/>
          <w:szCs w:val="24"/>
        </w:rPr>
        <w:t>Companies</w:t>
      </w:r>
      <w:r w:rsidR="00F63CED">
        <w:rPr>
          <w:rFonts w:hint="cs"/>
          <w:sz w:val="24"/>
          <w:szCs w:val="24"/>
          <w:rtl/>
        </w:rPr>
        <w:t>)</w:t>
      </w:r>
      <w:r w:rsidRPr="000A5087">
        <w:rPr>
          <w:rFonts w:hint="cs"/>
          <w:sz w:val="24"/>
          <w:szCs w:val="24"/>
          <w:rtl/>
        </w:rPr>
        <w:t xml:space="preserve"> לייצר קופונים כחלק מקמפיינים פרסומיים ושיווקיים שהן מקיימות.</w:t>
      </w:r>
    </w:p>
    <w:p w14:paraId="7CFBAAFA" w14:textId="77777777" w:rsidR="000A5087" w:rsidRPr="000A5087" w:rsidRDefault="000A5087" w:rsidP="00F63CED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למערכת יש גם לקוחות רשומים</w:t>
      </w:r>
      <w:r w:rsidR="00F63CED">
        <w:rPr>
          <w:rFonts w:hint="cs"/>
          <w:sz w:val="24"/>
          <w:szCs w:val="24"/>
          <w:rtl/>
        </w:rPr>
        <w:t xml:space="preserve"> (</w:t>
      </w:r>
      <w:r w:rsidR="00F63CED">
        <w:rPr>
          <w:sz w:val="24"/>
          <w:szCs w:val="24"/>
        </w:rPr>
        <w:t>Customers</w:t>
      </w:r>
      <w:r w:rsidR="00F63CED">
        <w:rPr>
          <w:rFonts w:hint="cs"/>
          <w:sz w:val="24"/>
          <w:szCs w:val="24"/>
          <w:rtl/>
        </w:rPr>
        <w:t>)</w:t>
      </w:r>
      <w:r w:rsidRPr="000A5087">
        <w:rPr>
          <w:rFonts w:hint="cs"/>
          <w:sz w:val="24"/>
          <w:szCs w:val="24"/>
          <w:rtl/>
        </w:rPr>
        <w:t>. הלקוחות יכולים לרכוש קופונים. קופונים מוגבלים בכמות ובתוקף. לקוח מוגבל לקופון אחד מכל סוג.</w:t>
      </w:r>
    </w:p>
    <w:p w14:paraId="5DDB3799" w14:textId="77777777" w:rsidR="000A5087" w:rsidRPr="000A5087" w:rsidRDefault="000A5087" w:rsidP="000A5087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המערכת מתעדת את הקופונים שנרכשו ע"י כל לקוח.</w:t>
      </w:r>
    </w:p>
    <w:p w14:paraId="3DF0CF4F" w14:textId="77777777" w:rsidR="000A5087" w:rsidRPr="000A5087" w:rsidRDefault="000A5087" w:rsidP="00C57753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הכנסות המערכת הן מרכישת קופונים ע"י </w:t>
      </w:r>
      <w:r w:rsidR="00C57753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לקוחות ומיציר</w:t>
      </w:r>
      <w:r w:rsidR="00C57753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 xml:space="preserve"> ועדכון קופונים חדשים ע"י </w:t>
      </w:r>
      <w:r w:rsidR="00C57753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חברות.</w:t>
      </w:r>
    </w:p>
    <w:p w14:paraId="5A4DE4A9" w14:textId="77777777" w:rsidR="000A5087" w:rsidRPr="000A5087" w:rsidRDefault="00C57753" w:rsidP="00C5775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0A5087" w:rsidRPr="000A5087">
        <w:rPr>
          <w:rFonts w:hint="cs"/>
          <w:sz w:val="24"/>
          <w:szCs w:val="24"/>
          <w:rtl/>
        </w:rPr>
        <w:t>גישה למערכת מתחלקת ל</w:t>
      </w:r>
      <w:r w:rsidR="0085788F">
        <w:rPr>
          <w:rFonts w:hint="cs"/>
          <w:sz w:val="24"/>
          <w:szCs w:val="24"/>
          <w:rtl/>
        </w:rPr>
        <w:t>שלוש</w:t>
      </w:r>
      <w:r>
        <w:rPr>
          <w:rFonts w:hint="cs"/>
          <w:sz w:val="24"/>
          <w:szCs w:val="24"/>
          <w:rtl/>
        </w:rPr>
        <w:t xml:space="preserve">ה </w:t>
      </w:r>
      <w:r w:rsidR="000A5087" w:rsidRPr="000A5087">
        <w:rPr>
          <w:rFonts w:hint="cs"/>
          <w:sz w:val="24"/>
          <w:szCs w:val="24"/>
          <w:rtl/>
        </w:rPr>
        <w:t>סוגי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Clients</w:t>
      </w:r>
      <w:r w:rsidR="00565663">
        <w:rPr>
          <w:rFonts w:hint="cs"/>
          <w:sz w:val="24"/>
          <w:szCs w:val="24"/>
          <w:rtl/>
        </w:rPr>
        <w:t>:</w:t>
      </w:r>
    </w:p>
    <w:p w14:paraId="794A14DD" w14:textId="77777777" w:rsidR="000A5087" w:rsidRPr="000A5087" w:rsidRDefault="000A5087" w:rsidP="0085788F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1. </w:t>
      </w:r>
      <w:r w:rsidRPr="000A5087">
        <w:rPr>
          <w:sz w:val="24"/>
          <w:szCs w:val="24"/>
        </w:rPr>
        <w:t>Administrator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  <w:rtl/>
        </w:rPr>
        <w:t>–</w:t>
      </w:r>
      <w:r w:rsidRPr="000A5087">
        <w:rPr>
          <w:rFonts w:hint="cs"/>
          <w:sz w:val="24"/>
          <w:szCs w:val="24"/>
          <w:rtl/>
        </w:rPr>
        <w:t xml:space="preserve"> </w:t>
      </w:r>
      <w:r w:rsidR="0085788F">
        <w:rPr>
          <w:rFonts w:hint="cs"/>
          <w:sz w:val="24"/>
          <w:szCs w:val="24"/>
          <w:rtl/>
        </w:rPr>
        <w:t xml:space="preserve">ניהול </w:t>
      </w:r>
      <w:r w:rsidRPr="000A5087">
        <w:rPr>
          <w:rFonts w:hint="cs"/>
          <w:sz w:val="24"/>
          <w:szCs w:val="24"/>
          <w:rtl/>
        </w:rPr>
        <w:t xml:space="preserve">רשימת </w:t>
      </w:r>
      <w:r w:rsidR="0085788F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חברות</w:t>
      </w:r>
      <w:r w:rsidR="0085788F">
        <w:rPr>
          <w:rFonts w:hint="cs"/>
          <w:sz w:val="24"/>
          <w:szCs w:val="24"/>
          <w:rtl/>
        </w:rPr>
        <w:t xml:space="preserve"> ורשימת ה</w:t>
      </w:r>
      <w:r w:rsidRPr="000A5087">
        <w:rPr>
          <w:rFonts w:hint="cs"/>
          <w:sz w:val="24"/>
          <w:szCs w:val="24"/>
          <w:rtl/>
        </w:rPr>
        <w:t>לקוחות</w:t>
      </w:r>
      <w:r w:rsidR="0069654C">
        <w:rPr>
          <w:rFonts w:hint="cs"/>
          <w:sz w:val="24"/>
          <w:szCs w:val="24"/>
          <w:rtl/>
        </w:rPr>
        <w:t>.</w:t>
      </w:r>
    </w:p>
    <w:p w14:paraId="2A0F4A96" w14:textId="77777777" w:rsidR="000A5087" w:rsidRPr="000A5087" w:rsidRDefault="000A5087" w:rsidP="0069654C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2. </w:t>
      </w:r>
      <w:r w:rsidRPr="000A5087">
        <w:rPr>
          <w:sz w:val="24"/>
          <w:szCs w:val="24"/>
        </w:rPr>
        <w:t>Company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  <w:rtl/>
        </w:rPr>
        <w:t>–</w:t>
      </w:r>
      <w:r w:rsidRPr="000A5087">
        <w:rPr>
          <w:rFonts w:hint="cs"/>
          <w:sz w:val="24"/>
          <w:szCs w:val="24"/>
          <w:rtl/>
        </w:rPr>
        <w:t xml:space="preserve"> ניהול רשימת קופונים המשויכים לחברה</w:t>
      </w:r>
      <w:r w:rsidR="0069654C">
        <w:rPr>
          <w:rFonts w:hint="cs"/>
          <w:sz w:val="24"/>
          <w:szCs w:val="24"/>
          <w:rtl/>
        </w:rPr>
        <w:t>.</w:t>
      </w:r>
    </w:p>
    <w:p w14:paraId="27AD3057" w14:textId="77777777" w:rsidR="000A5087" w:rsidRPr="000A5087" w:rsidRDefault="000A5087" w:rsidP="000A5087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3. </w:t>
      </w:r>
      <w:r w:rsidRPr="000A5087">
        <w:rPr>
          <w:sz w:val="24"/>
          <w:szCs w:val="24"/>
        </w:rPr>
        <w:t>Customer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  <w:rtl/>
        </w:rPr>
        <w:t>–</w:t>
      </w:r>
      <w:r w:rsidR="0069654C">
        <w:rPr>
          <w:rFonts w:hint="cs"/>
          <w:sz w:val="24"/>
          <w:szCs w:val="24"/>
          <w:rtl/>
        </w:rPr>
        <w:t xml:space="preserve"> רכישת קופונים.</w:t>
      </w:r>
    </w:p>
    <w:p w14:paraId="3A2436E6" w14:textId="77777777" w:rsidR="000A5087" w:rsidRPr="000A5087" w:rsidRDefault="000A5087" w:rsidP="000A5087">
      <w:pPr>
        <w:rPr>
          <w:sz w:val="24"/>
          <w:szCs w:val="24"/>
          <w:rtl/>
        </w:rPr>
      </w:pPr>
    </w:p>
    <w:p w14:paraId="1A5ADF5D" w14:textId="77777777" w:rsidR="000A5087" w:rsidRPr="000A5087" w:rsidRDefault="000A5087" w:rsidP="000A5087">
      <w:pPr>
        <w:rPr>
          <w:sz w:val="24"/>
          <w:szCs w:val="24"/>
          <w:rtl/>
        </w:rPr>
      </w:pPr>
    </w:p>
    <w:p w14:paraId="2B37A30A" w14:textId="77777777"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lastRenderedPageBreak/>
        <w:t>הנחיות כלליות</w:t>
      </w:r>
    </w:p>
    <w:p w14:paraId="10768F93" w14:textId="77777777" w:rsidR="000A5087" w:rsidRPr="000A5087" w:rsidRDefault="002B0764" w:rsidP="004569E5">
      <w:pPr>
        <w:pStyle w:val="ListParagraph"/>
        <w:numPr>
          <w:ilvl w:val="0"/>
          <w:numId w:val="25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0A5087" w:rsidRPr="000A5087">
        <w:rPr>
          <w:rFonts w:hint="cs"/>
          <w:sz w:val="24"/>
          <w:szCs w:val="24"/>
          <w:rtl/>
        </w:rPr>
        <w:t xml:space="preserve">עבודה על הפרויקט יכולה להתבצע באופן עצמאי או בקבוצות של עד </w:t>
      </w:r>
      <w:r w:rsidR="004569E5">
        <w:rPr>
          <w:rFonts w:hint="cs"/>
          <w:sz w:val="24"/>
          <w:szCs w:val="24"/>
          <w:rtl/>
        </w:rPr>
        <w:t>שלושה</w:t>
      </w:r>
      <w:r w:rsidR="000A5087" w:rsidRPr="000A5087">
        <w:rPr>
          <w:rFonts w:hint="cs"/>
          <w:sz w:val="24"/>
          <w:szCs w:val="24"/>
          <w:rtl/>
        </w:rPr>
        <w:t xml:space="preserve"> מתכנתים.</w:t>
      </w:r>
    </w:p>
    <w:p w14:paraId="2F6EC52F" w14:textId="77777777" w:rsidR="000A5087" w:rsidRPr="000A5087" w:rsidRDefault="000A5087" w:rsidP="002B0764">
      <w:pPr>
        <w:pStyle w:val="ListParagraph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מועדי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הנחיה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 xml:space="preserve">והגשה </w:t>
      </w:r>
      <w:r w:rsidRPr="000A5087">
        <w:rPr>
          <w:rFonts w:cs="Arial"/>
          <w:sz w:val="24"/>
          <w:szCs w:val="24"/>
          <w:rtl/>
        </w:rPr>
        <w:t>–</w:t>
      </w:r>
      <w:r w:rsidR="009F24D3">
        <w:rPr>
          <w:rFonts w:cs="Arial" w:hint="cs"/>
          <w:sz w:val="24"/>
          <w:szCs w:val="24"/>
          <w:rtl/>
        </w:rPr>
        <w:t xml:space="preserve"> כ</w:t>
      </w:r>
      <w:r w:rsidRPr="000A5087">
        <w:rPr>
          <w:rFonts w:cs="Arial" w:hint="cs"/>
          <w:sz w:val="24"/>
          <w:szCs w:val="24"/>
          <w:rtl/>
        </w:rPr>
        <w:t>ל שלב בפרויקט מוגש עד לתאריך ה</w:t>
      </w:r>
      <w:r w:rsidR="0085788F">
        <w:rPr>
          <w:rFonts w:cs="Arial" w:hint="cs"/>
          <w:sz w:val="24"/>
          <w:szCs w:val="24"/>
          <w:rtl/>
        </w:rPr>
        <w:t>נחיית</w:t>
      </w:r>
      <w:r w:rsidRPr="000A5087">
        <w:rPr>
          <w:rFonts w:cs="Arial" w:hint="cs"/>
          <w:sz w:val="24"/>
          <w:szCs w:val="24"/>
          <w:rtl/>
        </w:rPr>
        <w:t xml:space="preserve"> השלב הבא. מועדי ה</w:t>
      </w:r>
      <w:r w:rsidR="001B6D93">
        <w:rPr>
          <w:rFonts w:cs="Arial" w:hint="cs"/>
          <w:sz w:val="24"/>
          <w:szCs w:val="24"/>
          <w:rtl/>
        </w:rPr>
        <w:t>צגת</w:t>
      </w:r>
      <w:r w:rsidRPr="000A5087">
        <w:rPr>
          <w:rFonts w:cs="Arial" w:hint="cs"/>
          <w:sz w:val="24"/>
          <w:szCs w:val="24"/>
          <w:rtl/>
        </w:rPr>
        <w:t xml:space="preserve"> הפרויקט מופיע</w:t>
      </w:r>
      <w:r w:rsidR="001B6D93">
        <w:rPr>
          <w:rFonts w:cs="Arial" w:hint="cs"/>
          <w:sz w:val="24"/>
          <w:szCs w:val="24"/>
          <w:rtl/>
        </w:rPr>
        <w:t>ים</w:t>
      </w:r>
      <w:r w:rsidRPr="000A5087">
        <w:rPr>
          <w:rFonts w:cs="Arial" w:hint="cs"/>
          <w:sz w:val="24"/>
          <w:szCs w:val="24"/>
          <w:rtl/>
        </w:rPr>
        <w:t xml:space="preserve"> בתוכנית הקורס.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לוח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זמנים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זה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קשיח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ולשינויו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נדרש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אישור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מרכזת הקורס או מהגורמים המקצועיים</w:t>
      </w:r>
      <w:r w:rsidRPr="000A5087">
        <w:rPr>
          <w:rFonts w:cs="Arial"/>
          <w:sz w:val="24"/>
          <w:szCs w:val="24"/>
          <w:rtl/>
        </w:rPr>
        <w:t xml:space="preserve">. </w:t>
      </w:r>
      <w:r w:rsidRPr="000A5087">
        <w:rPr>
          <w:rFonts w:cs="Arial" w:hint="cs"/>
          <w:sz w:val="24"/>
          <w:szCs w:val="24"/>
          <w:rtl/>
        </w:rPr>
        <w:t>בכל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מקרה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של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בקשה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לשינוי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בלוח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הזמנים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לקחת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בחשבון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הורדת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ציון</w:t>
      </w:r>
      <w:r w:rsidRPr="000A5087">
        <w:rPr>
          <w:rFonts w:cs="Arial"/>
          <w:sz w:val="24"/>
          <w:szCs w:val="24"/>
          <w:rtl/>
        </w:rPr>
        <w:t>.</w:t>
      </w:r>
    </w:p>
    <w:p w14:paraId="478F5A31" w14:textId="77777777" w:rsidR="000A5087" w:rsidRPr="000A5087" w:rsidRDefault="000A5087" w:rsidP="001B6D93">
      <w:pPr>
        <w:pStyle w:val="ListParagraph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</w:t>
      </w:r>
      <w:r w:rsidR="001B6D93">
        <w:rPr>
          <w:rFonts w:cs="Arial" w:hint="cs"/>
          <w:sz w:val="24"/>
          <w:szCs w:val="24"/>
          <w:rtl/>
        </w:rPr>
        <w:t>הציג</w:t>
      </w:r>
      <w:r w:rsidR="0085788F">
        <w:rPr>
          <w:rFonts w:cs="Arial" w:hint="cs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את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הפרויקט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עובד</w:t>
      </w:r>
      <w:r w:rsidR="001B6D93">
        <w:rPr>
          <w:rFonts w:cs="Arial" w:hint="cs"/>
          <w:sz w:val="24"/>
          <w:szCs w:val="24"/>
          <w:rtl/>
        </w:rPr>
        <w:t>, ללא שגיאות קומפילציה וללא קריסות</w:t>
      </w:r>
      <w:r w:rsidRPr="000A5087">
        <w:rPr>
          <w:rFonts w:cs="Arial"/>
          <w:sz w:val="24"/>
          <w:szCs w:val="24"/>
          <w:rtl/>
        </w:rPr>
        <w:t>.</w:t>
      </w:r>
    </w:p>
    <w:p w14:paraId="6183D387" w14:textId="77777777" w:rsidR="000A5087" w:rsidRPr="000A5087" w:rsidRDefault="000A5087" w:rsidP="009F24D3">
      <w:pPr>
        <w:pStyle w:val="ListParagraph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להגיש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את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קבצי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המקור</w:t>
      </w:r>
      <w:r w:rsidRPr="000A5087">
        <w:rPr>
          <w:rFonts w:cs="Arial"/>
          <w:sz w:val="24"/>
          <w:szCs w:val="24"/>
          <w:rtl/>
        </w:rPr>
        <w:t xml:space="preserve"> </w:t>
      </w:r>
      <w:r w:rsidRPr="000A5087">
        <w:rPr>
          <w:rFonts w:cs="Arial" w:hint="cs"/>
          <w:sz w:val="24"/>
          <w:szCs w:val="24"/>
          <w:rtl/>
        </w:rPr>
        <w:t>ע"י שליחת קבצים באינטרנט.</w:t>
      </w:r>
      <w:r w:rsidRPr="000A5087">
        <w:rPr>
          <w:rFonts w:cs="Arial"/>
          <w:sz w:val="24"/>
          <w:szCs w:val="24"/>
          <w:rtl/>
        </w:rPr>
        <w:t xml:space="preserve"> </w:t>
      </w:r>
    </w:p>
    <w:p w14:paraId="1956D80F" w14:textId="77777777" w:rsidR="000A5087" w:rsidRPr="000A5087" w:rsidRDefault="000A5087" w:rsidP="009F24D3">
      <w:pPr>
        <w:pStyle w:val="ListParagraph"/>
        <w:numPr>
          <w:ilvl w:val="0"/>
          <w:numId w:val="25"/>
        </w:numPr>
        <w:jc w:val="both"/>
        <w:rPr>
          <w:rFonts w:cs="Arial"/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 להשתמש בתיעוד</w:t>
      </w:r>
      <w:r w:rsidR="009F24D3">
        <w:rPr>
          <w:rFonts w:cs="Arial" w:hint="cs"/>
          <w:sz w:val="24"/>
          <w:szCs w:val="24"/>
          <w:rtl/>
        </w:rPr>
        <w:t xml:space="preserve">. </w:t>
      </w:r>
      <w:r w:rsidRPr="000A5087">
        <w:rPr>
          <w:rFonts w:cs="Arial" w:hint="cs"/>
          <w:sz w:val="24"/>
          <w:szCs w:val="24"/>
          <w:rtl/>
        </w:rPr>
        <w:t xml:space="preserve">רצוי לייצר </w:t>
      </w:r>
      <w:r w:rsidRPr="000A5087">
        <w:rPr>
          <w:rFonts w:cs="Arial"/>
          <w:sz w:val="24"/>
          <w:szCs w:val="24"/>
        </w:rPr>
        <w:t>Java Docs</w:t>
      </w:r>
      <w:r w:rsidRPr="000A5087">
        <w:rPr>
          <w:rFonts w:cs="Arial" w:hint="cs"/>
          <w:sz w:val="24"/>
          <w:szCs w:val="24"/>
          <w:rtl/>
        </w:rPr>
        <w:t>.</w:t>
      </w:r>
    </w:p>
    <w:p w14:paraId="33AB6E26" w14:textId="77777777" w:rsidR="000A5087" w:rsidRPr="000A5087" w:rsidRDefault="000A5087" w:rsidP="00844C1B">
      <w:pPr>
        <w:pStyle w:val="ListParagraph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cs="Arial" w:hint="cs"/>
          <w:sz w:val="24"/>
          <w:szCs w:val="24"/>
          <w:rtl/>
        </w:rPr>
        <w:t>יש להגיש בכל שלב מסמך טקסט מפורט לגבי התקנה, שמות משתמשים וסיסמאות, נתוני התחברות ל</w:t>
      </w:r>
      <w:r w:rsidR="004569E5">
        <w:rPr>
          <w:rFonts w:cs="Arial" w:hint="cs"/>
          <w:sz w:val="24"/>
          <w:szCs w:val="24"/>
          <w:rtl/>
        </w:rPr>
        <w:t>מסד הנתונים</w:t>
      </w:r>
      <w:r w:rsidRPr="000A5087">
        <w:rPr>
          <w:rFonts w:cs="Arial" w:hint="cs"/>
          <w:sz w:val="24"/>
          <w:szCs w:val="24"/>
          <w:rtl/>
        </w:rPr>
        <w:t xml:space="preserve"> והנחיות למשתמש.</w:t>
      </w:r>
    </w:p>
    <w:p w14:paraId="52AD7235" w14:textId="77777777" w:rsidR="000A5087" w:rsidRPr="000A5087" w:rsidRDefault="000A5087" w:rsidP="009F24D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 xml:space="preserve">במידה והתווספו יכולות מעבר לדרישות </w:t>
      </w:r>
      <w:r w:rsidR="009F24D3">
        <w:rPr>
          <w:rFonts w:hint="cs"/>
          <w:sz w:val="24"/>
          <w:szCs w:val="24"/>
          <w:rtl/>
        </w:rPr>
        <w:t>ו/</w:t>
      </w:r>
      <w:r w:rsidRPr="000A5087">
        <w:rPr>
          <w:rFonts w:hint="cs"/>
          <w:sz w:val="24"/>
          <w:szCs w:val="24"/>
          <w:rtl/>
        </w:rPr>
        <w:t>או נעשה שימוש ב-</w:t>
      </w:r>
      <w:r w:rsidRPr="000A5087">
        <w:rPr>
          <w:rFonts w:hint="cs"/>
          <w:sz w:val="24"/>
          <w:szCs w:val="24"/>
        </w:rPr>
        <w:t>API</w:t>
      </w:r>
      <w:r w:rsidR="00E810C7">
        <w:rPr>
          <w:sz w:val="24"/>
          <w:szCs w:val="24"/>
        </w:rPr>
        <w:t>s</w:t>
      </w:r>
      <w:r w:rsidRPr="000A5087">
        <w:rPr>
          <w:rFonts w:hint="cs"/>
          <w:sz w:val="24"/>
          <w:szCs w:val="24"/>
          <w:rtl/>
        </w:rPr>
        <w:t xml:space="preserve"> מעבר לנלמד בכיתה </w:t>
      </w:r>
      <w:r w:rsidRPr="000A5087">
        <w:rPr>
          <w:sz w:val="24"/>
          <w:szCs w:val="24"/>
          <w:rtl/>
        </w:rPr>
        <w:t>–</w:t>
      </w:r>
      <w:r w:rsidRPr="000A5087">
        <w:rPr>
          <w:rFonts w:hint="cs"/>
          <w:sz w:val="24"/>
          <w:szCs w:val="24"/>
          <w:rtl/>
        </w:rPr>
        <w:t xml:space="preserve"> הדבר מבורך ויש לציין רשימת תוספות אלו עם ההגשה על מנת שיתייחסו לכך בבדיקה.</w:t>
      </w:r>
    </w:p>
    <w:p w14:paraId="63034341" w14:textId="77777777" w:rsidR="000A5087" w:rsidRPr="000A5087" w:rsidRDefault="000A5087" w:rsidP="009F24D3">
      <w:pPr>
        <w:pStyle w:val="ListParagraph"/>
        <w:numPr>
          <w:ilvl w:val="0"/>
          <w:numId w:val="25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אין להגיש פרויקט אשר מדפיס </w:t>
      </w:r>
      <w:r w:rsidR="009F24D3">
        <w:rPr>
          <w:sz w:val="24"/>
          <w:szCs w:val="24"/>
        </w:rPr>
        <w:t>S</w:t>
      </w:r>
      <w:r w:rsidRPr="000A5087">
        <w:rPr>
          <w:sz w:val="24"/>
          <w:szCs w:val="24"/>
        </w:rPr>
        <w:t xml:space="preserve">tack </w:t>
      </w:r>
      <w:r w:rsidR="009F24D3">
        <w:rPr>
          <w:sz w:val="24"/>
          <w:szCs w:val="24"/>
        </w:rPr>
        <w:t>T</w:t>
      </w:r>
      <w:r w:rsidRPr="000A5087">
        <w:rPr>
          <w:sz w:val="24"/>
          <w:szCs w:val="24"/>
        </w:rPr>
        <w:t>race</w:t>
      </w:r>
      <w:r w:rsidRPr="000A5087">
        <w:rPr>
          <w:rFonts w:hint="cs"/>
          <w:sz w:val="24"/>
          <w:szCs w:val="24"/>
          <w:rtl/>
        </w:rPr>
        <w:t xml:space="preserve"> במקרים של </w:t>
      </w:r>
      <w:r w:rsidRPr="000A5087">
        <w:rPr>
          <w:sz w:val="24"/>
          <w:szCs w:val="24"/>
        </w:rPr>
        <w:t>Exceptions</w:t>
      </w:r>
      <w:r w:rsidRPr="000A5087">
        <w:rPr>
          <w:rFonts w:hint="cs"/>
          <w:sz w:val="24"/>
          <w:szCs w:val="24"/>
          <w:rtl/>
        </w:rPr>
        <w:t xml:space="preserve">. יש לייצר </w:t>
      </w:r>
      <w:r w:rsidRPr="000A5087">
        <w:rPr>
          <w:sz w:val="24"/>
          <w:szCs w:val="24"/>
        </w:rPr>
        <w:t>Exceptions</w:t>
      </w:r>
      <w:r w:rsidRPr="000A5087">
        <w:rPr>
          <w:rFonts w:hint="cs"/>
          <w:sz w:val="24"/>
          <w:szCs w:val="24"/>
          <w:rtl/>
        </w:rPr>
        <w:t xml:space="preserve"> מותאמים למערכת ולהשתמש בהודעות ברורות וקריאות למשתמש בכל מקרה של שגיאה</w:t>
      </w:r>
      <w:r w:rsidR="009F24D3">
        <w:rPr>
          <w:rFonts w:hint="cs"/>
          <w:sz w:val="24"/>
          <w:szCs w:val="24"/>
          <w:rtl/>
        </w:rPr>
        <w:t>.</w:t>
      </w:r>
    </w:p>
    <w:p w14:paraId="0F37F2F4" w14:textId="77777777" w:rsidR="000A5087" w:rsidRDefault="000A5087" w:rsidP="000A5087">
      <w:pPr>
        <w:rPr>
          <w:rtl/>
        </w:rPr>
      </w:pPr>
    </w:p>
    <w:p w14:paraId="7070220D" w14:textId="77777777" w:rsidR="000A5087" w:rsidRDefault="000A5087" w:rsidP="000A5087">
      <w:pPr>
        <w:rPr>
          <w:rtl/>
        </w:rPr>
      </w:pPr>
    </w:p>
    <w:p w14:paraId="18D73B65" w14:textId="77777777" w:rsidR="000A5087" w:rsidRDefault="000A5087" w:rsidP="000A5087">
      <w:pPr>
        <w:rPr>
          <w:rtl/>
        </w:rPr>
      </w:pPr>
    </w:p>
    <w:p w14:paraId="140E501C" w14:textId="77777777" w:rsidR="000A5087" w:rsidRDefault="000A5087" w:rsidP="000A5087">
      <w:pPr>
        <w:rPr>
          <w:rtl/>
        </w:rPr>
      </w:pPr>
    </w:p>
    <w:p w14:paraId="0424016A" w14:textId="77777777" w:rsidR="000A5087" w:rsidRDefault="000A5087" w:rsidP="000A5087">
      <w:pPr>
        <w:rPr>
          <w:rtl/>
        </w:rPr>
      </w:pPr>
    </w:p>
    <w:p w14:paraId="7456FEAB" w14:textId="77777777" w:rsidR="000A5087" w:rsidRDefault="000A5087" w:rsidP="000A5087">
      <w:pPr>
        <w:rPr>
          <w:rtl/>
        </w:rPr>
      </w:pPr>
    </w:p>
    <w:p w14:paraId="4874EB0B" w14:textId="77777777" w:rsidR="000A5087" w:rsidRDefault="000A5087" w:rsidP="000A5087">
      <w:pPr>
        <w:rPr>
          <w:rtl/>
        </w:rPr>
      </w:pPr>
    </w:p>
    <w:p w14:paraId="4869E7D4" w14:textId="77777777" w:rsidR="000A5087" w:rsidRDefault="000A5087" w:rsidP="000A5087">
      <w:pPr>
        <w:rPr>
          <w:rtl/>
        </w:rPr>
      </w:pPr>
    </w:p>
    <w:p w14:paraId="21EF79E6" w14:textId="77777777" w:rsidR="000A5087" w:rsidRDefault="000A5087" w:rsidP="000A5087">
      <w:pPr>
        <w:rPr>
          <w:rtl/>
        </w:rPr>
      </w:pPr>
    </w:p>
    <w:p w14:paraId="7B2423C6" w14:textId="77777777" w:rsidR="000A5087" w:rsidRDefault="000A5087" w:rsidP="000A5087">
      <w:pPr>
        <w:jc w:val="center"/>
        <w:rPr>
          <w:sz w:val="96"/>
          <w:szCs w:val="96"/>
          <w:rtl/>
        </w:rPr>
      </w:pPr>
    </w:p>
    <w:p w14:paraId="347D5E1D" w14:textId="77777777" w:rsidR="000A5087" w:rsidRDefault="000A5087" w:rsidP="000A5087">
      <w:pPr>
        <w:jc w:val="center"/>
        <w:rPr>
          <w:sz w:val="96"/>
          <w:szCs w:val="96"/>
          <w:rtl/>
        </w:rPr>
      </w:pPr>
    </w:p>
    <w:p w14:paraId="489049B0" w14:textId="77777777" w:rsidR="000A5087" w:rsidRPr="000A5087" w:rsidRDefault="000A5087" w:rsidP="000A5087">
      <w:pPr>
        <w:pStyle w:val="1JB"/>
        <w:numPr>
          <w:ilvl w:val="0"/>
          <w:numId w:val="0"/>
        </w:numPr>
        <w:ind w:left="180" w:hanging="90"/>
        <w:jc w:val="center"/>
        <w:rPr>
          <w:sz w:val="50"/>
          <w:szCs w:val="50"/>
          <w:rtl/>
        </w:rPr>
      </w:pPr>
      <w:bookmarkStart w:id="1" w:name="_Toc510946975"/>
      <w:r w:rsidRPr="000A5087">
        <w:rPr>
          <w:rFonts w:hint="cs"/>
          <w:sz w:val="50"/>
          <w:szCs w:val="50"/>
          <w:rtl/>
        </w:rPr>
        <w:lastRenderedPageBreak/>
        <w:t>שלב 1</w:t>
      </w:r>
      <w:bookmarkEnd w:id="1"/>
    </w:p>
    <w:p w14:paraId="6267C5E5" w14:textId="77777777" w:rsidR="000A5087" w:rsidRPr="000A5087" w:rsidRDefault="000A5087" w:rsidP="000A5087">
      <w:pPr>
        <w:jc w:val="center"/>
        <w:rPr>
          <w:sz w:val="40"/>
          <w:szCs w:val="40"/>
          <w:rtl/>
        </w:rPr>
      </w:pPr>
    </w:p>
    <w:p w14:paraId="421FBDAE" w14:textId="77777777" w:rsidR="000A5087" w:rsidRDefault="000A5087" w:rsidP="000A5087">
      <w:pPr>
        <w:jc w:val="center"/>
        <w:rPr>
          <w:sz w:val="48"/>
          <w:szCs w:val="48"/>
          <w:rtl/>
        </w:rPr>
      </w:pPr>
      <w:r w:rsidRPr="00F32256">
        <w:rPr>
          <w:rFonts w:hint="cs"/>
          <w:sz w:val="48"/>
          <w:szCs w:val="48"/>
          <w:rtl/>
        </w:rPr>
        <w:t>בניית ל</w:t>
      </w:r>
      <w:r>
        <w:rPr>
          <w:rFonts w:hint="cs"/>
          <w:sz w:val="48"/>
          <w:szCs w:val="48"/>
          <w:rtl/>
        </w:rPr>
        <w:t>יבת המערכת</w:t>
      </w:r>
    </w:p>
    <w:p w14:paraId="56BC8DBB" w14:textId="77777777" w:rsidR="000A5087" w:rsidRPr="002F1AEE" w:rsidRDefault="00237880" w:rsidP="008F45A2">
      <w:pPr>
        <w:jc w:val="center"/>
        <w:rPr>
          <w:sz w:val="36"/>
          <w:szCs w:val="36"/>
        </w:rPr>
      </w:pPr>
      <w:r>
        <w:rPr>
          <w:sz w:val="36"/>
          <w:szCs w:val="36"/>
        </w:rPr>
        <w:t>OOP</w:t>
      </w:r>
      <w:r>
        <w:rPr>
          <w:rFonts w:hint="cs"/>
          <w:sz w:val="36"/>
          <w:szCs w:val="36"/>
          <w:rtl/>
        </w:rPr>
        <w:t xml:space="preserve">, </w:t>
      </w:r>
      <w:r w:rsidR="00844C1B">
        <w:rPr>
          <w:sz w:val="36"/>
          <w:szCs w:val="36"/>
        </w:rPr>
        <w:t xml:space="preserve">Java </w:t>
      </w:r>
      <w:r w:rsidR="008F45A2">
        <w:rPr>
          <w:rFonts w:hint="cs"/>
          <w:sz w:val="36"/>
          <w:szCs w:val="36"/>
        </w:rPr>
        <w:t>B</w:t>
      </w:r>
      <w:r w:rsidR="008F45A2">
        <w:rPr>
          <w:sz w:val="36"/>
          <w:szCs w:val="36"/>
        </w:rPr>
        <w:t>eans</w:t>
      </w:r>
      <w:r w:rsidR="008F45A2">
        <w:rPr>
          <w:rFonts w:hint="cs"/>
          <w:sz w:val="36"/>
          <w:szCs w:val="36"/>
          <w:rtl/>
        </w:rPr>
        <w:t xml:space="preserve">, </w:t>
      </w:r>
      <w:r w:rsidR="008F45A2">
        <w:rPr>
          <w:sz w:val="36"/>
          <w:szCs w:val="36"/>
        </w:rPr>
        <w:t>DAO</w:t>
      </w:r>
      <w:r w:rsidR="008F45A2">
        <w:rPr>
          <w:rFonts w:hint="cs"/>
          <w:sz w:val="36"/>
          <w:szCs w:val="36"/>
          <w:rtl/>
        </w:rPr>
        <w:t xml:space="preserve">, </w:t>
      </w:r>
      <w:r w:rsidR="008F45A2">
        <w:rPr>
          <w:sz w:val="36"/>
          <w:szCs w:val="36"/>
        </w:rPr>
        <w:t>JDBC</w:t>
      </w:r>
      <w:r w:rsidR="008F45A2">
        <w:rPr>
          <w:rFonts w:hint="cs"/>
          <w:sz w:val="36"/>
          <w:szCs w:val="36"/>
          <w:rtl/>
        </w:rPr>
        <w:t xml:space="preserve">, </w:t>
      </w:r>
      <w:r w:rsidR="008F45A2">
        <w:rPr>
          <w:sz w:val="36"/>
          <w:szCs w:val="36"/>
        </w:rPr>
        <w:t>Threads</w:t>
      </w:r>
    </w:p>
    <w:p w14:paraId="1A9630C1" w14:textId="77777777"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תיאור:</w:t>
      </w:r>
    </w:p>
    <w:p w14:paraId="0ED90C38" w14:textId="77777777" w:rsidR="000A5087" w:rsidRPr="000A5087" w:rsidRDefault="000A5087" w:rsidP="00697D70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בשלב זה יוגדר מסד הנתונים לאכסון ושליפת מידע אודות לקוחות, חברות וקופונים. מעל מסד הנתונים תוקם שכבת בידוד</w:t>
      </w:r>
      <w:r w:rsidR="00891C4A">
        <w:rPr>
          <w:rFonts w:hint="cs"/>
          <w:sz w:val="24"/>
          <w:szCs w:val="24"/>
          <w:rtl/>
        </w:rPr>
        <w:t xml:space="preserve"> בשם </w:t>
      </w:r>
      <w:r w:rsidR="00891C4A">
        <w:rPr>
          <w:rFonts w:hint="cs"/>
          <w:sz w:val="24"/>
          <w:szCs w:val="24"/>
        </w:rPr>
        <w:t>DAO</w:t>
      </w:r>
      <w:r w:rsidR="00891C4A">
        <w:rPr>
          <w:rFonts w:hint="cs"/>
          <w:sz w:val="24"/>
          <w:szCs w:val="24"/>
          <w:rtl/>
        </w:rPr>
        <w:t xml:space="preserve"> (</w:t>
      </w:r>
      <w:r w:rsidR="00891C4A">
        <w:rPr>
          <w:sz w:val="24"/>
          <w:szCs w:val="24"/>
        </w:rPr>
        <w:t>Data Access Objects</w:t>
      </w:r>
      <w:r w:rsidR="00891C4A">
        <w:rPr>
          <w:rFonts w:hint="cs"/>
          <w:sz w:val="24"/>
          <w:szCs w:val="24"/>
          <w:rtl/>
        </w:rPr>
        <w:t>)</w:t>
      </w:r>
      <w:r w:rsidRPr="000A5087">
        <w:rPr>
          <w:rFonts w:hint="cs"/>
          <w:sz w:val="24"/>
          <w:szCs w:val="24"/>
          <w:rtl/>
        </w:rPr>
        <w:t xml:space="preserve"> שתאפשר עבודה נוחה מ-</w:t>
      </w:r>
      <w:r w:rsidRPr="000A5087">
        <w:rPr>
          <w:sz w:val="24"/>
          <w:szCs w:val="24"/>
        </w:rPr>
        <w:t>Java</w:t>
      </w:r>
      <w:r w:rsidRPr="000A5087">
        <w:rPr>
          <w:rFonts w:hint="cs"/>
          <w:sz w:val="24"/>
          <w:szCs w:val="24"/>
          <w:rtl/>
        </w:rPr>
        <w:t xml:space="preserve"> אל</w:t>
      </w:r>
      <w:r w:rsidR="00697D70">
        <w:rPr>
          <w:rFonts w:hint="cs"/>
          <w:sz w:val="24"/>
          <w:szCs w:val="24"/>
          <w:rtl/>
        </w:rPr>
        <w:t xml:space="preserve"> מסד הנתונים</w:t>
      </w:r>
      <w:r w:rsidRPr="000A5087">
        <w:rPr>
          <w:rFonts w:hint="cs"/>
          <w:sz w:val="24"/>
          <w:szCs w:val="24"/>
          <w:rtl/>
        </w:rPr>
        <w:t>.</w:t>
      </w:r>
    </w:p>
    <w:p w14:paraId="37B68B59" w14:textId="77777777" w:rsidR="000A5087" w:rsidRPr="000A5087" w:rsidRDefault="000A5087" w:rsidP="00844C1B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כמו כן, יוקמו שירותי תשתית בסיסיים כגון</w:t>
      </w:r>
      <w:r w:rsidR="00844C1B">
        <w:rPr>
          <w:rFonts w:hint="cs"/>
          <w:sz w:val="24"/>
          <w:szCs w:val="24"/>
          <w:rtl/>
        </w:rPr>
        <w:t xml:space="preserve"> מאגר קישורים למסד הנתונים (</w:t>
      </w:r>
      <w:r w:rsidRPr="000A5087">
        <w:rPr>
          <w:sz w:val="24"/>
          <w:szCs w:val="24"/>
        </w:rPr>
        <w:t>ConnectionPool</w:t>
      </w:r>
      <w:r w:rsidR="00844C1B">
        <w:rPr>
          <w:rFonts w:hint="cs"/>
          <w:sz w:val="24"/>
          <w:szCs w:val="24"/>
          <w:rtl/>
        </w:rPr>
        <w:t>)</w:t>
      </w:r>
      <w:r w:rsidRPr="000A5087">
        <w:rPr>
          <w:rFonts w:hint="cs"/>
          <w:sz w:val="24"/>
          <w:szCs w:val="24"/>
          <w:rtl/>
        </w:rPr>
        <w:t xml:space="preserve"> ו-</w:t>
      </w:r>
      <w:r w:rsidR="00D9603E">
        <w:rPr>
          <w:sz w:val="24"/>
          <w:szCs w:val="24"/>
        </w:rPr>
        <w:t>Job</w:t>
      </w:r>
      <w:r w:rsidRPr="000A5087">
        <w:rPr>
          <w:rFonts w:hint="cs"/>
          <w:sz w:val="24"/>
          <w:szCs w:val="24"/>
          <w:rtl/>
        </w:rPr>
        <w:t xml:space="preserve"> יומי המתחזק את המערכת ומנקה אותה מקופונים שפג תוקפם.</w:t>
      </w:r>
    </w:p>
    <w:p w14:paraId="710CA85A" w14:textId="77777777" w:rsidR="000A5087" w:rsidRPr="000A5087" w:rsidRDefault="000A5087" w:rsidP="00891C4A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יוגדרו</w:t>
      </w:r>
      <w:r w:rsidR="00EA17F8">
        <w:rPr>
          <w:rFonts w:hint="cs"/>
          <w:sz w:val="24"/>
          <w:szCs w:val="24"/>
          <w:rtl/>
        </w:rPr>
        <w:t xml:space="preserve"> שלושה</w:t>
      </w:r>
      <w:r w:rsidRPr="000A5087">
        <w:rPr>
          <w:rFonts w:hint="cs"/>
          <w:sz w:val="24"/>
          <w:szCs w:val="24"/>
          <w:rtl/>
        </w:rPr>
        <w:t xml:space="preserve"> </w:t>
      </w:r>
      <w:r w:rsidRPr="000A5087">
        <w:rPr>
          <w:sz w:val="24"/>
          <w:szCs w:val="24"/>
        </w:rPr>
        <w:t>Entry Points</w:t>
      </w:r>
      <w:r w:rsidRPr="000A5087">
        <w:rPr>
          <w:rFonts w:hint="cs"/>
          <w:sz w:val="24"/>
          <w:szCs w:val="24"/>
          <w:rtl/>
        </w:rPr>
        <w:t xml:space="preserve"> למערכת עבור כל אחד מסוגי </w:t>
      </w:r>
      <w:r w:rsidR="00891C4A">
        <w:rPr>
          <w:rFonts w:hint="cs"/>
          <w:sz w:val="24"/>
          <w:szCs w:val="24"/>
          <w:rtl/>
        </w:rPr>
        <w:t>ה-</w:t>
      </w:r>
      <w:r w:rsidR="00891C4A">
        <w:rPr>
          <w:sz w:val="24"/>
          <w:szCs w:val="24"/>
        </w:rPr>
        <w:t>Clients</w:t>
      </w:r>
      <w:r w:rsidR="00891C4A">
        <w:rPr>
          <w:rFonts w:hint="cs"/>
          <w:sz w:val="24"/>
          <w:szCs w:val="24"/>
          <w:rtl/>
        </w:rPr>
        <w:t xml:space="preserve"> של המערכת</w:t>
      </w:r>
      <w:r w:rsidR="00EA17F8">
        <w:rPr>
          <w:rFonts w:hint="cs"/>
          <w:sz w:val="24"/>
          <w:szCs w:val="24"/>
          <w:rtl/>
        </w:rPr>
        <w:t xml:space="preserve"> </w:t>
      </w:r>
      <w:r w:rsidR="00EA17F8">
        <w:rPr>
          <w:sz w:val="24"/>
          <w:szCs w:val="24"/>
          <w:rtl/>
        </w:rPr>
        <w:t>–</w:t>
      </w:r>
      <w:r w:rsidR="00EA17F8">
        <w:rPr>
          <w:rFonts w:hint="cs"/>
          <w:sz w:val="24"/>
          <w:szCs w:val="24"/>
          <w:rtl/>
        </w:rPr>
        <w:t xml:space="preserve"> </w:t>
      </w:r>
      <w:r w:rsidRPr="000A5087">
        <w:rPr>
          <w:rFonts w:hint="cs"/>
          <w:sz w:val="24"/>
          <w:szCs w:val="24"/>
          <w:rtl/>
        </w:rPr>
        <w:t>אדמיניסטרטור, חברה ולקוח</w:t>
      </w:r>
      <w:r w:rsidR="00891C4A">
        <w:rPr>
          <w:rFonts w:hint="cs"/>
          <w:sz w:val="24"/>
          <w:szCs w:val="24"/>
          <w:rtl/>
        </w:rPr>
        <w:t>,</w:t>
      </w:r>
      <w:r w:rsidRPr="000A5087">
        <w:rPr>
          <w:rFonts w:hint="cs"/>
          <w:sz w:val="24"/>
          <w:szCs w:val="24"/>
          <w:rtl/>
        </w:rPr>
        <w:t xml:space="preserve"> אשר יתחברו</w:t>
      </w:r>
      <w:r w:rsidR="00891C4A">
        <w:rPr>
          <w:rFonts w:hint="cs"/>
          <w:sz w:val="24"/>
          <w:szCs w:val="24"/>
          <w:rtl/>
        </w:rPr>
        <w:t xml:space="preserve"> ע"י </w:t>
      </w:r>
      <w:r w:rsidRPr="000A5087">
        <w:rPr>
          <w:rFonts w:hint="cs"/>
          <w:sz w:val="24"/>
          <w:szCs w:val="24"/>
          <w:rtl/>
        </w:rPr>
        <w:t xml:space="preserve">ביצוע </w:t>
      </w:r>
      <w:r w:rsidRPr="000A5087">
        <w:rPr>
          <w:sz w:val="24"/>
          <w:szCs w:val="24"/>
        </w:rPr>
        <w:t>Login</w:t>
      </w:r>
      <w:r w:rsidRPr="000A5087">
        <w:rPr>
          <w:rFonts w:hint="cs"/>
          <w:sz w:val="24"/>
          <w:szCs w:val="24"/>
          <w:rtl/>
        </w:rPr>
        <w:t>.</w:t>
      </w:r>
    </w:p>
    <w:p w14:paraId="0DA3686E" w14:textId="77777777" w:rsidR="000A5087" w:rsidRPr="000A5087" w:rsidRDefault="0047679E" w:rsidP="0047679E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להלן שלבי הביצוע עבור ש</w:t>
      </w:r>
      <w:r w:rsidR="00844C1B">
        <w:rPr>
          <w:rFonts w:hint="cs"/>
          <w:b/>
          <w:bCs/>
          <w:sz w:val="24"/>
          <w:szCs w:val="24"/>
          <w:u w:val="single"/>
          <w:rtl/>
        </w:rPr>
        <w:t>לב 1</w:t>
      </w:r>
      <w:r w:rsidR="000A5087" w:rsidRPr="000A5087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0E9EE72" w14:textId="77777777" w:rsidR="000A5087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חלק </w:t>
      </w:r>
      <w:r w:rsidR="000A5087" w:rsidRPr="000A5087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0A5087" w:rsidRPr="000A5087">
        <w:rPr>
          <w:rFonts w:hint="cs"/>
          <w:sz w:val="24"/>
          <w:szCs w:val="24"/>
          <w:rtl/>
        </w:rPr>
        <w:t>הגדרת</w:t>
      </w:r>
      <w:r w:rsidR="00EA17F8">
        <w:rPr>
          <w:rFonts w:hint="cs"/>
          <w:sz w:val="24"/>
          <w:szCs w:val="24"/>
          <w:rtl/>
        </w:rPr>
        <w:t xml:space="preserve"> </w:t>
      </w:r>
      <w:r w:rsidR="00D9603E">
        <w:rPr>
          <w:rFonts w:hint="cs"/>
          <w:sz w:val="24"/>
          <w:szCs w:val="24"/>
          <w:rtl/>
        </w:rPr>
        <w:t>מסד הנתונים</w:t>
      </w:r>
      <w:r w:rsidR="000A5087" w:rsidRPr="000A5087">
        <w:rPr>
          <w:rFonts w:hint="cs"/>
          <w:sz w:val="24"/>
          <w:szCs w:val="24"/>
          <w:rtl/>
        </w:rPr>
        <w:t xml:space="preserve"> ובנ</w:t>
      </w:r>
      <w:r w:rsidR="00EA17F8">
        <w:rPr>
          <w:rFonts w:hint="cs"/>
          <w:sz w:val="24"/>
          <w:szCs w:val="24"/>
          <w:rtl/>
        </w:rPr>
        <w:t>יית הטבלאות.</w:t>
      </w:r>
    </w:p>
    <w:p w14:paraId="396D64E1" w14:textId="77777777" w:rsidR="00EA17F8" w:rsidRPr="000A5087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ב'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מחלקות </w:t>
      </w:r>
      <w:r w:rsidR="00EA17F8">
        <w:rPr>
          <w:sz w:val="24"/>
          <w:szCs w:val="24"/>
        </w:rPr>
        <w:t>Java Beans</w:t>
      </w:r>
      <w:r w:rsidR="00EA17F8">
        <w:rPr>
          <w:rFonts w:hint="cs"/>
          <w:sz w:val="24"/>
          <w:szCs w:val="24"/>
          <w:rtl/>
        </w:rPr>
        <w:t xml:space="preserve"> המייצגות את המידע </w:t>
      </w:r>
      <w:r w:rsidR="007E611E">
        <w:rPr>
          <w:rFonts w:hint="cs"/>
          <w:sz w:val="24"/>
          <w:szCs w:val="24"/>
          <w:rtl/>
        </w:rPr>
        <w:t>ש</w:t>
      </w:r>
      <w:r w:rsidR="00EA17F8">
        <w:rPr>
          <w:rFonts w:hint="cs"/>
          <w:sz w:val="24"/>
          <w:szCs w:val="24"/>
          <w:rtl/>
        </w:rPr>
        <w:t>ב</w:t>
      </w:r>
      <w:r w:rsidR="00D9603E">
        <w:rPr>
          <w:rFonts w:hint="cs"/>
          <w:sz w:val="24"/>
          <w:szCs w:val="24"/>
          <w:rtl/>
        </w:rPr>
        <w:t>מסד הנתונים</w:t>
      </w:r>
      <w:r w:rsidR="00EA17F8">
        <w:rPr>
          <w:rFonts w:hint="cs"/>
          <w:sz w:val="24"/>
          <w:szCs w:val="24"/>
          <w:rtl/>
        </w:rPr>
        <w:t>.</w:t>
      </w:r>
    </w:p>
    <w:p w14:paraId="34C3E0EF" w14:textId="77777777" w:rsidR="00EA17F8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ג'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0A5087" w:rsidRPr="000A5087">
        <w:rPr>
          <w:rFonts w:hint="cs"/>
          <w:sz w:val="24"/>
          <w:szCs w:val="24"/>
          <w:rtl/>
        </w:rPr>
        <w:t xml:space="preserve">בניית </w:t>
      </w:r>
      <w:r w:rsidR="000A5087" w:rsidRPr="000A5087">
        <w:rPr>
          <w:sz w:val="24"/>
          <w:szCs w:val="24"/>
        </w:rPr>
        <w:t>Connection</w:t>
      </w:r>
      <w:r w:rsidR="00EA17F8">
        <w:rPr>
          <w:sz w:val="24"/>
          <w:szCs w:val="24"/>
        </w:rPr>
        <w:t>P</w:t>
      </w:r>
      <w:r w:rsidR="000A5087" w:rsidRPr="000A5087">
        <w:rPr>
          <w:sz w:val="24"/>
          <w:szCs w:val="24"/>
        </w:rPr>
        <w:t>ool</w:t>
      </w:r>
      <w:r w:rsidR="000A5087" w:rsidRPr="000A5087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>המאפשר ניהול</w:t>
      </w:r>
      <w:r w:rsidR="00B73185">
        <w:rPr>
          <w:rFonts w:hint="cs"/>
          <w:sz w:val="24"/>
          <w:szCs w:val="24"/>
          <w:rtl/>
        </w:rPr>
        <w:t xml:space="preserve"> מאגר</w:t>
      </w:r>
      <w:r w:rsidR="00EA17F8">
        <w:rPr>
          <w:rFonts w:hint="cs"/>
          <w:sz w:val="24"/>
          <w:szCs w:val="24"/>
          <w:rtl/>
        </w:rPr>
        <w:t xml:space="preserve"> ה-</w:t>
      </w:r>
      <w:r w:rsidR="00EA17F8">
        <w:rPr>
          <w:sz w:val="24"/>
          <w:szCs w:val="24"/>
        </w:rPr>
        <w:t>Connections</w:t>
      </w:r>
      <w:r w:rsidR="00EA17F8">
        <w:rPr>
          <w:rFonts w:hint="cs"/>
          <w:sz w:val="24"/>
          <w:szCs w:val="24"/>
          <w:rtl/>
        </w:rPr>
        <w:t xml:space="preserve"> ל</w:t>
      </w:r>
      <w:r w:rsidR="00D9603E">
        <w:rPr>
          <w:rFonts w:hint="cs"/>
          <w:sz w:val="24"/>
          <w:szCs w:val="24"/>
          <w:rtl/>
        </w:rPr>
        <w:t>מסד הנתונים</w:t>
      </w:r>
      <w:r w:rsidR="00EA17F8">
        <w:rPr>
          <w:rFonts w:hint="cs"/>
          <w:sz w:val="24"/>
          <w:szCs w:val="24"/>
          <w:rtl/>
        </w:rPr>
        <w:t>.</w:t>
      </w:r>
    </w:p>
    <w:p w14:paraId="5998F874" w14:textId="77777777" w:rsidR="00EA17F8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ד'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מחלקות </w:t>
      </w:r>
      <w:r w:rsidR="001F2854">
        <w:rPr>
          <w:rFonts w:hint="cs"/>
          <w:sz w:val="24"/>
          <w:szCs w:val="24"/>
          <w:rtl/>
        </w:rPr>
        <w:t>ה-</w:t>
      </w:r>
      <w:r w:rsidR="00EA17F8">
        <w:rPr>
          <w:rFonts w:hint="cs"/>
          <w:sz w:val="24"/>
          <w:szCs w:val="24"/>
        </w:rPr>
        <w:t>DAO</w:t>
      </w:r>
      <w:r w:rsidR="00EA17F8">
        <w:rPr>
          <w:rFonts w:hint="cs"/>
          <w:sz w:val="24"/>
          <w:szCs w:val="24"/>
          <w:rtl/>
        </w:rPr>
        <w:t xml:space="preserve"> המאפשרות ביצוע פעולות </w:t>
      </w:r>
      <w:r w:rsidR="00EA17F8">
        <w:rPr>
          <w:rFonts w:hint="cs"/>
          <w:sz w:val="24"/>
          <w:szCs w:val="24"/>
        </w:rPr>
        <w:t>CRUD</w:t>
      </w:r>
      <w:r w:rsidR="00EA17F8">
        <w:rPr>
          <w:rFonts w:hint="cs"/>
          <w:sz w:val="24"/>
          <w:szCs w:val="24"/>
          <w:rtl/>
        </w:rPr>
        <w:t xml:space="preserve"> </w:t>
      </w:r>
      <w:r w:rsidR="001F2854">
        <w:rPr>
          <w:rFonts w:hint="cs"/>
          <w:sz w:val="24"/>
          <w:szCs w:val="24"/>
          <w:rtl/>
        </w:rPr>
        <w:t xml:space="preserve">כלליות </w:t>
      </w:r>
      <w:r w:rsidR="00EA17F8">
        <w:rPr>
          <w:rFonts w:hint="cs"/>
          <w:sz w:val="24"/>
          <w:szCs w:val="24"/>
          <w:rtl/>
        </w:rPr>
        <w:t xml:space="preserve">על </w:t>
      </w:r>
      <w:r w:rsidR="00D9603E">
        <w:rPr>
          <w:rFonts w:hint="cs"/>
          <w:sz w:val="24"/>
          <w:szCs w:val="24"/>
          <w:rtl/>
        </w:rPr>
        <w:t>מסד הנתונים</w:t>
      </w:r>
      <w:r w:rsidR="00EA17F8">
        <w:rPr>
          <w:rFonts w:hint="cs"/>
          <w:sz w:val="24"/>
          <w:szCs w:val="24"/>
          <w:rtl/>
        </w:rPr>
        <w:t>.</w:t>
      </w:r>
    </w:p>
    <w:p w14:paraId="5C806CDB" w14:textId="77777777" w:rsidR="000A5087" w:rsidRPr="000A5087" w:rsidRDefault="00880E52" w:rsidP="00EA7E1A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ה'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</w:t>
      </w:r>
      <w:r w:rsidR="00A80028">
        <w:rPr>
          <w:rFonts w:hint="cs"/>
          <w:sz w:val="24"/>
          <w:szCs w:val="24"/>
          <w:rtl/>
        </w:rPr>
        <w:t>הלוגיקה</w:t>
      </w:r>
      <w:r w:rsidR="00EA7E1A">
        <w:rPr>
          <w:rFonts w:hint="cs"/>
          <w:sz w:val="24"/>
          <w:szCs w:val="24"/>
          <w:rtl/>
        </w:rPr>
        <w:t xml:space="preserve"> העסקית</w:t>
      </w:r>
      <w:r w:rsidR="002D5CE0">
        <w:rPr>
          <w:rFonts w:hint="cs"/>
          <w:sz w:val="24"/>
          <w:szCs w:val="24"/>
          <w:rtl/>
        </w:rPr>
        <w:t xml:space="preserve"> הדרוש</w:t>
      </w:r>
      <w:r w:rsidR="00A80028">
        <w:rPr>
          <w:rFonts w:hint="cs"/>
          <w:sz w:val="24"/>
          <w:szCs w:val="24"/>
          <w:rtl/>
        </w:rPr>
        <w:t>ה</w:t>
      </w:r>
      <w:r w:rsidR="002D5CE0">
        <w:rPr>
          <w:rFonts w:hint="cs"/>
          <w:sz w:val="24"/>
          <w:szCs w:val="24"/>
          <w:rtl/>
        </w:rPr>
        <w:t xml:space="preserve"> ע"י שלושת סוגי ה-</w:t>
      </w:r>
      <w:r w:rsidR="002D5CE0">
        <w:rPr>
          <w:sz w:val="24"/>
          <w:szCs w:val="24"/>
        </w:rPr>
        <w:t>Clients</w:t>
      </w:r>
      <w:r w:rsidR="002D5CE0">
        <w:rPr>
          <w:rFonts w:hint="cs"/>
          <w:sz w:val="24"/>
          <w:szCs w:val="24"/>
          <w:rtl/>
        </w:rPr>
        <w:t xml:space="preserve"> של המערכת.</w:t>
      </w:r>
    </w:p>
    <w:p w14:paraId="45DCEAEB" w14:textId="77777777" w:rsidR="000A5087" w:rsidRPr="000A5087" w:rsidRDefault="00520BB1" w:rsidP="00B864F9">
      <w:pPr>
        <w:jc w:val="both"/>
        <w:rPr>
          <w:sz w:val="24"/>
          <w:szCs w:val="24"/>
          <w:rtl/>
        </w:rPr>
      </w:pPr>
      <w:r w:rsidRPr="00E11D97">
        <w:rPr>
          <w:rFonts w:hint="cs"/>
          <w:sz w:val="24"/>
          <w:szCs w:val="24"/>
          <w:rtl/>
        </w:rPr>
        <w:t>חלק</w:t>
      </w:r>
      <w:r w:rsidRPr="00E11D97">
        <w:rPr>
          <w:sz w:val="24"/>
          <w:szCs w:val="24"/>
          <w:rtl/>
        </w:rPr>
        <w:t xml:space="preserve"> </w:t>
      </w:r>
      <w:r w:rsidRPr="00E11D97">
        <w:rPr>
          <w:rFonts w:hint="cs"/>
          <w:sz w:val="24"/>
          <w:szCs w:val="24"/>
          <w:rtl/>
        </w:rPr>
        <w:t>ו</w:t>
      </w:r>
      <w:r w:rsidRPr="00E11D97">
        <w:rPr>
          <w:sz w:val="24"/>
          <w:szCs w:val="24"/>
          <w:rtl/>
        </w:rPr>
        <w:t xml:space="preserve">' – </w:t>
      </w:r>
      <w:r w:rsidRPr="00E11D97">
        <w:rPr>
          <w:rFonts w:hint="cs"/>
          <w:sz w:val="24"/>
          <w:szCs w:val="24"/>
          <w:rtl/>
        </w:rPr>
        <w:t>בניית</w:t>
      </w:r>
      <w:r w:rsidRPr="00E11D97">
        <w:rPr>
          <w:sz w:val="24"/>
          <w:szCs w:val="24"/>
          <w:rtl/>
        </w:rPr>
        <w:t xml:space="preserve"> </w:t>
      </w:r>
      <w:r w:rsidRPr="00E11D97">
        <w:rPr>
          <w:rFonts w:hint="cs"/>
          <w:sz w:val="24"/>
          <w:szCs w:val="24"/>
          <w:rtl/>
        </w:rPr>
        <w:t>מחלק</w:t>
      </w:r>
      <w:r w:rsidR="00AC6745">
        <w:rPr>
          <w:rFonts w:hint="cs"/>
          <w:sz w:val="24"/>
          <w:szCs w:val="24"/>
          <w:rtl/>
        </w:rPr>
        <w:t xml:space="preserve">ה המאפשרת כניסת </w:t>
      </w:r>
      <w:r w:rsidR="00AC6745">
        <w:rPr>
          <w:sz w:val="24"/>
          <w:szCs w:val="24"/>
        </w:rPr>
        <w:t>Client</w:t>
      </w:r>
      <w:r w:rsidR="00426527">
        <w:rPr>
          <w:sz w:val="24"/>
          <w:szCs w:val="24"/>
        </w:rPr>
        <w:t>s</w:t>
      </w:r>
      <w:r w:rsidR="00AC6745">
        <w:rPr>
          <w:rFonts w:hint="cs"/>
          <w:sz w:val="24"/>
          <w:szCs w:val="24"/>
          <w:rtl/>
        </w:rPr>
        <w:t xml:space="preserve"> ו</w:t>
      </w:r>
      <w:r w:rsidR="002120B9">
        <w:rPr>
          <w:rFonts w:hint="cs"/>
          <w:sz w:val="24"/>
          <w:szCs w:val="24"/>
          <w:rtl/>
        </w:rPr>
        <w:t xml:space="preserve">לפיכך </w:t>
      </w:r>
      <w:r w:rsidR="00CA2C78">
        <w:rPr>
          <w:rFonts w:hint="cs"/>
          <w:sz w:val="24"/>
          <w:szCs w:val="24"/>
          <w:rtl/>
        </w:rPr>
        <w:t>שימוש ב</w:t>
      </w:r>
      <w:r w:rsidR="00AC6745">
        <w:rPr>
          <w:rFonts w:hint="cs"/>
          <w:sz w:val="24"/>
          <w:szCs w:val="24"/>
          <w:rtl/>
        </w:rPr>
        <w:t>לוגיקה</w:t>
      </w:r>
      <w:r w:rsidR="002120B9">
        <w:rPr>
          <w:rFonts w:hint="cs"/>
          <w:sz w:val="24"/>
          <w:szCs w:val="24"/>
          <w:rtl/>
        </w:rPr>
        <w:t xml:space="preserve"> העסקית</w:t>
      </w:r>
      <w:r w:rsidR="00AC6745">
        <w:rPr>
          <w:rFonts w:hint="cs"/>
          <w:sz w:val="24"/>
          <w:szCs w:val="24"/>
          <w:rtl/>
        </w:rPr>
        <w:t xml:space="preserve"> המתאימה</w:t>
      </w:r>
      <w:r w:rsidR="00EA17F8">
        <w:rPr>
          <w:rFonts w:hint="cs"/>
          <w:sz w:val="24"/>
          <w:szCs w:val="24"/>
          <w:rtl/>
        </w:rPr>
        <w:t>.</w:t>
      </w:r>
    </w:p>
    <w:p w14:paraId="472D1FA6" w14:textId="77777777" w:rsidR="00C468CE" w:rsidRPr="000A5087" w:rsidRDefault="00C468CE" w:rsidP="00C468CE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חלק ז'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</w:t>
      </w:r>
      <w:r w:rsidRPr="000A5087">
        <w:rPr>
          <w:rFonts w:hint="cs"/>
          <w:sz w:val="24"/>
          <w:szCs w:val="24"/>
          <w:rtl/>
        </w:rPr>
        <w:t>יומי למחיקת קופונים שפג תוקפם מהמערכת</w:t>
      </w:r>
      <w:r>
        <w:rPr>
          <w:rFonts w:hint="cs"/>
          <w:sz w:val="24"/>
          <w:szCs w:val="24"/>
          <w:rtl/>
        </w:rPr>
        <w:t>.</w:t>
      </w:r>
    </w:p>
    <w:p w14:paraId="2923FAD3" w14:textId="77777777" w:rsidR="000A5087" w:rsidRPr="000A5087" w:rsidRDefault="00880E52" w:rsidP="003953F4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חלק ח'</w:t>
      </w:r>
      <w:r w:rsidR="003953F4">
        <w:rPr>
          <w:rFonts w:hint="cs"/>
          <w:sz w:val="24"/>
          <w:szCs w:val="24"/>
          <w:rtl/>
        </w:rPr>
        <w:t xml:space="preserve"> </w:t>
      </w:r>
      <w:r w:rsidR="003953F4">
        <w:rPr>
          <w:sz w:val="24"/>
          <w:szCs w:val="24"/>
          <w:rtl/>
        </w:rPr>
        <w:t>–</w:t>
      </w:r>
      <w:r w:rsidR="003953F4">
        <w:rPr>
          <w:rFonts w:hint="cs"/>
          <w:sz w:val="24"/>
          <w:szCs w:val="24"/>
          <w:rtl/>
        </w:rPr>
        <w:t xml:space="preserve"> </w:t>
      </w:r>
      <w:r w:rsidR="00EA17F8">
        <w:rPr>
          <w:rFonts w:hint="cs"/>
          <w:sz w:val="24"/>
          <w:szCs w:val="24"/>
          <w:rtl/>
        </w:rPr>
        <w:t xml:space="preserve">בניית מחלקת </w:t>
      </w:r>
      <w:r w:rsidR="00EA17F8">
        <w:rPr>
          <w:sz w:val="24"/>
          <w:szCs w:val="24"/>
        </w:rPr>
        <w:t>Test</w:t>
      </w:r>
      <w:r w:rsidR="00EA17F8">
        <w:rPr>
          <w:rFonts w:hint="cs"/>
          <w:sz w:val="24"/>
          <w:szCs w:val="24"/>
          <w:rtl/>
        </w:rPr>
        <w:t xml:space="preserve"> להדגמת יכולות המערכת והפעלתה מה-</w:t>
      </w:r>
      <w:r w:rsidR="00EA17F8">
        <w:rPr>
          <w:sz w:val="24"/>
          <w:szCs w:val="24"/>
        </w:rPr>
        <w:t>main</w:t>
      </w:r>
      <w:r w:rsidR="00EA17F8">
        <w:rPr>
          <w:rFonts w:hint="cs"/>
          <w:sz w:val="24"/>
          <w:szCs w:val="24"/>
          <w:rtl/>
        </w:rPr>
        <w:t>.</w:t>
      </w:r>
    </w:p>
    <w:p w14:paraId="645A2A1F" w14:textId="77777777" w:rsidR="009A13B0" w:rsidRDefault="009A13B0" w:rsidP="000A5087">
      <w:pPr>
        <w:jc w:val="both"/>
        <w:rPr>
          <w:b/>
          <w:bCs/>
          <w:sz w:val="24"/>
          <w:szCs w:val="24"/>
          <w:u w:val="single"/>
          <w:rtl/>
        </w:rPr>
      </w:pPr>
    </w:p>
    <w:p w14:paraId="720ECD50" w14:textId="77777777" w:rsidR="009A13B0" w:rsidRDefault="009A13B0" w:rsidP="000A5087">
      <w:pPr>
        <w:jc w:val="both"/>
        <w:rPr>
          <w:b/>
          <w:bCs/>
          <w:sz w:val="24"/>
          <w:szCs w:val="24"/>
          <w:u w:val="single"/>
          <w:rtl/>
        </w:rPr>
      </w:pPr>
    </w:p>
    <w:p w14:paraId="3CE75F0A" w14:textId="77777777" w:rsidR="00D9603E" w:rsidRDefault="00D9603E" w:rsidP="000A5087">
      <w:pPr>
        <w:jc w:val="both"/>
        <w:rPr>
          <w:b/>
          <w:bCs/>
          <w:sz w:val="24"/>
          <w:szCs w:val="24"/>
          <w:u w:val="single"/>
          <w:rtl/>
        </w:rPr>
      </w:pPr>
    </w:p>
    <w:p w14:paraId="1335C88B" w14:textId="77777777" w:rsidR="000A5087" w:rsidRPr="000A5087" w:rsidRDefault="000A5087" w:rsidP="000A5087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lastRenderedPageBreak/>
        <w:t>דגשים:</w:t>
      </w:r>
    </w:p>
    <w:p w14:paraId="115B4208" w14:textId="77777777" w:rsidR="000A5087" w:rsidRPr="000A5087" w:rsidRDefault="000A5087" w:rsidP="00E539CD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חשוב לתעד </w:t>
      </w:r>
      <w:r w:rsidR="00E539CD">
        <w:rPr>
          <w:rFonts w:hint="cs"/>
          <w:sz w:val="24"/>
          <w:szCs w:val="24"/>
          <w:rtl/>
        </w:rPr>
        <w:t>את הקוד.</w:t>
      </w:r>
    </w:p>
    <w:p w14:paraId="7500F5F5" w14:textId="77777777" w:rsidR="000A5087" w:rsidRPr="000A5087" w:rsidRDefault="000A5087" w:rsidP="00D9603E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חשוב להשתמש בשמות</w:t>
      </w:r>
      <w:r w:rsidR="00E539CD">
        <w:rPr>
          <w:rFonts w:hint="cs"/>
          <w:sz w:val="24"/>
          <w:szCs w:val="24"/>
          <w:rtl/>
        </w:rPr>
        <w:t xml:space="preserve"> משמעותיים עבור משתנים</w:t>
      </w:r>
      <w:r w:rsidR="00D9603E">
        <w:rPr>
          <w:rFonts w:hint="cs"/>
          <w:sz w:val="24"/>
          <w:szCs w:val="24"/>
          <w:rtl/>
        </w:rPr>
        <w:t>/</w:t>
      </w:r>
      <w:r w:rsidR="00E539CD">
        <w:rPr>
          <w:rFonts w:hint="cs"/>
          <w:sz w:val="24"/>
          <w:szCs w:val="24"/>
          <w:rtl/>
        </w:rPr>
        <w:t>פונקציות</w:t>
      </w:r>
      <w:r w:rsidR="00D9603E">
        <w:rPr>
          <w:rFonts w:hint="cs"/>
          <w:sz w:val="24"/>
          <w:szCs w:val="24"/>
          <w:rtl/>
        </w:rPr>
        <w:t>/</w:t>
      </w:r>
      <w:r w:rsidR="00E539CD">
        <w:rPr>
          <w:rFonts w:hint="cs"/>
          <w:sz w:val="24"/>
          <w:szCs w:val="24"/>
          <w:rtl/>
        </w:rPr>
        <w:t>מחלקות</w:t>
      </w:r>
      <w:r w:rsidR="00D9603E">
        <w:rPr>
          <w:rFonts w:hint="cs"/>
          <w:sz w:val="24"/>
          <w:szCs w:val="24"/>
          <w:rtl/>
        </w:rPr>
        <w:t>/</w:t>
      </w:r>
      <w:r w:rsidR="00F46176">
        <w:rPr>
          <w:sz w:val="24"/>
          <w:szCs w:val="24"/>
        </w:rPr>
        <w:t>Packages</w:t>
      </w:r>
      <w:r w:rsidR="00E539CD">
        <w:rPr>
          <w:rFonts w:hint="cs"/>
          <w:sz w:val="24"/>
          <w:szCs w:val="24"/>
          <w:rtl/>
        </w:rPr>
        <w:t xml:space="preserve"> </w:t>
      </w:r>
      <w:r w:rsidR="00D9603E">
        <w:rPr>
          <w:rFonts w:hint="cs"/>
          <w:sz w:val="24"/>
          <w:szCs w:val="24"/>
          <w:rtl/>
        </w:rPr>
        <w:t>וכדומה</w:t>
      </w:r>
      <w:r w:rsidR="00E539CD">
        <w:rPr>
          <w:rFonts w:hint="cs"/>
          <w:sz w:val="24"/>
          <w:szCs w:val="24"/>
          <w:rtl/>
        </w:rPr>
        <w:t>.</w:t>
      </w:r>
    </w:p>
    <w:p w14:paraId="40E8BC07" w14:textId="77777777" w:rsidR="000A5087" w:rsidRPr="000A5087" w:rsidRDefault="000A5087" w:rsidP="00D9603E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חובה לכתוב באופן יעיל, ללא העתקת קוד</w:t>
      </w:r>
      <w:r w:rsidR="00F32A98">
        <w:rPr>
          <w:rFonts w:hint="cs"/>
          <w:sz w:val="24"/>
          <w:szCs w:val="24"/>
          <w:rtl/>
        </w:rPr>
        <w:t xml:space="preserve"> </w:t>
      </w:r>
      <w:r w:rsidR="00D9603E">
        <w:rPr>
          <w:rFonts w:hint="cs"/>
          <w:sz w:val="24"/>
          <w:szCs w:val="24"/>
          <w:rtl/>
        </w:rPr>
        <w:t>(</w:t>
      </w:r>
      <w:r w:rsidR="00F32A98">
        <w:rPr>
          <w:rFonts w:hint="cs"/>
          <w:sz w:val="24"/>
          <w:szCs w:val="24"/>
        </w:rPr>
        <w:t>DRY</w:t>
      </w:r>
      <w:r w:rsidR="00F32A98">
        <w:rPr>
          <w:rFonts w:hint="cs"/>
          <w:sz w:val="24"/>
          <w:szCs w:val="24"/>
          <w:rtl/>
        </w:rPr>
        <w:t xml:space="preserve"> </w:t>
      </w:r>
      <w:r w:rsidR="00D9603E">
        <w:rPr>
          <w:sz w:val="24"/>
          <w:szCs w:val="24"/>
          <w:rtl/>
        </w:rPr>
        <w:t>–</w:t>
      </w:r>
      <w:r w:rsidR="00D9603E">
        <w:rPr>
          <w:rFonts w:hint="cs"/>
          <w:sz w:val="24"/>
          <w:szCs w:val="24"/>
          <w:rtl/>
        </w:rPr>
        <w:t xml:space="preserve"> </w:t>
      </w:r>
      <w:r w:rsidR="00F32A98">
        <w:rPr>
          <w:sz w:val="24"/>
          <w:szCs w:val="24"/>
        </w:rPr>
        <w:t>Don’t Repeat Yourself</w:t>
      </w:r>
      <w:r w:rsidR="00F32A98">
        <w:rPr>
          <w:rFonts w:hint="cs"/>
          <w:sz w:val="24"/>
          <w:szCs w:val="24"/>
          <w:rtl/>
        </w:rPr>
        <w:t>).</w:t>
      </w:r>
    </w:p>
    <w:p w14:paraId="3B82347B" w14:textId="77777777" w:rsidR="00CB6700" w:rsidRDefault="000A5087" w:rsidP="00F4617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46176">
        <w:rPr>
          <w:rFonts w:hint="cs"/>
          <w:sz w:val="24"/>
          <w:szCs w:val="24"/>
          <w:rtl/>
        </w:rPr>
        <w:t>יש להשתמש ב-</w:t>
      </w:r>
      <w:r w:rsidR="00F46176" w:rsidRPr="00F46176">
        <w:rPr>
          <w:sz w:val="24"/>
          <w:szCs w:val="24"/>
        </w:rPr>
        <w:t>Custom Exceptions</w:t>
      </w:r>
      <w:r w:rsidR="00F46176">
        <w:rPr>
          <w:rFonts w:hint="cs"/>
          <w:sz w:val="24"/>
          <w:szCs w:val="24"/>
          <w:rtl/>
        </w:rPr>
        <w:t xml:space="preserve"> (</w:t>
      </w:r>
      <w:r w:rsidR="00F46176" w:rsidRPr="00F46176">
        <w:rPr>
          <w:rFonts w:hint="cs"/>
          <w:sz w:val="24"/>
          <w:szCs w:val="24"/>
          <w:rtl/>
        </w:rPr>
        <w:t xml:space="preserve">לדוגמה: </w:t>
      </w:r>
      <w:proofErr w:type="spellStart"/>
      <w:r w:rsidRPr="00F46176">
        <w:rPr>
          <w:sz w:val="24"/>
          <w:szCs w:val="24"/>
        </w:rPr>
        <w:t>Coupon</w:t>
      </w:r>
      <w:r w:rsidR="00F46176" w:rsidRPr="00F46176">
        <w:rPr>
          <w:sz w:val="24"/>
          <w:szCs w:val="24"/>
        </w:rPr>
        <w:t>AlreadyExistsException</w:t>
      </w:r>
      <w:proofErr w:type="spellEnd"/>
      <w:r w:rsidR="00F46176">
        <w:rPr>
          <w:rFonts w:hint="cs"/>
          <w:sz w:val="24"/>
          <w:szCs w:val="24"/>
          <w:rtl/>
        </w:rPr>
        <w:t>)</w:t>
      </w:r>
      <w:r w:rsidR="00CB6700">
        <w:rPr>
          <w:rFonts w:hint="cs"/>
          <w:sz w:val="24"/>
          <w:szCs w:val="24"/>
          <w:rtl/>
        </w:rPr>
        <w:t xml:space="preserve"> עבור חריגות ספציפיות של המערכת.</w:t>
      </w:r>
    </w:p>
    <w:p w14:paraId="0D2427A8" w14:textId="77777777" w:rsidR="000A5087" w:rsidRPr="00F46176" w:rsidRDefault="00F46176" w:rsidP="00E6709E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F46176">
        <w:rPr>
          <w:rFonts w:hint="cs"/>
          <w:sz w:val="24"/>
          <w:szCs w:val="24"/>
          <w:rtl/>
        </w:rPr>
        <w:t xml:space="preserve">יש להגדיר </w:t>
      </w:r>
      <w:r w:rsidRPr="00F46176">
        <w:rPr>
          <w:sz w:val="24"/>
          <w:szCs w:val="24"/>
        </w:rPr>
        <w:t>try-catch</w:t>
      </w:r>
      <w:r w:rsidRPr="00F46176">
        <w:rPr>
          <w:rFonts w:hint="cs"/>
          <w:sz w:val="24"/>
          <w:szCs w:val="24"/>
          <w:rtl/>
        </w:rPr>
        <w:t xml:space="preserve"> כללי ב</w:t>
      </w:r>
      <w:r w:rsidR="00E6709E">
        <w:rPr>
          <w:rFonts w:hint="cs"/>
          <w:sz w:val="24"/>
          <w:szCs w:val="24"/>
          <w:rtl/>
        </w:rPr>
        <w:t>מחלקת ה-</w:t>
      </w:r>
      <w:r w:rsidR="00E6709E">
        <w:rPr>
          <w:sz w:val="24"/>
          <w:szCs w:val="24"/>
        </w:rPr>
        <w:t>Test</w:t>
      </w:r>
      <w:r w:rsidRPr="00F46176">
        <w:rPr>
          <w:rFonts w:hint="cs"/>
          <w:sz w:val="24"/>
          <w:szCs w:val="24"/>
          <w:rtl/>
        </w:rPr>
        <w:t xml:space="preserve"> המסוגל לתפוס את כל ה-</w:t>
      </w:r>
      <w:r w:rsidRPr="00F46176">
        <w:rPr>
          <w:sz w:val="24"/>
          <w:szCs w:val="24"/>
        </w:rPr>
        <w:t>Exceptions</w:t>
      </w:r>
      <w:r w:rsidRPr="00F46176">
        <w:rPr>
          <w:rFonts w:hint="cs"/>
          <w:sz w:val="24"/>
          <w:szCs w:val="24"/>
          <w:rtl/>
        </w:rPr>
        <w:t>.</w:t>
      </w:r>
    </w:p>
    <w:p w14:paraId="3F120AC2" w14:textId="77777777" w:rsidR="000A5087" w:rsidRPr="000A5087" w:rsidRDefault="000A5087" w:rsidP="00F46176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מומלץ לעבוד עם</w:t>
      </w:r>
      <w:r w:rsidR="008C632B">
        <w:rPr>
          <w:rFonts w:hint="cs"/>
          <w:sz w:val="24"/>
          <w:szCs w:val="24"/>
          <w:rtl/>
        </w:rPr>
        <w:t xml:space="preserve"> מסד הנתונים </w:t>
      </w:r>
      <w:r w:rsidR="008C632B">
        <w:rPr>
          <w:sz w:val="24"/>
          <w:szCs w:val="24"/>
        </w:rPr>
        <w:t>MySQL</w:t>
      </w:r>
      <w:r w:rsidR="008C632B">
        <w:rPr>
          <w:rFonts w:hint="cs"/>
          <w:sz w:val="24"/>
          <w:szCs w:val="24"/>
          <w:rtl/>
        </w:rPr>
        <w:t>.</w:t>
      </w:r>
    </w:p>
    <w:p w14:paraId="32338D31" w14:textId="77777777" w:rsidR="000A5087" w:rsidRDefault="000A5087" w:rsidP="00F4617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>חובה</w:t>
      </w:r>
      <w:r w:rsidR="00F46176">
        <w:rPr>
          <w:rFonts w:hint="cs"/>
          <w:sz w:val="24"/>
          <w:szCs w:val="24"/>
          <w:rtl/>
        </w:rPr>
        <w:t xml:space="preserve"> לחלק את המחלקות ל-</w:t>
      </w:r>
      <w:r w:rsidR="00F46176">
        <w:rPr>
          <w:sz w:val="24"/>
          <w:szCs w:val="24"/>
        </w:rPr>
        <w:t>Packages</w:t>
      </w:r>
      <w:r w:rsidR="00F46176">
        <w:rPr>
          <w:rFonts w:hint="cs"/>
          <w:sz w:val="24"/>
          <w:szCs w:val="24"/>
          <w:rtl/>
        </w:rPr>
        <w:t xml:space="preserve"> מתאימים, בעלי שמות משמעותיים.</w:t>
      </w:r>
    </w:p>
    <w:p w14:paraId="7EBC6D09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1DAFE31D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7FA89849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01E7370A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1E371A54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42F9DBFD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067950BB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771AC4E9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59011A93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1A656407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3EBB263A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2CB65610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6A10793A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1507A8F9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61EA1872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6CB8ABE5" w14:textId="77777777" w:rsidR="004D68D6" w:rsidRDefault="004D68D6" w:rsidP="00692D50">
      <w:pPr>
        <w:jc w:val="both"/>
        <w:rPr>
          <w:sz w:val="24"/>
          <w:szCs w:val="24"/>
          <w:rtl/>
        </w:rPr>
      </w:pPr>
    </w:p>
    <w:p w14:paraId="03A77245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49D78121" w14:textId="77777777" w:rsidR="00692D50" w:rsidRDefault="00692D50" w:rsidP="00692D50">
      <w:pPr>
        <w:jc w:val="both"/>
        <w:rPr>
          <w:sz w:val="24"/>
          <w:szCs w:val="24"/>
          <w:rtl/>
        </w:rPr>
      </w:pPr>
    </w:p>
    <w:p w14:paraId="6B81B470" w14:textId="77777777" w:rsidR="000A5087" w:rsidRPr="001D51C8" w:rsidRDefault="00061C66" w:rsidP="00D9603E">
      <w:pPr>
        <w:jc w:val="center"/>
        <w:rPr>
          <w:b/>
          <w:bCs/>
          <w:sz w:val="24"/>
          <w:szCs w:val="24"/>
          <w:u w:val="single"/>
          <w:rtl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 w:rsidR="000A5087" w:rsidRPr="001D51C8">
        <w:rPr>
          <w:rFonts w:hint="cs"/>
          <w:b/>
          <w:bCs/>
          <w:sz w:val="24"/>
          <w:szCs w:val="24"/>
          <w:u w:val="single"/>
          <w:rtl/>
        </w:rPr>
        <w:t>א</w:t>
      </w:r>
      <w:r w:rsidR="00381CF8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0A5087" w:rsidRPr="001D51C8">
        <w:rPr>
          <w:rFonts w:hint="cs"/>
          <w:b/>
          <w:bCs/>
          <w:sz w:val="24"/>
          <w:szCs w:val="24"/>
          <w:u w:val="single"/>
          <w:rtl/>
        </w:rPr>
        <w:t xml:space="preserve">הגדרת </w:t>
      </w:r>
      <w:r w:rsidR="00D9603E">
        <w:rPr>
          <w:rFonts w:hint="cs"/>
          <w:b/>
          <w:bCs/>
          <w:sz w:val="24"/>
          <w:szCs w:val="24"/>
          <w:u w:val="single"/>
          <w:rtl/>
        </w:rPr>
        <w:t>מסד הנתונים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0A5087" w:rsidRPr="001D51C8">
        <w:rPr>
          <w:rFonts w:hint="cs"/>
          <w:b/>
          <w:bCs/>
          <w:sz w:val="24"/>
          <w:szCs w:val="24"/>
          <w:u w:val="single"/>
          <w:rtl/>
        </w:rPr>
        <w:t xml:space="preserve">ובניית </w:t>
      </w:r>
      <w:r w:rsidRPr="001D51C8">
        <w:rPr>
          <w:rFonts w:hint="cs"/>
          <w:b/>
          <w:bCs/>
          <w:sz w:val="24"/>
          <w:szCs w:val="24"/>
          <w:u w:val="single"/>
          <w:rtl/>
        </w:rPr>
        <w:t>הטבלאות</w:t>
      </w:r>
    </w:p>
    <w:p w14:paraId="69F42AA4" w14:textId="77777777" w:rsidR="005524DB" w:rsidRDefault="0072108B" w:rsidP="00FE702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רשימת </w:t>
      </w:r>
      <w:r w:rsidR="005524DB">
        <w:rPr>
          <w:rFonts w:hint="cs"/>
          <w:sz w:val="24"/>
          <w:szCs w:val="24"/>
          <w:rtl/>
        </w:rPr>
        <w:t xml:space="preserve">הטבלאות הדרושות: </w:t>
      </w:r>
    </w:p>
    <w:p w14:paraId="5714BC74" w14:textId="77777777" w:rsidR="000A5087" w:rsidRPr="00EB474D" w:rsidRDefault="000E3390" w:rsidP="00EB474D">
      <w:pPr>
        <w:pStyle w:val="ListParagraph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COMPANIES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חברות</w:t>
      </w:r>
      <w:r w:rsidR="00FE7023" w:rsidRPr="00EB474D">
        <w:rPr>
          <w:rFonts w:hint="cs"/>
          <w:sz w:val="24"/>
          <w:szCs w:val="24"/>
          <w:rtl/>
        </w:rPr>
        <w:t>:</w:t>
      </w:r>
    </w:p>
    <w:p w14:paraId="518E970A" w14:textId="77777777" w:rsidR="000A5087" w:rsidRPr="000A5087" w:rsidRDefault="000A5087" w:rsidP="005E458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 w:rsidR="00FE7023">
        <w:rPr>
          <w:sz w:val="24"/>
          <w:szCs w:val="24"/>
        </w:rPr>
        <w:t>(</w:t>
      </w:r>
      <w:r w:rsidR="005E4585">
        <w:rPr>
          <w:sz w:val="24"/>
          <w:szCs w:val="24"/>
        </w:rPr>
        <w:t>int</w:t>
      </w:r>
      <w:r w:rsidR="004D68D6">
        <w:rPr>
          <w:sz w:val="24"/>
          <w:szCs w:val="24"/>
        </w:rPr>
        <w:t xml:space="preserve"> –</w:t>
      </w:r>
      <w:r w:rsidR="00C038A1">
        <w:rPr>
          <w:rFonts w:hint="cs"/>
          <w:sz w:val="24"/>
          <w:szCs w:val="24"/>
          <w:rtl/>
        </w:rPr>
        <w:t>מפתח ראשי, מספור אוטומטי</w:t>
      </w:r>
      <w:r w:rsidR="004D68D6">
        <w:rPr>
          <w:rFonts w:hint="cs"/>
          <w:sz w:val="24"/>
          <w:szCs w:val="24"/>
          <w:rtl/>
        </w:rPr>
        <w:t xml:space="preserve"> </w:t>
      </w:r>
      <w:r w:rsidR="00FE7023">
        <w:rPr>
          <w:sz w:val="24"/>
          <w:szCs w:val="24"/>
        </w:rPr>
        <w:t>)</w:t>
      </w:r>
    </w:p>
    <w:p w14:paraId="66453FDC" w14:textId="77777777" w:rsidR="000A5087" w:rsidRDefault="000A5087" w:rsidP="005E458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NAME </w:t>
      </w:r>
      <w:r w:rsidR="00FE7023">
        <w:rPr>
          <w:sz w:val="24"/>
          <w:szCs w:val="24"/>
        </w:rPr>
        <w:t>(</w:t>
      </w:r>
      <w:r w:rsidR="005E4585">
        <w:rPr>
          <w:sz w:val="24"/>
          <w:szCs w:val="24"/>
        </w:rPr>
        <w:t>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שם החברה</w:t>
      </w:r>
      <w:r w:rsidR="00FE7023">
        <w:rPr>
          <w:sz w:val="24"/>
          <w:szCs w:val="24"/>
        </w:rPr>
        <w:t>)</w:t>
      </w:r>
    </w:p>
    <w:p w14:paraId="09AFC3FA" w14:textId="77777777" w:rsidR="00C038A1" w:rsidRPr="00C038A1" w:rsidRDefault="00C038A1" w:rsidP="00C038A1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EMAIL </w:t>
      </w:r>
      <w:r>
        <w:rPr>
          <w:sz w:val="24"/>
          <w:szCs w:val="24"/>
        </w:rPr>
        <w:t xml:space="preserve">(string – </w:t>
      </w:r>
      <w:r>
        <w:rPr>
          <w:rFonts w:hint="cs"/>
          <w:sz w:val="24"/>
          <w:szCs w:val="24"/>
          <w:rtl/>
        </w:rPr>
        <w:t>אימייל החברה</w:t>
      </w:r>
      <w:r>
        <w:rPr>
          <w:sz w:val="24"/>
          <w:szCs w:val="24"/>
        </w:rPr>
        <w:t>)</w:t>
      </w:r>
    </w:p>
    <w:p w14:paraId="36FDF442" w14:textId="77777777" w:rsidR="000A5087" w:rsidRPr="000A5087" w:rsidRDefault="000A5087" w:rsidP="005E458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PASSWORD</w:t>
      </w:r>
      <w:r w:rsidR="000A7F73">
        <w:rPr>
          <w:sz w:val="24"/>
          <w:szCs w:val="24"/>
        </w:rPr>
        <w:t xml:space="preserve"> (</w:t>
      </w:r>
      <w:r w:rsidR="005E4585">
        <w:rPr>
          <w:sz w:val="24"/>
          <w:szCs w:val="24"/>
        </w:rPr>
        <w:t>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סיסמת כניסה</w:t>
      </w:r>
      <w:r w:rsidR="000A7F73">
        <w:rPr>
          <w:sz w:val="24"/>
          <w:szCs w:val="24"/>
        </w:rPr>
        <w:t>)</w:t>
      </w:r>
    </w:p>
    <w:p w14:paraId="479068C9" w14:textId="77777777" w:rsidR="00EB474D" w:rsidRDefault="00EB474D" w:rsidP="00EB474D">
      <w:pPr>
        <w:pStyle w:val="ListParagraph"/>
        <w:rPr>
          <w:sz w:val="24"/>
          <w:szCs w:val="24"/>
        </w:rPr>
      </w:pPr>
    </w:p>
    <w:p w14:paraId="0A10B493" w14:textId="77777777" w:rsidR="000A5087" w:rsidRPr="00EB474D" w:rsidRDefault="000E3390" w:rsidP="00EB474D">
      <w:pPr>
        <w:pStyle w:val="ListParagraph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CUSTOMERS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לקוחות</w:t>
      </w:r>
      <w:r w:rsidRPr="00EB474D">
        <w:rPr>
          <w:rFonts w:hint="cs"/>
          <w:sz w:val="24"/>
          <w:szCs w:val="24"/>
          <w:rtl/>
        </w:rPr>
        <w:t>:</w:t>
      </w:r>
    </w:p>
    <w:p w14:paraId="3DEC1ECE" w14:textId="77777777" w:rsidR="00C038A1" w:rsidRPr="000A5087" w:rsidRDefault="00C038A1" w:rsidP="00C038A1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>
        <w:rPr>
          <w:sz w:val="24"/>
          <w:szCs w:val="24"/>
        </w:rPr>
        <w:t xml:space="preserve">(int – </w:t>
      </w:r>
      <w:r>
        <w:rPr>
          <w:rFonts w:hint="cs"/>
          <w:sz w:val="24"/>
          <w:szCs w:val="24"/>
          <w:rtl/>
        </w:rPr>
        <w:t>מפתח ראשי, מספור אוטומטי</w:t>
      </w:r>
      <w:r>
        <w:rPr>
          <w:sz w:val="24"/>
          <w:szCs w:val="24"/>
        </w:rPr>
        <w:t>)</w:t>
      </w:r>
    </w:p>
    <w:p w14:paraId="26668F8B" w14:textId="77777777" w:rsidR="000A5087" w:rsidRPr="000A5087" w:rsidRDefault="00C722E4" w:rsidP="005E4585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FIRST_</w:t>
      </w:r>
      <w:r w:rsidR="005E4585">
        <w:rPr>
          <w:sz w:val="24"/>
          <w:szCs w:val="24"/>
        </w:rPr>
        <w:t>NAME (string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שם פרטי</w:t>
      </w:r>
      <w:r w:rsidR="005E4585">
        <w:rPr>
          <w:sz w:val="24"/>
          <w:szCs w:val="24"/>
        </w:rPr>
        <w:t>)</w:t>
      </w:r>
    </w:p>
    <w:p w14:paraId="479D7EA5" w14:textId="77777777" w:rsidR="005E4585" w:rsidRDefault="005E4585" w:rsidP="000A5087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LAST_NAME (string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שם משפחה</w:t>
      </w:r>
      <w:r>
        <w:rPr>
          <w:sz w:val="24"/>
          <w:szCs w:val="24"/>
        </w:rPr>
        <w:t>)</w:t>
      </w:r>
    </w:p>
    <w:p w14:paraId="00104DCC" w14:textId="77777777" w:rsidR="00C722E4" w:rsidRPr="00C038A1" w:rsidRDefault="00C722E4" w:rsidP="00C722E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EMAIL </w:t>
      </w:r>
      <w:r>
        <w:rPr>
          <w:sz w:val="24"/>
          <w:szCs w:val="24"/>
        </w:rPr>
        <w:t xml:space="preserve">(string – </w:t>
      </w:r>
      <w:r>
        <w:rPr>
          <w:rFonts w:hint="cs"/>
          <w:sz w:val="24"/>
          <w:szCs w:val="24"/>
          <w:rtl/>
        </w:rPr>
        <w:t>אימייל הלקוח</w:t>
      </w:r>
      <w:r>
        <w:rPr>
          <w:sz w:val="24"/>
          <w:szCs w:val="24"/>
        </w:rPr>
        <w:t>)</w:t>
      </w:r>
    </w:p>
    <w:p w14:paraId="0C853406" w14:textId="77777777" w:rsidR="000A5087" w:rsidRPr="00CF067C" w:rsidRDefault="000A5087" w:rsidP="00CF067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PASSWORD </w:t>
      </w:r>
      <w:r w:rsidR="005E4585">
        <w:rPr>
          <w:sz w:val="24"/>
          <w:szCs w:val="24"/>
        </w:rPr>
        <w:t>(string</w:t>
      </w:r>
      <w:r w:rsidR="00C038A1">
        <w:rPr>
          <w:sz w:val="24"/>
          <w:szCs w:val="24"/>
        </w:rPr>
        <w:t xml:space="preserve"> – </w:t>
      </w:r>
      <w:r w:rsidR="00C038A1">
        <w:rPr>
          <w:rFonts w:hint="cs"/>
          <w:sz w:val="24"/>
          <w:szCs w:val="24"/>
          <w:rtl/>
        </w:rPr>
        <w:t>סיסמת כניסה</w:t>
      </w:r>
      <w:r w:rsidR="005E4585">
        <w:rPr>
          <w:sz w:val="24"/>
          <w:szCs w:val="24"/>
        </w:rPr>
        <w:t>)</w:t>
      </w:r>
    </w:p>
    <w:p w14:paraId="6D298466" w14:textId="77777777" w:rsidR="00EB474D" w:rsidRDefault="00EB474D" w:rsidP="00EB474D">
      <w:pPr>
        <w:pStyle w:val="ListParagraph"/>
        <w:rPr>
          <w:sz w:val="24"/>
          <w:szCs w:val="24"/>
        </w:rPr>
      </w:pPr>
    </w:p>
    <w:p w14:paraId="6CC929B8" w14:textId="77777777" w:rsidR="00051304" w:rsidRPr="00EB474D" w:rsidRDefault="00051304" w:rsidP="00EB474D">
      <w:pPr>
        <w:pStyle w:val="ListParagraph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CATEGORIES</w:t>
      </w:r>
      <w:r w:rsidRPr="00EB474D">
        <w:rPr>
          <w:rFonts w:hint="cs"/>
          <w:sz w:val="24"/>
          <w:szCs w:val="24"/>
          <w:rtl/>
        </w:rPr>
        <w:t xml:space="preserve"> </w:t>
      </w:r>
      <w:r w:rsidRPr="00EB474D">
        <w:rPr>
          <w:sz w:val="24"/>
          <w:szCs w:val="24"/>
          <w:rtl/>
        </w:rPr>
        <w:t>–</w:t>
      </w:r>
      <w:r w:rsidRPr="00EB474D">
        <w:rPr>
          <w:rFonts w:hint="cs"/>
          <w:sz w:val="24"/>
          <w:szCs w:val="24"/>
          <w:rtl/>
        </w:rPr>
        <w:t xml:space="preserve"> טבלת קטגוריות של קופונים:</w:t>
      </w:r>
    </w:p>
    <w:p w14:paraId="7C52586C" w14:textId="77777777" w:rsidR="00051304" w:rsidRDefault="00051304" w:rsidP="0005130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>
        <w:rPr>
          <w:sz w:val="24"/>
          <w:szCs w:val="24"/>
        </w:rPr>
        <w:t xml:space="preserve">(int – </w:t>
      </w:r>
      <w:r>
        <w:rPr>
          <w:rFonts w:hint="cs"/>
          <w:sz w:val="24"/>
          <w:szCs w:val="24"/>
          <w:rtl/>
        </w:rPr>
        <w:t>מפתח ראשי, מספור אוטומטי</w:t>
      </w:r>
      <w:r>
        <w:rPr>
          <w:sz w:val="24"/>
          <w:szCs w:val="24"/>
        </w:rPr>
        <w:t>)</w:t>
      </w:r>
    </w:p>
    <w:p w14:paraId="7E172CAE" w14:textId="77777777" w:rsidR="00051304" w:rsidRPr="000A5087" w:rsidRDefault="00051304" w:rsidP="0005130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NAME (string – </w:t>
      </w:r>
      <w:r>
        <w:rPr>
          <w:rFonts w:hint="cs"/>
          <w:sz w:val="24"/>
          <w:szCs w:val="24"/>
          <w:rtl/>
        </w:rPr>
        <w:t xml:space="preserve">שם קטגוריית הקופון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מזון, מוצרי חשמל, מסעדות, נופש וכו'</w:t>
      </w:r>
      <w:r>
        <w:rPr>
          <w:sz w:val="24"/>
          <w:szCs w:val="24"/>
        </w:rPr>
        <w:t>)</w:t>
      </w:r>
    </w:p>
    <w:p w14:paraId="5A19FC61" w14:textId="77777777" w:rsidR="00EB474D" w:rsidRDefault="00EB474D" w:rsidP="00EB474D">
      <w:pPr>
        <w:pStyle w:val="ListParagraph"/>
        <w:rPr>
          <w:sz w:val="24"/>
          <w:szCs w:val="24"/>
        </w:rPr>
      </w:pPr>
    </w:p>
    <w:p w14:paraId="31F4081B" w14:textId="77777777" w:rsidR="000A5087" w:rsidRPr="00EB474D" w:rsidRDefault="000E3390" w:rsidP="00EB474D">
      <w:pPr>
        <w:pStyle w:val="ListParagraph"/>
        <w:numPr>
          <w:ilvl w:val="0"/>
          <w:numId w:val="33"/>
        </w:numPr>
        <w:rPr>
          <w:sz w:val="24"/>
          <w:szCs w:val="24"/>
          <w:rtl/>
        </w:rPr>
      </w:pPr>
      <w:r w:rsidRPr="00EB474D">
        <w:rPr>
          <w:sz w:val="24"/>
          <w:szCs w:val="24"/>
        </w:rPr>
        <w:t>COUPONS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קופונים</w:t>
      </w:r>
      <w:r w:rsidRPr="00EB474D">
        <w:rPr>
          <w:rFonts w:hint="cs"/>
          <w:sz w:val="24"/>
          <w:szCs w:val="24"/>
          <w:rtl/>
        </w:rPr>
        <w:t>:</w:t>
      </w:r>
    </w:p>
    <w:p w14:paraId="79E7B8BD" w14:textId="77777777" w:rsidR="00EE764C" w:rsidRDefault="00EE764C" w:rsidP="00EE764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 xml:space="preserve">ID </w:t>
      </w:r>
      <w:r>
        <w:rPr>
          <w:sz w:val="24"/>
          <w:szCs w:val="24"/>
        </w:rPr>
        <w:t xml:space="preserve">(int – </w:t>
      </w:r>
      <w:r>
        <w:rPr>
          <w:rFonts w:hint="cs"/>
          <w:sz w:val="24"/>
          <w:szCs w:val="24"/>
          <w:rtl/>
        </w:rPr>
        <w:t>מפתח ראשי, מספור אוטומטי</w:t>
      </w:r>
      <w:r>
        <w:rPr>
          <w:sz w:val="24"/>
          <w:szCs w:val="24"/>
        </w:rPr>
        <w:t>)</w:t>
      </w:r>
    </w:p>
    <w:p w14:paraId="49A72F0F" w14:textId="77777777" w:rsidR="005109E5" w:rsidRPr="000A5087" w:rsidRDefault="005109E5" w:rsidP="000345F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COMPANY_ID (int – </w:t>
      </w:r>
      <w:r>
        <w:rPr>
          <w:rFonts w:hint="cs"/>
          <w:sz w:val="24"/>
          <w:szCs w:val="24"/>
          <w:rtl/>
        </w:rPr>
        <w:t>מפתח זר</w:t>
      </w:r>
      <w:r w:rsidR="000345F4">
        <w:rPr>
          <w:rFonts w:hint="cs"/>
          <w:sz w:val="24"/>
          <w:szCs w:val="24"/>
          <w:rtl/>
        </w:rPr>
        <w:t xml:space="preserve"> לקוד החברה בטבלת החברות</w:t>
      </w:r>
      <w:r>
        <w:rPr>
          <w:sz w:val="24"/>
          <w:szCs w:val="24"/>
        </w:rPr>
        <w:t>)</w:t>
      </w:r>
    </w:p>
    <w:p w14:paraId="2DC52ACB" w14:textId="77777777" w:rsidR="00051304" w:rsidRPr="000A5087" w:rsidRDefault="00051304" w:rsidP="000345F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CATEGORY_ID (int – </w:t>
      </w:r>
      <w:r>
        <w:rPr>
          <w:rFonts w:hint="cs"/>
          <w:sz w:val="24"/>
          <w:szCs w:val="24"/>
          <w:rtl/>
        </w:rPr>
        <w:t>מפתח זר</w:t>
      </w:r>
      <w:r w:rsidR="000345F4">
        <w:rPr>
          <w:rFonts w:hint="cs"/>
          <w:sz w:val="24"/>
          <w:szCs w:val="24"/>
          <w:rtl/>
        </w:rPr>
        <w:t xml:space="preserve"> לקוד הקטגוריה בטבלת הקטגוריות</w:t>
      </w:r>
      <w:r>
        <w:rPr>
          <w:sz w:val="24"/>
          <w:szCs w:val="24"/>
        </w:rPr>
        <w:t>)</w:t>
      </w:r>
    </w:p>
    <w:p w14:paraId="00076725" w14:textId="77777777" w:rsidR="000A5087" w:rsidRPr="000A5087" w:rsidRDefault="000A5087" w:rsidP="00E6709E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TITLE</w:t>
      </w:r>
      <w:r w:rsidR="00CF067C">
        <w:rPr>
          <w:sz w:val="24"/>
          <w:szCs w:val="24"/>
        </w:rPr>
        <w:t xml:space="preserve"> (string – </w:t>
      </w:r>
      <w:r w:rsidR="00E6709E">
        <w:rPr>
          <w:rFonts w:hint="cs"/>
          <w:sz w:val="24"/>
          <w:szCs w:val="24"/>
          <w:rtl/>
        </w:rPr>
        <w:t>כותרת</w:t>
      </w:r>
      <w:r w:rsidR="00CF067C">
        <w:rPr>
          <w:rFonts w:hint="cs"/>
          <w:sz w:val="24"/>
          <w:szCs w:val="24"/>
          <w:rtl/>
        </w:rPr>
        <w:t xml:space="preserve"> הקופון</w:t>
      </w:r>
      <w:r w:rsidR="00CF067C">
        <w:rPr>
          <w:sz w:val="24"/>
          <w:szCs w:val="24"/>
        </w:rPr>
        <w:t>)</w:t>
      </w:r>
    </w:p>
    <w:p w14:paraId="370CAF2A" w14:textId="77777777" w:rsidR="004A2A46" w:rsidRPr="000A5087" w:rsidRDefault="00B12CF8" w:rsidP="004A2A46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4A2A46">
        <w:rPr>
          <w:sz w:val="24"/>
          <w:szCs w:val="24"/>
        </w:rPr>
        <w:t xml:space="preserve"> (string – </w:t>
      </w:r>
      <w:r w:rsidR="004A2A46">
        <w:rPr>
          <w:rFonts w:hint="cs"/>
          <w:sz w:val="24"/>
          <w:szCs w:val="24"/>
          <w:rtl/>
        </w:rPr>
        <w:t xml:space="preserve">תיאור </w:t>
      </w:r>
      <w:r w:rsidR="004A2A46" w:rsidRPr="000A5087">
        <w:rPr>
          <w:rFonts w:hint="cs"/>
          <w:sz w:val="24"/>
          <w:szCs w:val="24"/>
          <w:rtl/>
        </w:rPr>
        <w:t>מפורט של הקופון</w:t>
      </w:r>
      <w:r w:rsidR="004A2A46" w:rsidRPr="000A5087">
        <w:rPr>
          <w:sz w:val="24"/>
          <w:szCs w:val="24"/>
        </w:rPr>
        <w:t>)</w:t>
      </w:r>
    </w:p>
    <w:p w14:paraId="7CA8A4FD" w14:textId="77777777" w:rsidR="000A5087" w:rsidRPr="000A5087" w:rsidRDefault="000A5087" w:rsidP="00CF067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rFonts w:hint="cs"/>
          <w:sz w:val="24"/>
          <w:szCs w:val="24"/>
        </w:rPr>
        <w:t>START</w:t>
      </w:r>
      <w:r w:rsidRPr="000A5087">
        <w:rPr>
          <w:sz w:val="24"/>
          <w:szCs w:val="24"/>
        </w:rPr>
        <w:t>_DATE</w:t>
      </w:r>
      <w:r w:rsidR="00CF067C">
        <w:rPr>
          <w:sz w:val="24"/>
          <w:szCs w:val="24"/>
        </w:rPr>
        <w:t xml:space="preserve"> (date – </w:t>
      </w:r>
      <w:r w:rsidR="00CF067C">
        <w:rPr>
          <w:rFonts w:hint="cs"/>
          <w:sz w:val="24"/>
          <w:szCs w:val="24"/>
          <w:rtl/>
        </w:rPr>
        <w:t>תאריך יצירת הקופון</w:t>
      </w:r>
      <w:r w:rsidR="00CF067C">
        <w:rPr>
          <w:sz w:val="24"/>
          <w:szCs w:val="24"/>
        </w:rPr>
        <w:t>)</w:t>
      </w:r>
    </w:p>
    <w:p w14:paraId="6CCE775E" w14:textId="77777777" w:rsidR="000A5087" w:rsidRPr="000A5087" w:rsidRDefault="000A5087" w:rsidP="00CF067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END_DATE</w:t>
      </w:r>
      <w:r w:rsidR="00CF067C">
        <w:rPr>
          <w:sz w:val="24"/>
          <w:szCs w:val="24"/>
        </w:rPr>
        <w:t xml:space="preserve"> (date – </w:t>
      </w:r>
      <w:r w:rsidR="00CF067C">
        <w:rPr>
          <w:rFonts w:hint="cs"/>
          <w:sz w:val="24"/>
          <w:szCs w:val="24"/>
          <w:rtl/>
        </w:rPr>
        <w:t>תאריך תפוגת הקופון</w:t>
      </w:r>
      <w:r w:rsidR="00CF067C">
        <w:rPr>
          <w:sz w:val="24"/>
          <w:szCs w:val="24"/>
        </w:rPr>
        <w:t>)</w:t>
      </w:r>
    </w:p>
    <w:p w14:paraId="47C63BEC" w14:textId="77777777" w:rsidR="000A5087" w:rsidRPr="000A5087" w:rsidRDefault="000A5087" w:rsidP="00CF067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AMOUNT</w:t>
      </w:r>
      <w:r w:rsidR="00CF067C">
        <w:rPr>
          <w:sz w:val="24"/>
          <w:szCs w:val="24"/>
        </w:rPr>
        <w:t xml:space="preserve"> (integer – </w:t>
      </w:r>
      <w:r w:rsidR="00CF067C">
        <w:rPr>
          <w:rFonts w:hint="cs"/>
          <w:sz w:val="24"/>
          <w:szCs w:val="24"/>
          <w:rtl/>
        </w:rPr>
        <w:t>כמות קופונים במלאי</w:t>
      </w:r>
      <w:r w:rsidR="00CF067C">
        <w:rPr>
          <w:sz w:val="24"/>
          <w:szCs w:val="24"/>
        </w:rPr>
        <w:t>)</w:t>
      </w:r>
    </w:p>
    <w:p w14:paraId="1AF5A06F" w14:textId="77777777" w:rsidR="000A5087" w:rsidRPr="000A5087" w:rsidRDefault="000A5087" w:rsidP="00CF067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PRICE</w:t>
      </w:r>
      <w:r w:rsidR="00CF067C">
        <w:rPr>
          <w:sz w:val="24"/>
          <w:szCs w:val="24"/>
        </w:rPr>
        <w:t xml:space="preserve"> (double – </w:t>
      </w:r>
      <w:r w:rsidRPr="000A5087">
        <w:rPr>
          <w:rFonts w:hint="cs"/>
          <w:sz w:val="24"/>
          <w:szCs w:val="24"/>
          <w:rtl/>
        </w:rPr>
        <w:t>מחיר הקופון ללקוח</w:t>
      </w:r>
      <w:r w:rsidRPr="000A5087">
        <w:rPr>
          <w:sz w:val="24"/>
          <w:szCs w:val="24"/>
        </w:rPr>
        <w:t>)</w:t>
      </w:r>
    </w:p>
    <w:p w14:paraId="5C1871AD" w14:textId="77777777" w:rsidR="000A5087" w:rsidRPr="00E6636C" w:rsidRDefault="000A5087" w:rsidP="00E6636C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IMAGE</w:t>
      </w:r>
      <w:r w:rsidR="00CF067C">
        <w:rPr>
          <w:sz w:val="24"/>
          <w:szCs w:val="24"/>
        </w:rPr>
        <w:t xml:space="preserve"> (string – </w:t>
      </w:r>
      <w:r w:rsidR="00CF067C">
        <w:rPr>
          <w:rFonts w:hint="cs"/>
          <w:sz w:val="24"/>
          <w:szCs w:val="24"/>
          <w:rtl/>
        </w:rPr>
        <w:t>שם קובץ תמונה עבור הקופון</w:t>
      </w:r>
      <w:r w:rsidRPr="000A5087">
        <w:rPr>
          <w:sz w:val="24"/>
          <w:szCs w:val="24"/>
        </w:rPr>
        <w:t>)</w:t>
      </w:r>
    </w:p>
    <w:p w14:paraId="30CDF242" w14:textId="77777777" w:rsidR="00EB474D" w:rsidRDefault="00EB474D" w:rsidP="00EB474D">
      <w:pPr>
        <w:ind w:left="360"/>
        <w:jc w:val="both"/>
        <w:rPr>
          <w:sz w:val="24"/>
          <w:szCs w:val="24"/>
          <w:rtl/>
        </w:rPr>
      </w:pPr>
    </w:p>
    <w:p w14:paraId="67D3A3D8" w14:textId="77777777" w:rsidR="00EB474D" w:rsidRDefault="00EB474D" w:rsidP="00EB474D">
      <w:pPr>
        <w:ind w:left="360"/>
        <w:jc w:val="both"/>
        <w:rPr>
          <w:sz w:val="24"/>
          <w:szCs w:val="24"/>
          <w:rtl/>
        </w:rPr>
      </w:pPr>
    </w:p>
    <w:p w14:paraId="3D417574" w14:textId="77777777" w:rsidR="00EB474D" w:rsidRPr="00EB474D" w:rsidRDefault="00EB474D" w:rsidP="00EB474D">
      <w:pPr>
        <w:ind w:left="360"/>
        <w:jc w:val="both"/>
        <w:rPr>
          <w:sz w:val="24"/>
          <w:szCs w:val="24"/>
        </w:rPr>
      </w:pPr>
    </w:p>
    <w:p w14:paraId="1343B0C5" w14:textId="77777777" w:rsidR="000A5087" w:rsidRPr="00EB474D" w:rsidRDefault="00E6636C" w:rsidP="00EB474D">
      <w:pPr>
        <w:pStyle w:val="ListParagraph"/>
        <w:numPr>
          <w:ilvl w:val="0"/>
          <w:numId w:val="33"/>
        </w:numPr>
        <w:jc w:val="both"/>
        <w:rPr>
          <w:sz w:val="24"/>
          <w:szCs w:val="24"/>
          <w:rtl/>
        </w:rPr>
      </w:pPr>
      <w:r w:rsidRPr="00EB474D">
        <w:rPr>
          <w:sz w:val="24"/>
          <w:szCs w:val="24"/>
        </w:rPr>
        <w:lastRenderedPageBreak/>
        <w:t>CUSTOMERS_VS_COUPONS</w:t>
      </w:r>
      <w:r w:rsidR="000A5087" w:rsidRPr="00EB474D">
        <w:rPr>
          <w:rFonts w:hint="cs"/>
          <w:sz w:val="24"/>
          <w:szCs w:val="24"/>
          <w:rtl/>
        </w:rPr>
        <w:t xml:space="preserve"> </w:t>
      </w:r>
      <w:r w:rsidR="000A5087" w:rsidRPr="00EB474D">
        <w:rPr>
          <w:sz w:val="24"/>
          <w:szCs w:val="24"/>
          <w:rtl/>
        </w:rPr>
        <w:t>–</w:t>
      </w:r>
      <w:r w:rsidR="000A5087" w:rsidRPr="00EB474D">
        <w:rPr>
          <w:rFonts w:hint="cs"/>
          <w:sz w:val="24"/>
          <w:szCs w:val="24"/>
          <w:rtl/>
        </w:rPr>
        <w:t xml:space="preserve"> טבלת לקוחות</w:t>
      </w:r>
      <w:r w:rsidRPr="00EB474D">
        <w:rPr>
          <w:rFonts w:hint="cs"/>
          <w:sz w:val="24"/>
          <w:szCs w:val="24"/>
          <w:rtl/>
        </w:rPr>
        <w:t xml:space="preserve"> מול </w:t>
      </w:r>
      <w:r w:rsidR="000A5087" w:rsidRPr="00EB474D">
        <w:rPr>
          <w:rFonts w:hint="cs"/>
          <w:sz w:val="24"/>
          <w:szCs w:val="24"/>
          <w:rtl/>
        </w:rPr>
        <w:t>קופונים</w:t>
      </w:r>
      <w:r w:rsidR="00A759C7" w:rsidRPr="00EB474D">
        <w:rPr>
          <w:rFonts w:hint="cs"/>
          <w:sz w:val="24"/>
          <w:szCs w:val="24"/>
          <w:rtl/>
        </w:rPr>
        <w:t xml:space="preserve"> </w:t>
      </w:r>
      <w:r w:rsidR="00D560CC" w:rsidRPr="00EB474D">
        <w:rPr>
          <w:sz w:val="24"/>
          <w:szCs w:val="24"/>
          <w:rtl/>
        </w:rPr>
        <w:t>–</w:t>
      </w:r>
      <w:r w:rsidR="00D560CC" w:rsidRPr="00EB474D">
        <w:rPr>
          <w:rFonts w:hint="cs"/>
          <w:sz w:val="24"/>
          <w:szCs w:val="24"/>
          <w:rtl/>
        </w:rPr>
        <w:t xml:space="preserve"> </w:t>
      </w:r>
      <w:r w:rsidR="00A759C7" w:rsidRPr="00EB474D">
        <w:rPr>
          <w:rFonts w:hint="cs"/>
          <w:sz w:val="24"/>
          <w:szCs w:val="24"/>
          <w:rtl/>
        </w:rPr>
        <w:t xml:space="preserve">מאפשרת לדעת אלו קופונים </w:t>
      </w:r>
      <w:r w:rsidR="00D560CC" w:rsidRPr="00EB474D">
        <w:rPr>
          <w:rFonts w:hint="cs"/>
          <w:sz w:val="24"/>
          <w:szCs w:val="24"/>
          <w:rtl/>
        </w:rPr>
        <w:t xml:space="preserve">רכש </w:t>
      </w:r>
      <w:r w:rsidR="00EC15FF">
        <w:rPr>
          <w:rFonts w:hint="cs"/>
          <w:sz w:val="24"/>
          <w:szCs w:val="24"/>
          <w:rtl/>
        </w:rPr>
        <w:t xml:space="preserve">כל </w:t>
      </w:r>
      <w:r w:rsidR="00D560CC" w:rsidRPr="00EB474D">
        <w:rPr>
          <w:rFonts w:hint="cs"/>
          <w:sz w:val="24"/>
          <w:szCs w:val="24"/>
          <w:rtl/>
        </w:rPr>
        <w:t xml:space="preserve">לקוח ואלו לקוחות רכשו </w:t>
      </w:r>
      <w:r w:rsidR="00EC15FF">
        <w:rPr>
          <w:rFonts w:hint="cs"/>
          <w:sz w:val="24"/>
          <w:szCs w:val="24"/>
          <w:rtl/>
        </w:rPr>
        <w:t xml:space="preserve">כל </w:t>
      </w:r>
      <w:r w:rsidR="00D560CC" w:rsidRPr="00EB474D">
        <w:rPr>
          <w:rFonts w:hint="cs"/>
          <w:sz w:val="24"/>
          <w:szCs w:val="24"/>
          <w:rtl/>
        </w:rPr>
        <w:t>קופון</w:t>
      </w:r>
      <w:r w:rsidRPr="00EB474D">
        <w:rPr>
          <w:rFonts w:hint="cs"/>
          <w:sz w:val="24"/>
          <w:szCs w:val="24"/>
          <w:rtl/>
        </w:rPr>
        <w:t>:</w:t>
      </w:r>
    </w:p>
    <w:p w14:paraId="26E12FF0" w14:textId="77777777" w:rsidR="000A5087" w:rsidRPr="000A5087" w:rsidRDefault="000A5087" w:rsidP="000A5087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 w:rsidRPr="000A5087">
        <w:rPr>
          <w:sz w:val="24"/>
          <w:szCs w:val="24"/>
        </w:rPr>
        <w:t>CUST</w:t>
      </w:r>
      <w:r w:rsidR="00E6636C">
        <w:rPr>
          <w:sz w:val="24"/>
          <w:szCs w:val="24"/>
        </w:rPr>
        <w:t xml:space="preserve">OMER_ID (int – </w:t>
      </w:r>
      <w:r w:rsidR="00E6636C">
        <w:rPr>
          <w:rFonts w:hint="cs"/>
          <w:sz w:val="24"/>
          <w:szCs w:val="24"/>
          <w:rtl/>
        </w:rPr>
        <w:t>מפתח ראשי בטבלה זו ומפתח זר לקוד הלקוח</w:t>
      </w:r>
      <w:r w:rsidR="000345F4">
        <w:rPr>
          <w:rFonts w:hint="cs"/>
          <w:sz w:val="24"/>
          <w:szCs w:val="24"/>
          <w:rtl/>
        </w:rPr>
        <w:t xml:space="preserve"> בטבלת הלקוחות</w:t>
      </w:r>
      <w:r w:rsidR="00E6636C">
        <w:rPr>
          <w:sz w:val="24"/>
          <w:szCs w:val="24"/>
        </w:rPr>
        <w:t>)</w:t>
      </w:r>
    </w:p>
    <w:p w14:paraId="27F8D0C6" w14:textId="77777777" w:rsidR="000A5087" w:rsidRPr="000A5087" w:rsidRDefault="00E6636C" w:rsidP="000A5087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COUPON_ID (int – </w:t>
      </w:r>
      <w:r>
        <w:rPr>
          <w:rFonts w:hint="cs"/>
          <w:sz w:val="24"/>
          <w:szCs w:val="24"/>
          <w:rtl/>
        </w:rPr>
        <w:t>מפתח ראשי בטבלה זו ומפתח זר לקוד הקופון</w:t>
      </w:r>
      <w:r w:rsidR="000345F4">
        <w:rPr>
          <w:rFonts w:hint="cs"/>
          <w:sz w:val="24"/>
          <w:szCs w:val="24"/>
          <w:rtl/>
        </w:rPr>
        <w:t xml:space="preserve"> בטבלת הקופונים</w:t>
      </w:r>
      <w:r>
        <w:rPr>
          <w:sz w:val="24"/>
          <w:szCs w:val="24"/>
        </w:rPr>
        <w:t>)</w:t>
      </w:r>
    </w:p>
    <w:p w14:paraId="0F6DF374" w14:textId="77777777" w:rsidR="00EB474D" w:rsidRDefault="00EB474D" w:rsidP="00A849A0">
      <w:pPr>
        <w:rPr>
          <w:sz w:val="24"/>
          <w:szCs w:val="24"/>
          <w:rtl/>
        </w:rPr>
      </w:pPr>
    </w:p>
    <w:p w14:paraId="08217379" w14:textId="77777777" w:rsidR="000A5087" w:rsidRPr="000A5087" w:rsidRDefault="0078671D" w:rsidP="00135A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</w:t>
      </w:r>
      <w:r w:rsidR="000A5087" w:rsidRPr="000A5087">
        <w:rPr>
          <w:rFonts w:hint="cs"/>
          <w:sz w:val="24"/>
          <w:szCs w:val="24"/>
          <w:rtl/>
        </w:rPr>
        <w:t xml:space="preserve">סכמת </w:t>
      </w:r>
      <w:r w:rsidR="00A849A0">
        <w:rPr>
          <w:rFonts w:hint="cs"/>
          <w:sz w:val="24"/>
          <w:szCs w:val="24"/>
          <w:rtl/>
        </w:rPr>
        <w:t>ה</w:t>
      </w:r>
      <w:r w:rsidR="000A5087" w:rsidRPr="000A5087">
        <w:rPr>
          <w:rFonts w:hint="cs"/>
          <w:sz w:val="24"/>
          <w:szCs w:val="24"/>
          <w:rtl/>
        </w:rPr>
        <w:t>טבלאות וה</w:t>
      </w:r>
      <w:r w:rsidR="00135AD2">
        <w:rPr>
          <w:rFonts w:hint="cs"/>
          <w:sz w:val="24"/>
          <w:szCs w:val="24"/>
          <w:rtl/>
        </w:rPr>
        <w:t>קשרים</w:t>
      </w:r>
      <w:r w:rsidR="000A5087" w:rsidRPr="000A5087">
        <w:rPr>
          <w:rFonts w:hint="cs"/>
          <w:sz w:val="24"/>
          <w:szCs w:val="24"/>
          <w:rtl/>
        </w:rPr>
        <w:t xml:space="preserve"> ביניהן:</w:t>
      </w:r>
    </w:p>
    <w:p w14:paraId="0657A3A1" w14:textId="77777777" w:rsidR="000A5087" w:rsidRDefault="00CB4BE7" w:rsidP="001C2B0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AE420C6" wp14:editId="6CC9FB82">
            <wp:extent cx="5054651" cy="3680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14" cy="36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1394" w14:textId="77777777" w:rsidR="000A5087" w:rsidRDefault="000A5087" w:rsidP="000A5087">
      <w:pPr>
        <w:rPr>
          <w:rtl/>
        </w:rPr>
      </w:pPr>
    </w:p>
    <w:p w14:paraId="3B550888" w14:textId="77777777" w:rsidR="0061392B" w:rsidRDefault="0061392B" w:rsidP="000A5087">
      <w:pPr>
        <w:rPr>
          <w:rtl/>
        </w:rPr>
      </w:pPr>
    </w:p>
    <w:p w14:paraId="4835154F" w14:textId="77777777" w:rsidR="0072383E" w:rsidRDefault="0072383E" w:rsidP="000A5087">
      <w:pPr>
        <w:rPr>
          <w:rtl/>
        </w:rPr>
      </w:pPr>
    </w:p>
    <w:p w14:paraId="377F519D" w14:textId="77777777" w:rsidR="0072383E" w:rsidRDefault="0072383E" w:rsidP="000A5087">
      <w:pPr>
        <w:rPr>
          <w:rtl/>
        </w:rPr>
      </w:pPr>
    </w:p>
    <w:p w14:paraId="2A6ACCAD" w14:textId="77777777" w:rsidR="0072383E" w:rsidRDefault="0072383E" w:rsidP="000A5087">
      <w:pPr>
        <w:rPr>
          <w:rtl/>
        </w:rPr>
      </w:pPr>
    </w:p>
    <w:p w14:paraId="5E3ADE1D" w14:textId="77777777" w:rsidR="0072383E" w:rsidRDefault="0072383E" w:rsidP="000A5087">
      <w:pPr>
        <w:rPr>
          <w:rtl/>
        </w:rPr>
      </w:pPr>
    </w:p>
    <w:p w14:paraId="1367F380" w14:textId="77777777" w:rsidR="00412D26" w:rsidRDefault="00412D26" w:rsidP="000A5087">
      <w:pPr>
        <w:rPr>
          <w:rtl/>
        </w:rPr>
      </w:pPr>
    </w:p>
    <w:p w14:paraId="15F53DBC" w14:textId="77777777" w:rsidR="0072383E" w:rsidRDefault="0072383E" w:rsidP="000A5087">
      <w:pPr>
        <w:rPr>
          <w:rtl/>
        </w:rPr>
      </w:pPr>
    </w:p>
    <w:p w14:paraId="7C4E0CAA" w14:textId="77777777" w:rsidR="0061392B" w:rsidRPr="0061392B" w:rsidRDefault="0061392B" w:rsidP="008E02EF">
      <w:pPr>
        <w:jc w:val="center"/>
        <w:rPr>
          <w:b/>
          <w:bCs/>
          <w:sz w:val="24"/>
          <w:szCs w:val="24"/>
          <w:u w:val="single"/>
          <w:rtl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ב</w:t>
      </w:r>
      <w:r w:rsidR="00381CF8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61392B">
        <w:rPr>
          <w:rFonts w:hint="cs"/>
          <w:b/>
          <w:bCs/>
          <w:sz w:val="24"/>
          <w:szCs w:val="24"/>
          <w:u w:val="single"/>
          <w:rtl/>
        </w:rPr>
        <w:t xml:space="preserve">בניית מחלקות </w:t>
      </w:r>
      <w:r w:rsidRPr="0061392B">
        <w:rPr>
          <w:b/>
          <w:bCs/>
          <w:sz w:val="24"/>
          <w:szCs w:val="24"/>
          <w:u w:val="single"/>
        </w:rPr>
        <w:t>Java Beans</w:t>
      </w:r>
      <w:r w:rsidRPr="0061392B">
        <w:rPr>
          <w:rFonts w:hint="cs"/>
          <w:b/>
          <w:bCs/>
          <w:sz w:val="24"/>
          <w:szCs w:val="24"/>
          <w:u w:val="single"/>
          <w:rtl/>
        </w:rPr>
        <w:t xml:space="preserve"> המייצגות את המידע שב</w:t>
      </w:r>
      <w:r w:rsidR="008E02EF">
        <w:rPr>
          <w:rFonts w:hint="cs"/>
          <w:b/>
          <w:bCs/>
          <w:sz w:val="24"/>
          <w:szCs w:val="24"/>
          <w:u w:val="single"/>
          <w:rtl/>
        </w:rPr>
        <w:t>מסד הנתונים</w:t>
      </w:r>
    </w:p>
    <w:p w14:paraId="5948DEE0" w14:textId="77777777" w:rsidR="008836B0" w:rsidRPr="008836B0" w:rsidRDefault="008836B0" w:rsidP="00D55536">
      <w:pPr>
        <w:jc w:val="both"/>
        <w:rPr>
          <w:b/>
          <w:sz w:val="24"/>
          <w:szCs w:val="24"/>
          <w:rtl/>
        </w:rPr>
      </w:pPr>
      <w:r>
        <w:rPr>
          <w:bCs/>
          <w:sz w:val="24"/>
          <w:szCs w:val="24"/>
        </w:rPr>
        <w:t>Java Beans</w:t>
      </w:r>
      <w:r>
        <w:rPr>
          <w:rFonts w:hint="cs"/>
          <w:b/>
          <w:sz w:val="24"/>
          <w:szCs w:val="24"/>
          <w:rtl/>
        </w:rPr>
        <w:t xml:space="preserve"> הינן מחלקות מידע טהור המ</w:t>
      </w:r>
      <w:r w:rsidR="008E02EF">
        <w:rPr>
          <w:rFonts w:hint="cs"/>
          <w:b/>
          <w:sz w:val="24"/>
          <w:szCs w:val="24"/>
          <w:rtl/>
        </w:rPr>
        <w:t xml:space="preserve">ייצגות את המידע </w:t>
      </w:r>
      <w:r w:rsidR="00DD3B2D">
        <w:rPr>
          <w:rFonts w:hint="cs"/>
          <w:b/>
          <w:sz w:val="24"/>
          <w:szCs w:val="24"/>
          <w:rtl/>
        </w:rPr>
        <w:t xml:space="preserve">המנוהל ע"י האפליקציה. </w:t>
      </w:r>
      <w:r w:rsidR="001D0092">
        <w:rPr>
          <w:rFonts w:hint="cs"/>
          <w:b/>
          <w:sz w:val="24"/>
          <w:szCs w:val="24"/>
          <w:rtl/>
        </w:rPr>
        <w:t>מחלקות ה-</w:t>
      </w:r>
      <w:r w:rsidR="001D0092" w:rsidRPr="001D0092">
        <w:rPr>
          <w:rFonts w:hint="cs"/>
          <w:bCs/>
          <w:sz w:val="24"/>
          <w:szCs w:val="24"/>
        </w:rPr>
        <w:t>DAO</w:t>
      </w:r>
      <w:r w:rsidR="001D0092">
        <w:rPr>
          <w:rFonts w:hint="cs"/>
          <w:b/>
          <w:sz w:val="24"/>
          <w:szCs w:val="24"/>
          <w:rtl/>
        </w:rPr>
        <w:t xml:space="preserve"> </w:t>
      </w:r>
      <w:r w:rsidR="00DD3B2D">
        <w:rPr>
          <w:rFonts w:hint="cs"/>
          <w:b/>
          <w:sz w:val="24"/>
          <w:szCs w:val="24"/>
          <w:rtl/>
        </w:rPr>
        <w:t>לדוגמה</w:t>
      </w:r>
      <w:r w:rsidR="001550A5" w:rsidRPr="006F1815">
        <w:rPr>
          <w:rFonts w:hint="cs"/>
          <w:b/>
          <w:sz w:val="24"/>
          <w:szCs w:val="24"/>
          <w:rtl/>
        </w:rPr>
        <w:t xml:space="preserve"> (</w:t>
      </w:r>
      <w:r w:rsidR="001550A5" w:rsidRPr="006F1815">
        <w:rPr>
          <w:bCs/>
          <w:sz w:val="24"/>
          <w:szCs w:val="24"/>
        </w:rPr>
        <w:t>Data Access Objects</w:t>
      </w:r>
      <w:r w:rsidR="001550A5" w:rsidRPr="006F1815">
        <w:rPr>
          <w:rFonts w:hint="cs"/>
          <w:b/>
          <w:sz w:val="24"/>
          <w:szCs w:val="24"/>
          <w:rtl/>
        </w:rPr>
        <w:t>)</w:t>
      </w:r>
      <w:r w:rsidR="00DD3B2D" w:rsidRPr="006F1815">
        <w:rPr>
          <w:rFonts w:hint="cs"/>
          <w:bCs/>
          <w:sz w:val="24"/>
          <w:szCs w:val="24"/>
          <w:rtl/>
        </w:rPr>
        <w:t>,</w:t>
      </w:r>
      <w:r w:rsidR="00DD3B2D">
        <w:rPr>
          <w:rFonts w:hint="cs"/>
          <w:b/>
          <w:sz w:val="24"/>
          <w:szCs w:val="24"/>
          <w:rtl/>
        </w:rPr>
        <w:t xml:space="preserve"> מקבלות אובייקטי</w:t>
      </w:r>
      <w:r w:rsidR="00DD3B2D" w:rsidRPr="00DD3B2D">
        <w:rPr>
          <w:rFonts w:hint="cs"/>
          <w:bCs/>
          <w:sz w:val="24"/>
          <w:szCs w:val="24"/>
          <w:rtl/>
        </w:rPr>
        <w:t xml:space="preserve"> </w:t>
      </w:r>
      <w:r w:rsidR="00DD3B2D" w:rsidRPr="00DD3B2D">
        <w:rPr>
          <w:bCs/>
          <w:sz w:val="24"/>
          <w:szCs w:val="24"/>
        </w:rPr>
        <w:t>Java Beans</w:t>
      </w:r>
      <w:r w:rsidR="00DD3B2D" w:rsidRPr="00DD3B2D">
        <w:rPr>
          <w:rFonts w:hint="cs"/>
          <w:bCs/>
          <w:sz w:val="24"/>
          <w:szCs w:val="24"/>
          <w:rtl/>
        </w:rPr>
        <w:t xml:space="preserve"> </w:t>
      </w:r>
      <w:r w:rsidR="00DD3B2D">
        <w:rPr>
          <w:rFonts w:hint="cs"/>
          <w:b/>
          <w:sz w:val="24"/>
          <w:szCs w:val="24"/>
          <w:rtl/>
        </w:rPr>
        <w:t>ו</w:t>
      </w:r>
      <w:r w:rsidR="008E02EF" w:rsidRPr="00911D90">
        <w:rPr>
          <w:rFonts w:hint="cs"/>
          <w:b/>
          <w:sz w:val="24"/>
          <w:szCs w:val="24"/>
          <w:rtl/>
        </w:rPr>
        <w:t>מתרגמות</w:t>
      </w:r>
      <w:r w:rsidR="00DD3B2D">
        <w:rPr>
          <w:rFonts w:hint="cs"/>
          <w:b/>
          <w:sz w:val="24"/>
          <w:szCs w:val="24"/>
          <w:rtl/>
        </w:rPr>
        <w:t xml:space="preserve"> אותם לשאילתות </w:t>
      </w:r>
      <w:r w:rsidRPr="00911D90">
        <w:rPr>
          <w:rFonts w:hint="cs"/>
          <w:bCs/>
          <w:sz w:val="24"/>
          <w:szCs w:val="24"/>
        </w:rPr>
        <w:t>SQL</w:t>
      </w:r>
      <w:r w:rsidR="00D55536">
        <w:rPr>
          <w:rFonts w:hint="cs"/>
          <w:b/>
          <w:sz w:val="24"/>
          <w:szCs w:val="24"/>
          <w:rtl/>
        </w:rPr>
        <w:t xml:space="preserve"> שנשלחות למסד הנתונים.</w:t>
      </w:r>
      <w:r w:rsidRPr="00911D90">
        <w:rPr>
          <w:rFonts w:hint="cs"/>
          <w:b/>
          <w:sz w:val="24"/>
          <w:szCs w:val="24"/>
          <w:rtl/>
        </w:rPr>
        <w:t xml:space="preserve"> כל טבלה עיקרית מיוצגת ע"י מחלק</w:t>
      </w:r>
      <w:r w:rsidR="005F29FA" w:rsidRPr="00911D90">
        <w:rPr>
          <w:rFonts w:hint="cs"/>
          <w:b/>
          <w:sz w:val="24"/>
          <w:szCs w:val="24"/>
          <w:rtl/>
        </w:rPr>
        <w:t xml:space="preserve">ה </w:t>
      </w:r>
      <w:r w:rsidR="005F29FA">
        <w:rPr>
          <w:rFonts w:hint="cs"/>
          <w:b/>
          <w:sz w:val="24"/>
          <w:szCs w:val="24"/>
          <w:rtl/>
        </w:rPr>
        <w:t>משלה</w:t>
      </w:r>
      <w:r w:rsidR="008E02EF">
        <w:rPr>
          <w:rFonts w:hint="cs"/>
          <w:b/>
          <w:sz w:val="24"/>
          <w:szCs w:val="24"/>
          <w:rtl/>
        </w:rPr>
        <w:t>.</w:t>
      </w:r>
      <w:r w:rsidR="005F29FA">
        <w:rPr>
          <w:rFonts w:hint="cs"/>
          <w:b/>
          <w:sz w:val="24"/>
          <w:szCs w:val="24"/>
          <w:rtl/>
        </w:rPr>
        <w:t xml:space="preserve"> הקשרים בין הטבלאות מיוצגים ע"י </w:t>
      </w:r>
      <w:r w:rsidR="005F29FA" w:rsidRPr="005F29FA">
        <w:rPr>
          <w:bCs/>
          <w:sz w:val="24"/>
          <w:szCs w:val="24"/>
        </w:rPr>
        <w:t>Collections</w:t>
      </w:r>
      <w:r w:rsidR="001D0092">
        <w:rPr>
          <w:rFonts w:hint="cs"/>
          <w:b/>
          <w:sz w:val="24"/>
          <w:szCs w:val="24"/>
          <w:rtl/>
        </w:rPr>
        <w:t xml:space="preserve"> מתאימים</w:t>
      </w:r>
      <w:r w:rsidR="005F29FA">
        <w:rPr>
          <w:rFonts w:hint="cs"/>
          <w:b/>
          <w:sz w:val="24"/>
          <w:szCs w:val="24"/>
          <w:rtl/>
        </w:rPr>
        <w:t>.</w:t>
      </w:r>
    </w:p>
    <w:p w14:paraId="5B9B20CC" w14:textId="77777777" w:rsidR="008836B0" w:rsidRPr="000A5087" w:rsidRDefault="008836B0" w:rsidP="0072383E">
      <w:p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להלן סכמת מחלקות </w:t>
      </w:r>
      <w:r w:rsidR="0072383E">
        <w:rPr>
          <w:rFonts w:hint="cs"/>
          <w:sz w:val="24"/>
          <w:szCs w:val="24"/>
          <w:rtl/>
        </w:rPr>
        <w:t>ה</w:t>
      </w:r>
      <w:r w:rsidRPr="000A5087">
        <w:rPr>
          <w:rFonts w:hint="cs"/>
          <w:sz w:val="24"/>
          <w:szCs w:val="24"/>
          <w:rtl/>
        </w:rPr>
        <w:t>-</w:t>
      </w:r>
      <w:r w:rsidRPr="000A5087">
        <w:rPr>
          <w:sz w:val="24"/>
          <w:szCs w:val="24"/>
        </w:rPr>
        <w:t>Java Beans</w:t>
      </w:r>
      <w:r w:rsidRPr="000A5087">
        <w:rPr>
          <w:rFonts w:hint="cs"/>
          <w:sz w:val="24"/>
          <w:szCs w:val="24"/>
          <w:rtl/>
        </w:rPr>
        <w:t>:</w:t>
      </w:r>
    </w:p>
    <w:p w14:paraId="694621C0" w14:textId="77777777" w:rsidR="0061392B" w:rsidRDefault="00D35920" w:rsidP="0072383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BC2912E" wp14:editId="12485B5E">
            <wp:extent cx="4988814" cy="5369615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58" cy="53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B551" w14:textId="77777777" w:rsidR="008836B0" w:rsidRDefault="008836B0" w:rsidP="000A5087">
      <w:pPr>
        <w:rPr>
          <w:rtl/>
        </w:rPr>
      </w:pPr>
    </w:p>
    <w:p w14:paraId="37FDB3DA" w14:textId="77777777" w:rsidR="008836B0" w:rsidRDefault="008836B0" w:rsidP="000A5087">
      <w:pPr>
        <w:rPr>
          <w:rtl/>
        </w:rPr>
      </w:pPr>
    </w:p>
    <w:p w14:paraId="1AE97A5B" w14:textId="77777777" w:rsidR="00D35920" w:rsidRDefault="00D35920" w:rsidP="000A5087">
      <w:pPr>
        <w:rPr>
          <w:rtl/>
        </w:rPr>
      </w:pPr>
    </w:p>
    <w:p w14:paraId="0A07A577" w14:textId="77777777" w:rsidR="007005B8" w:rsidRPr="0061392B" w:rsidRDefault="007005B8" w:rsidP="008E02EF">
      <w:pPr>
        <w:jc w:val="center"/>
        <w:rPr>
          <w:b/>
          <w:bCs/>
          <w:sz w:val="24"/>
          <w:szCs w:val="24"/>
          <w:u w:val="single"/>
          <w:rtl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ג</w:t>
      </w:r>
      <w:r w:rsidR="00FB1EE3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בניית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b/>
          <w:bCs/>
          <w:sz w:val="24"/>
          <w:szCs w:val="24"/>
          <w:u w:val="single"/>
        </w:rPr>
        <w:t>ConnectionPool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המאפשר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ניהול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CB587D">
        <w:rPr>
          <w:rFonts w:cs="Arial" w:hint="cs"/>
          <w:b/>
          <w:bCs/>
          <w:sz w:val="24"/>
          <w:szCs w:val="24"/>
          <w:u w:val="single"/>
          <w:rtl/>
        </w:rPr>
        <w:t xml:space="preserve">מאגר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ה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>-</w:t>
      </w:r>
      <w:r w:rsidRPr="007005B8">
        <w:rPr>
          <w:b/>
          <w:bCs/>
          <w:sz w:val="24"/>
          <w:szCs w:val="24"/>
          <w:u w:val="single"/>
        </w:rPr>
        <w:t>Connections</w:t>
      </w:r>
      <w:r w:rsidRPr="007005B8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005B8">
        <w:rPr>
          <w:rFonts w:cs="Arial" w:hint="cs"/>
          <w:b/>
          <w:bCs/>
          <w:sz w:val="24"/>
          <w:szCs w:val="24"/>
          <w:u w:val="single"/>
          <w:rtl/>
        </w:rPr>
        <w:t>ל</w:t>
      </w:r>
      <w:r w:rsidR="008E02EF">
        <w:rPr>
          <w:rFonts w:cs="Arial" w:hint="cs"/>
          <w:b/>
          <w:bCs/>
          <w:sz w:val="24"/>
          <w:szCs w:val="24"/>
          <w:u w:val="single"/>
          <w:rtl/>
        </w:rPr>
        <w:t>מסד הנתונים</w:t>
      </w:r>
    </w:p>
    <w:p w14:paraId="626386BE" w14:textId="77777777" w:rsidR="00E3149A" w:rsidRDefault="0037726F" w:rsidP="00E3149A">
      <w:pPr>
        <w:rPr>
          <w:rtl/>
        </w:rPr>
      </w:pPr>
      <w:r>
        <w:t>ConnectionPool</w:t>
      </w:r>
      <w:r>
        <w:rPr>
          <w:rFonts w:hint="cs"/>
          <w:rtl/>
        </w:rPr>
        <w:t xml:space="preserve"> הינה מחלקת </w:t>
      </w:r>
      <w:r>
        <w:t>Singleton</w:t>
      </w:r>
      <w:r>
        <w:rPr>
          <w:rFonts w:hint="cs"/>
          <w:rtl/>
        </w:rPr>
        <w:t xml:space="preserve"> </w:t>
      </w:r>
      <w:r w:rsidR="00E3149A">
        <w:rPr>
          <w:rFonts w:hint="cs"/>
          <w:rtl/>
        </w:rPr>
        <w:t xml:space="preserve">(מחלקה ממנה קיים אובייקט אחד ויחיד) </w:t>
      </w:r>
      <w:r>
        <w:rPr>
          <w:rFonts w:hint="cs"/>
          <w:rtl/>
        </w:rPr>
        <w:t>המאפשרת לנהל מספר</w:t>
      </w:r>
      <w:r w:rsidR="00313E51">
        <w:rPr>
          <w:rFonts w:hint="cs"/>
          <w:rtl/>
        </w:rPr>
        <w:t xml:space="preserve"> קבוע של</w:t>
      </w:r>
      <w:r>
        <w:rPr>
          <w:rFonts w:hint="cs"/>
          <w:rtl/>
        </w:rPr>
        <w:t xml:space="preserve"> </w:t>
      </w:r>
      <w:r>
        <w:t>Connections</w:t>
      </w:r>
      <w:r>
        <w:rPr>
          <w:rFonts w:hint="cs"/>
          <w:rtl/>
        </w:rPr>
        <w:t xml:space="preserve"> ל</w:t>
      </w:r>
      <w:r w:rsidR="008E02EF">
        <w:rPr>
          <w:rFonts w:hint="cs"/>
          <w:rtl/>
        </w:rPr>
        <w:t xml:space="preserve">מסד הנתונים. </w:t>
      </w:r>
      <w:r>
        <w:rPr>
          <w:rFonts w:hint="cs"/>
          <w:rtl/>
        </w:rPr>
        <w:t>ה-</w:t>
      </w:r>
      <w:r>
        <w:t>Connections</w:t>
      </w:r>
      <w:r>
        <w:rPr>
          <w:rFonts w:hint="cs"/>
          <w:rtl/>
        </w:rPr>
        <w:t xml:space="preserve"> שמורים ב</w:t>
      </w:r>
      <w:r w:rsidR="008030F7">
        <w:rPr>
          <w:rFonts w:hint="cs"/>
          <w:rtl/>
        </w:rPr>
        <w:t>מאגר</w:t>
      </w:r>
      <w:r w:rsidR="008E02EF">
        <w:rPr>
          <w:rFonts w:hint="cs"/>
          <w:rtl/>
        </w:rPr>
        <w:t xml:space="preserve"> (אוסף</w:t>
      </w:r>
      <w:r w:rsidR="0039352D">
        <w:rPr>
          <w:rFonts w:hint="cs"/>
          <w:rtl/>
        </w:rPr>
        <w:t xml:space="preserve"> מסוג </w:t>
      </w:r>
      <w:r w:rsidR="0039352D">
        <w:t>Set</w:t>
      </w:r>
      <w:r w:rsidR="008E02EF">
        <w:rPr>
          <w:rFonts w:hint="cs"/>
          <w:rtl/>
        </w:rPr>
        <w:t xml:space="preserve">) </w:t>
      </w:r>
      <w:r>
        <w:rPr>
          <w:rFonts w:hint="cs"/>
          <w:rtl/>
        </w:rPr>
        <w:t>ברמת המחלקה.</w:t>
      </w:r>
    </w:p>
    <w:p w14:paraId="1F350FED" w14:textId="77777777" w:rsidR="0037726F" w:rsidRDefault="00E3149A" w:rsidP="00E3149A">
      <w:pPr>
        <w:rPr>
          <w:rtl/>
        </w:rPr>
      </w:pPr>
      <w:r>
        <w:rPr>
          <w:rFonts w:hint="cs"/>
          <w:rtl/>
        </w:rPr>
        <w:t>להלן המתודות הדרושות במחלקה</w:t>
      </w:r>
      <w:r w:rsidR="005A0D0C">
        <w:rPr>
          <w:rFonts w:hint="cs"/>
          <w:rtl/>
        </w:rPr>
        <w:t>:</w:t>
      </w:r>
    </w:p>
    <w:p w14:paraId="51B0B5F6" w14:textId="77777777" w:rsidR="00B83267" w:rsidRPr="008A07A1" w:rsidRDefault="00B83267" w:rsidP="008A07A1">
      <w:pPr>
        <w:rPr>
          <w:b/>
          <w:bCs/>
        </w:rPr>
      </w:pPr>
      <w:r w:rsidRPr="008A07A1">
        <w:rPr>
          <w:b/>
          <w:bCs/>
        </w:rPr>
        <w:t xml:space="preserve">Connection </w:t>
      </w:r>
      <w:proofErr w:type="spellStart"/>
      <w:r w:rsidRPr="008A07A1">
        <w:rPr>
          <w:b/>
          <w:bCs/>
        </w:rPr>
        <w:t>getConnection</w:t>
      </w:r>
      <w:proofErr w:type="spellEnd"/>
      <w:r w:rsidRPr="008A07A1">
        <w:rPr>
          <w:b/>
          <w:bCs/>
        </w:rPr>
        <w:t>()</w:t>
      </w:r>
    </w:p>
    <w:p w14:paraId="0341876C" w14:textId="77777777" w:rsidR="00B83267" w:rsidRDefault="00B83267" w:rsidP="00B83267">
      <w:pPr>
        <w:pStyle w:val="ListParagraph"/>
        <w:rPr>
          <w:rtl/>
        </w:rPr>
      </w:pPr>
      <w:r>
        <w:rPr>
          <w:rFonts w:hint="cs"/>
          <w:rtl/>
        </w:rPr>
        <w:t xml:space="preserve">מוציאה מהמאגר אובייקט </w:t>
      </w:r>
      <w:r>
        <w:t>Connection</w:t>
      </w:r>
      <w:r>
        <w:rPr>
          <w:rFonts w:hint="cs"/>
          <w:rtl/>
        </w:rPr>
        <w:t xml:space="preserve"> אחד ומחזירה אותו ע"י </w:t>
      </w:r>
      <w:r>
        <w:t>return</w:t>
      </w:r>
      <w:r>
        <w:rPr>
          <w:rFonts w:hint="cs"/>
          <w:rtl/>
        </w:rPr>
        <w:t xml:space="preserve"> כך שניתן יהיה להשתמש בו לצורך ביצוע פעולות על מסד הנתונים. במידה והמאגר ריק כי כל ה-</w:t>
      </w:r>
      <w:r>
        <w:t>Connections</w:t>
      </w:r>
      <w:r>
        <w:rPr>
          <w:rFonts w:hint="cs"/>
          <w:rtl/>
        </w:rPr>
        <w:t xml:space="preserve"> כרגע בשימוש </w:t>
      </w:r>
      <w:r>
        <w:rPr>
          <w:rtl/>
        </w:rPr>
        <w:t>–</w:t>
      </w:r>
      <w:r>
        <w:rPr>
          <w:rFonts w:hint="cs"/>
          <w:rtl/>
        </w:rPr>
        <w:t xml:space="preserve"> מבצעת </w:t>
      </w:r>
      <w:r>
        <w:t>wait</w:t>
      </w:r>
      <w:r>
        <w:rPr>
          <w:rFonts w:hint="cs"/>
          <w:rtl/>
        </w:rPr>
        <w:t xml:space="preserve"> בכדי להמתין עד ש-</w:t>
      </w:r>
      <w:r>
        <w:t>Connection</w:t>
      </w:r>
      <w:r>
        <w:rPr>
          <w:rFonts w:hint="cs"/>
          <w:rtl/>
        </w:rPr>
        <w:t xml:space="preserve"> כלשהו יתפנה ויוחזר למאגר.</w:t>
      </w:r>
    </w:p>
    <w:p w14:paraId="03F4E0AD" w14:textId="77777777" w:rsidR="008A07A1" w:rsidRDefault="008A07A1" w:rsidP="00B83267">
      <w:pPr>
        <w:pStyle w:val="ListParagraph"/>
        <w:rPr>
          <w:rtl/>
        </w:rPr>
      </w:pPr>
    </w:p>
    <w:p w14:paraId="645C074B" w14:textId="77777777" w:rsidR="00B83267" w:rsidRPr="008A07A1" w:rsidRDefault="00B83267" w:rsidP="008A07A1">
      <w:pPr>
        <w:rPr>
          <w:b/>
          <w:bCs/>
        </w:rPr>
      </w:pPr>
      <w:r w:rsidRPr="008A07A1">
        <w:rPr>
          <w:b/>
          <w:bCs/>
        </w:rPr>
        <w:t xml:space="preserve">void </w:t>
      </w:r>
      <w:proofErr w:type="spellStart"/>
      <w:r w:rsidRPr="008A07A1">
        <w:rPr>
          <w:b/>
          <w:bCs/>
        </w:rPr>
        <w:t>restoreConnection</w:t>
      </w:r>
      <w:proofErr w:type="spellEnd"/>
      <w:r w:rsidRPr="008A07A1">
        <w:rPr>
          <w:b/>
          <w:bCs/>
        </w:rPr>
        <w:t>(Connection connection)</w:t>
      </w:r>
    </w:p>
    <w:p w14:paraId="3990ACCB" w14:textId="77777777" w:rsidR="00B83267" w:rsidRDefault="00B83267" w:rsidP="00C358FC">
      <w:pPr>
        <w:pStyle w:val="ListParagraph"/>
        <w:rPr>
          <w:rtl/>
        </w:rPr>
      </w:pPr>
      <w:r>
        <w:rPr>
          <w:rFonts w:hint="cs"/>
          <w:rtl/>
        </w:rPr>
        <w:t xml:space="preserve">מקבלת כארגומנט אובייקט </w:t>
      </w:r>
      <w:r>
        <w:t>Connection</w:t>
      </w:r>
      <w:r>
        <w:rPr>
          <w:rFonts w:hint="cs"/>
          <w:rtl/>
        </w:rPr>
        <w:t xml:space="preserve"> אחד שהתפנה ומחזירה אותו למאגר. בגלל שכעת </w:t>
      </w:r>
      <w:r w:rsidR="005A0D0C">
        <w:rPr>
          <w:rFonts w:hint="cs"/>
          <w:rtl/>
        </w:rPr>
        <w:t xml:space="preserve">התווסף למאגר </w:t>
      </w:r>
      <w:r w:rsidR="005A0D0C">
        <w:t>Connection</w:t>
      </w:r>
      <w:r w:rsidR="005A0D0C">
        <w:rPr>
          <w:rFonts w:hint="cs"/>
          <w:rtl/>
        </w:rPr>
        <w:t xml:space="preserve"> נוסף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מבצעת </w:t>
      </w:r>
      <w:r>
        <w:t>notify</w:t>
      </w:r>
      <w:r>
        <w:rPr>
          <w:rFonts w:hint="cs"/>
          <w:rtl/>
        </w:rPr>
        <w:t xml:space="preserve"> בכדי להודיע ל-</w:t>
      </w:r>
      <w:r>
        <w:t>Thread</w:t>
      </w:r>
      <w:r>
        <w:rPr>
          <w:rFonts w:hint="cs"/>
          <w:rtl/>
        </w:rPr>
        <w:t xml:space="preserve"> </w:t>
      </w:r>
      <w:r w:rsidR="008A07A1">
        <w:rPr>
          <w:rFonts w:hint="cs"/>
          <w:rtl/>
        </w:rPr>
        <w:t>כלשהו</w:t>
      </w:r>
      <w:r>
        <w:rPr>
          <w:rFonts w:hint="cs"/>
          <w:rtl/>
        </w:rPr>
        <w:t xml:space="preserve"> ש</w:t>
      </w:r>
      <w:r w:rsidR="00C358FC">
        <w:rPr>
          <w:rFonts w:hint="cs"/>
          <w:rtl/>
        </w:rPr>
        <w:t>ממתין</w:t>
      </w:r>
      <w:r>
        <w:rPr>
          <w:rFonts w:hint="cs"/>
          <w:rtl/>
        </w:rPr>
        <w:t xml:space="preserve"> (כלומר ביצע </w:t>
      </w:r>
      <w:r>
        <w:t>wait</w:t>
      </w:r>
      <w:r>
        <w:rPr>
          <w:rFonts w:hint="cs"/>
          <w:rtl/>
        </w:rPr>
        <w:t xml:space="preserve">) שכעת </w:t>
      </w:r>
      <w:r>
        <w:t>Connection</w:t>
      </w:r>
      <w:r>
        <w:rPr>
          <w:rFonts w:hint="cs"/>
          <w:rtl/>
        </w:rPr>
        <w:t xml:space="preserve"> אחד התפנה וכך ניתן לנסות ל</w:t>
      </w:r>
      <w:r w:rsidR="005A0D0C">
        <w:rPr>
          <w:rFonts w:hint="cs"/>
          <w:rtl/>
        </w:rPr>
        <w:t>קבל אותו</w:t>
      </w:r>
      <w:r>
        <w:rPr>
          <w:rFonts w:hint="cs"/>
          <w:rtl/>
        </w:rPr>
        <w:t>.</w:t>
      </w:r>
    </w:p>
    <w:p w14:paraId="7E41A928" w14:textId="77777777" w:rsidR="008A07A1" w:rsidRDefault="008A07A1" w:rsidP="008A07A1">
      <w:pPr>
        <w:pStyle w:val="ListParagraph"/>
        <w:rPr>
          <w:rtl/>
        </w:rPr>
      </w:pPr>
    </w:p>
    <w:p w14:paraId="38035353" w14:textId="77777777" w:rsidR="00B83267" w:rsidRPr="008A07A1" w:rsidRDefault="005A0D0C" w:rsidP="008A07A1">
      <w:pPr>
        <w:rPr>
          <w:b/>
          <w:bCs/>
        </w:rPr>
      </w:pPr>
      <w:r w:rsidRPr="008A07A1">
        <w:rPr>
          <w:b/>
          <w:bCs/>
        </w:rPr>
        <w:t xml:space="preserve">void </w:t>
      </w:r>
      <w:proofErr w:type="spellStart"/>
      <w:r w:rsidRPr="008A07A1">
        <w:rPr>
          <w:b/>
          <w:bCs/>
        </w:rPr>
        <w:t>closeAllConnections</w:t>
      </w:r>
      <w:proofErr w:type="spellEnd"/>
      <w:r w:rsidRPr="008A07A1">
        <w:rPr>
          <w:b/>
          <w:bCs/>
        </w:rPr>
        <w:t>()</w:t>
      </w:r>
    </w:p>
    <w:p w14:paraId="72A0714A" w14:textId="77777777" w:rsidR="0037726F" w:rsidRDefault="005A0D0C" w:rsidP="009B362C">
      <w:pPr>
        <w:pStyle w:val="ListParagraph"/>
        <w:rPr>
          <w:rtl/>
        </w:rPr>
      </w:pPr>
      <w:r>
        <w:rPr>
          <w:rFonts w:hint="cs"/>
          <w:rtl/>
        </w:rPr>
        <w:t>סוגרת את כל ה-</w:t>
      </w:r>
      <w:r>
        <w:t>Connections</w:t>
      </w:r>
      <w:r>
        <w:rPr>
          <w:rFonts w:hint="cs"/>
          <w:rtl/>
        </w:rPr>
        <w:t xml:space="preserve"> מבחינת מסד הנתונים.</w:t>
      </w:r>
    </w:p>
    <w:p w14:paraId="1027116E" w14:textId="77777777" w:rsidR="008836B0" w:rsidRDefault="00ED37FE" w:rsidP="000A5087">
      <w:pPr>
        <w:rPr>
          <w:rtl/>
        </w:rPr>
      </w:pPr>
      <w:r>
        <w:rPr>
          <w:rFonts w:hint="cs"/>
          <w:rtl/>
        </w:rPr>
        <w:t>להלן סכמת מחלקת ה-</w:t>
      </w:r>
      <w:r>
        <w:t>ConnectionPool</w:t>
      </w:r>
      <w:r>
        <w:rPr>
          <w:rFonts w:hint="cs"/>
          <w:rtl/>
        </w:rPr>
        <w:t>:</w:t>
      </w:r>
    </w:p>
    <w:p w14:paraId="45D47204" w14:textId="77777777" w:rsidR="00ED37FE" w:rsidRDefault="008A07A1" w:rsidP="000E4F7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CE5EDD3" wp14:editId="1BE1BF33">
            <wp:extent cx="248412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E11E" w14:textId="77777777" w:rsidR="008836B0" w:rsidRDefault="008836B0" w:rsidP="000A5087">
      <w:pPr>
        <w:rPr>
          <w:rtl/>
        </w:rPr>
      </w:pPr>
    </w:p>
    <w:p w14:paraId="2896F153" w14:textId="77777777" w:rsidR="008836B0" w:rsidRDefault="008836B0" w:rsidP="000A5087">
      <w:pPr>
        <w:rPr>
          <w:rtl/>
        </w:rPr>
      </w:pPr>
    </w:p>
    <w:p w14:paraId="41B4C430" w14:textId="77777777" w:rsidR="000E4F70" w:rsidRDefault="000E4F70" w:rsidP="000A5087">
      <w:pPr>
        <w:rPr>
          <w:rtl/>
        </w:rPr>
      </w:pPr>
    </w:p>
    <w:p w14:paraId="4ED73769" w14:textId="77777777" w:rsidR="000E4F70" w:rsidRDefault="000E4F70" w:rsidP="000A5087">
      <w:pPr>
        <w:rPr>
          <w:rtl/>
        </w:rPr>
      </w:pPr>
    </w:p>
    <w:p w14:paraId="3175860C" w14:textId="77777777" w:rsidR="00C94DEE" w:rsidRPr="001D51C8" w:rsidRDefault="00C94DEE" w:rsidP="007F1DE2">
      <w:pPr>
        <w:jc w:val="center"/>
        <w:rPr>
          <w:b/>
          <w:bCs/>
          <w:sz w:val="24"/>
          <w:szCs w:val="24"/>
          <w:u w:val="single"/>
        </w:rPr>
      </w:pPr>
      <w:r w:rsidRPr="001D51C8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u w:val="single"/>
          <w:rtl/>
        </w:rPr>
        <w:t>ד</w:t>
      </w:r>
      <w:r w:rsidR="002C00CC">
        <w:rPr>
          <w:rFonts w:hint="cs"/>
          <w:b/>
          <w:bCs/>
          <w:sz w:val="24"/>
          <w:szCs w:val="24"/>
          <w:u w:val="single"/>
          <w:rtl/>
        </w:rPr>
        <w:t>'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1D51C8">
        <w:rPr>
          <w:b/>
          <w:bCs/>
          <w:sz w:val="24"/>
          <w:szCs w:val="24"/>
          <w:u w:val="single"/>
          <w:rtl/>
        </w:rPr>
        <w:t>–</w:t>
      </w:r>
      <w:r w:rsidRPr="001D51C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בניית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מחלקות</w:t>
      </w:r>
      <w:r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="0056121F">
        <w:rPr>
          <w:rFonts w:cs="Arial" w:hint="cs"/>
          <w:b/>
          <w:bCs/>
          <w:sz w:val="24"/>
          <w:szCs w:val="24"/>
          <w:u w:val="single"/>
          <w:rtl/>
        </w:rPr>
        <w:t>ה-</w:t>
      </w:r>
      <w:r>
        <w:rPr>
          <w:rFonts w:cs="Arial" w:hint="cs"/>
          <w:b/>
          <w:bCs/>
          <w:sz w:val="24"/>
          <w:szCs w:val="24"/>
          <w:u w:val="single"/>
        </w:rPr>
        <w:t>DAO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המאפשרות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ביצוע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פעולות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C94DEE">
        <w:rPr>
          <w:b/>
          <w:bCs/>
          <w:sz w:val="24"/>
          <w:szCs w:val="24"/>
          <w:u w:val="single"/>
        </w:rPr>
        <w:t>CRUD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56121F">
        <w:rPr>
          <w:rFonts w:cs="Arial" w:hint="cs"/>
          <w:b/>
          <w:bCs/>
          <w:sz w:val="24"/>
          <w:szCs w:val="24"/>
          <w:u w:val="single"/>
          <w:rtl/>
        </w:rPr>
        <w:t xml:space="preserve">כלליות </w:t>
      </w:r>
      <w:r w:rsidRPr="00C94DEE">
        <w:rPr>
          <w:rFonts w:cs="Arial" w:hint="cs"/>
          <w:b/>
          <w:bCs/>
          <w:sz w:val="24"/>
          <w:szCs w:val="24"/>
          <w:u w:val="single"/>
          <w:rtl/>
        </w:rPr>
        <w:t>על</w:t>
      </w:r>
      <w:r w:rsidRPr="00C94DEE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F1DE2">
        <w:rPr>
          <w:rFonts w:cs="Arial" w:hint="cs"/>
          <w:b/>
          <w:bCs/>
          <w:sz w:val="24"/>
          <w:szCs w:val="24"/>
          <w:u w:val="single"/>
          <w:rtl/>
        </w:rPr>
        <w:t>מסד הנתונים</w:t>
      </w:r>
    </w:p>
    <w:p w14:paraId="04A4381B" w14:textId="77777777" w:rsidR="00281D70" w:rsidRDefault="00561380" w:rsidP="00C358FC">
      <w:pPr>
        <w:jc w:val="both"/>
        <w:rPr>
          <w:rtl/>
        </w:rPr>
      </w:pPr>
      <w:r>
        <w:rPr>
          <w:rFonts w:hint="cs"/>
          <w:rtl/>
        </w:rPr>
        <w:t xml:space="preserve">מחלקות </w:t>
      </w:r>
      <w:r>
        <w:rPr>
          <w:rFonts w:hint="cs"/>
        </w:rPr>
        <w:t>DAO</w:t>
      </w:r>
      <w:r>
        <w:rPr>
          <w:rFonts w:hint="cs"/>
          <w:rtl/>
        </w:rPr>
        <w:t xml:space="preserve"> </w:t>
      </w:r>
      <w:r w:rsidR="002C00CC">
        <w:rPr>
          <w:rFonts w:hint="cs"/>
          <w:rtl/>
        </w:rPr>
        <w:t>(</w:t>
      </w:r>
      <w:r w:rsidR="002C00CC">
        <w:t>Data Access Objects</w:t>
      </w:r>
      <w:r w:rsidR="002C00CC">
        <w:rPr>
          <w:rFonts w:hint="cs"/>
          <w:rtl/>
        </w:rPr>
        <w:t xml:space="preserve">) </w:t>
      </w:r>
      <w:r>
        <w:rPr>
          <w:rFonts w:hint="cs"/>
          <w:rtl/>
        </w:rPr>
        <w:t xml:space="preserve">אלו מחלקות המאפשרות לבצע פעולות </w:t>
      </w:r>
      <w:r>
        <w:rPr>
          <w:rFonts w:hint="cs"/>
        </w:rPr>
        <w:t>CRUD</w:t>
      </w:r>
      <w:r w:rsidR="00824AE1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Create/Read/Update/Delete</w:t>
      </w:r>
      <w:r>
        <w:rPr>
          <w:rFonts w:hint="cs"/>
          <w:rtl/>
        </w:rPr>
        <w:t>)</w:t>
      </w:r>
      <w:r w:rsidR="00111C63">
        <w:rPr>
          <w:rFonts w:hint="cs"/>
          <w:rtl/>
        </w:rPr>
        <w:t xml:space="preserve"> כלליות</w:t>
      </w:r>
      <w:r>
        <w:rPr>
          <w:rFonts w:hint="cs"/>
          <w:rtl/>
        </w:rPr>
        <w:t xml:space="preserve"> על הטבלאות במסד הנתונים. מחלקות אלו </w:t>
      </w:r>
      <w:r w:rsidRPr="007F1DE2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מבצעות את הלוגיקה הקשורה לאפליקציה אלא אך ורק פעולות </w:t>
      </w:r>
      <w:r>
        <w:rPr>
          <w:rFonts w:hint="cs"/>
        </w:rPr>
        <w:t>CRUD</w:t>
      </w:r>
      <w:r>
        <w:rPr>
          <w:rFonts w:hint="cs"/>
          <w:rtl/>
        </w:rPr>
        <w:t xml:space="preserve"> </w:t>
      </w:r>
      <w:r w:rsidR="00281D70">
        <w:rPr>
          <w:rFonts w:hint="cs"/>
          <w:rtl/>
        </w:rPr>
        <w:t>כלליות</w:t>
      </w:r>
      <w:r>
        <w:rPr>
          <w:rFonts w:hint="cs"/>
          <w:rtl/>
        </w:rPr>
        <w:t xml:space="preserve">. מחלקות אלו מקבלות כארגומנטים אובייקטי </w:t>
      </w:r>
      <w:r>
        <w:t>Java Beans</w:t>
      </w:r>
      <w:r w:rsidR="00281D70">
        <w:rPr>
          <w:rFonts w:hint="cs"/>
          <w:rtl/>
        </w:rPr>
        <w:t xml:space="preserve"> או ערכים פרימיטיביים פשוטים (</w:t>
      </w:r>
      <w:r w:rsidR="00281D70">
        <w:t>int</w:t>
      </w:r>
      <w:r w:rsidR="00281D70">
        <w:rPr>
          <w:rFonts w:hint="cs"/>
          <w:rtl/>
        </w:rPr>
        <w:t xml:space="preserve">, </w:t>
      </w:r>
      <w:r w:rsidR="00281D70">
        <w:t>string</w:t>
      </w:r>
      <w:r w:rsidR="00281D70">
        <w:rPr>
          <w:rFonts w:hint="cs"/>
          <w:rtl/>
        </w:rPr>
        <w:t xml:space="preserve"> וכ</w:t>
      </w:r>
      <w:r w:rsidR="000A79ED">
        <w:rPr>
          <w:rFonts w:hint="cs"/>
          <w:rtl/>
        </w:rPr>
        <w:t>דומה</w:t>
      </w:r>
      <w:r w:rsidR="00281D70">
        <w:rPr>
          <w:rFonts w:hint="cs"/>
          <w:rtl/>
        </w:rPr>
        <w:t>)</w:t>
      </w:r>
      <w:r>
        <w:rPr>
          <w:rFonts w:hint="cs"/>
          <w:rtl/>
        </w:rPr>
        <w:t xml:space="preserve">, מייצרות מהן שאילתות </w:t>
      </w:r>
      <w:r>
        <w:rPr>
          <w:rFonts w:hint="cs"/>
        </w:rPr>
        <w:t>SQL</w:t>
      </w:r>
      <w:r>
        <w:rPr>
          <w:rFonts w:hint="cs"/>
          <w:rtl/>
        </w:rPr>
        <w:t xml:space="preserve"> ומוציאות</w:t>
      </w:r>
      <w:r w:rsidR="00111C63">
        <w:rPr>
          <w:rFonts w:hint="cs"/>
          <w:rtl/>
        </w:rPr>
        <w:t xml:space="preserve"> את השאילתות לפועל במסד הנתונים. כמו כן ה</w:t>
      </w:r>
      <w:r w:rsidR="00C358FC">
        <w:rPr>
          <w:rFonts w:hint="cs"/>
          <w:rtl/>
        </w:rPr>
        <w:t>ן</w:t>
      </w:r>
      <w:r w:rsidR="00111C63">
        <w:rPr>
          <w:rFonts w:hint="cs"/>
          <w:rtl/>
        </w:rPr>
        <w:t xml:space="preserve"> יכולות</w:t>
      </w:r>
      <w:r w:rsidR="0080025F">
        <w:rPr>
          <w:rFonts w:hint="cs"/>
          <w:rtl/>
        </w:rPr>
        <w:t xml:space="preserve"> ל</w:t>
      </w:r>
      <w:r>
        <w:rPr>
          <w:rFonts w:hint="cs"/>
          <w:rtl/>
        </w:rPr>
        <w:t xml:space="preserve">החזיר בחזרה אובייקטי </w:t>
      </w:r>
      <w:r>
        <w:t>Java Beans</w:t>
      </w:r>
      <w:r w:rsidR="000A79ED">
        <w:rPr>
          <w:rFonts w:hint="cs"/>
          <w:rtl/>
        </w:rPr>
        <w:t xml:space="preserve"> בודדים</w:t>
      </w:r>
      <w:r w:rsidR="00281D70">
        <w:rPr>
          <w:rFonts w:hint="cs"/>
          <w:rtl/>
        </w:rPr>
        <w:t xml:space="preserve">, </w:t>
      </w:r>
      <w:r>
        <w:t>Collections</w:t>
      </w:r>
      <w:r>
        <w:rPr>
          <w:rFonts w:hint="cs"/>
          <w:rtl/>
        </w:rPr>
        <w:t xml:space="preserve"> של </w:t>
      </w:r>
      <w:r>
        <w:t>Java Beans</w:t>
      </w:r>
      <w:r w:rsidR="00281D70">
        <w:rPr>
          <w:rFonts w:hint="cs"/>
          <w:rtl/>
        </w:rPr>
        <w:t xml:space="preserve"> או ערכים פרימיטיביים פשוטים</w:t>
      </w:r>
      <w:r>
        <w:rPr>
          <w:rFonts w:hint="cs"/>
          <w:rtl/>
        </w:rPr>
        <w:t>.</w:t>
      </w:r>
      <w:r w:rsidR="0080025F">
        <w:rPr>
          <w:rFonts w:hint="cs"/>
          <w:rtl/>
        </w:rPr>
        <w:t xml:space="preserve"> </w:t>
      </w:r>
      <w:r w:rsidR="00111C63">
        <w:rPr>
          <w:rFonts w:hint="cs"/>
          <w:rtl/>
        </w:rPr>
        <w:t xml:space="preserve">מחלקות אלו משתמשות </w:t>
      </w:r>
      <w:r w:rsidR="0080025F">
        <w:rPr>
          <w:rFonts w:hint="cs"/>
          <w:rtl/>
        </w:rPr>
        <w:t>ב-</w:t>
      </w:r>
      <w:r w:rsidR="0080025F">
        <w:t>ConnectionPool</w:t>
      </w:r>
      <w:r w:rsidR="0080025F">
        <w:rPr>
          <w:rFonts w:hint="cs"/>
          <w:rtl/>
        </w:rPr>
        <w:t xml:space="preserve"> </w:t>
      </w:r>
      <w:r w:rsidR="00111C63">
        <w:rPr>
          <w:rFonts w:hint="cs"/>
          <w:rtl/>
        </w:rPr>
        <w:t xml:space="preserve">לצורך </w:t>
      </w:r>
      <w:r w:rsidR="0080025F">
        <w:rPr>
          <w:rFonts w:hint="cs"/>
          <w:rtl/>
        </w:rPr>
        <w:t xml:space="preserve">השגת </w:t>
      </w:r>
      <w:r w:rsidR="0080025F">
        <w:t>Connection</w:t>
      </w:r>
      <w:r w:rsidR="0080025F">
        <w:rPr>
          <w:rFonts w:hint="cs"/>
          <w:rtl/>
        </w:rPr>
        <w:t xml:space="preserve"> למסד הנתונים עבור ביצוע הפעולות השונות.</w:t>
      </w:r>
    </w:p>
    <w:p w14:paraId="2B090AB3" w14:textId="77777777" w:rsidR="000E4F70" w:rsidRDefault="00561380" w:rsidP="003549E6">
      <w:pPr>
        <w:jc w:val="both"/>
        <w:rPr>
          <w:rtl/>
        </w:rPr>
      </w:pPr>
      <w:r>
        <w:rPr>
          <w:rFonts w:hint="cs"/>
          <w:rtl/>
        </w:rPr>
        <w:t>עקב ההפרדה של שכבה זו</w:t>
      </w:r>
      <w:r w:rsidR="00C74C4A">
        <w:rPr>
          <w:rFonts w:hint="cs"/>
          <w:rtl/>
        </w:rPr>
        <w:t xml:space="preserve">, </w:t>
      </w:r>
      <w:r>
        <w:rPr>
          <w:rFonts w:hint="cs"/>
          <w:rtl/>
        </w:rPr>
        <w:t>אם דרוש יהיה בעתיד מסד נתונים אחר מהקיים</w:t>
      </w:r>
      <w:r w:rsidR="00C74C4A">
        <w:rPr>
          <w:rFonts w:hint="cs"/>
          <w:rtl/>
        </w:rPr>
        <w:t xml:space="preserve">, </w:t>
      </w:r>
      <w:r>
        <w:rPr>
          <w:rFonts w:hint="cs"/>
          <w:rtl/>
        </w:rPr>
        <w:t>ניתן יהיה להחליף א</w:t>
      </w:r>
      <w:r w:rsidR="00B6377E">
        <w:rPr>
          <w:rFonts w:hint="cs"/>
          <w:rtl/>
        </w:rPr>
        <w:t>ת מסד הנתונים</w:t>
      </w:r>
      <w:r>
        <w:rPr>
          <w:rFonts w:hint="cs"/>
          <w:rtl/>
        </w:rPr>
        <w:t xml:space="preserve"> ללא שום נגיעה בשאר חלקי המערכת אלא אך ורק ע"י החלפת שכבת ה-</w:t>
      </w:r>
      <w:r>
        <w:rPr>
          <w:rFonts w:hint="cs"/>
        </w:rPr>
        <w:t>DAO</w:t>
      </w:r>
      <w:r>
        <w:rPr>
          <w:rFonts w:hint="cs"/>
          <w:rtl/>
        </w:rPr>
        <w:t>.</w:t>
      </w:r>
      <w:r w:rsidR="00281D70">
        <w:rPr>
          <w:rFonts w:hint="cs"/>
          <w:rtl/>
        </w:rPr>
        <w:t xml:space="preserve"> לצורך</w:t>
      </w:r>
      <w:r w:rsidR="0080025F">
        <w:rPr>
          <w:rFonts w:hint="cs"/>
          <w:rtl/>
        </w:rPr>
        <w:t xml:space="preserve"> הפרדה מושלמת בין שכבה זו לבין שאר חלקי המערכת, נגדיר </w:t>
      </w:r>
      <w:r w:rsidR="0080025F">
        <w:t>interface</w:t>
      </w:r>
      <w:r w:rsidR="003549E6">
        <w:rPr>
          <w:rFonts w:hint="cs"/>
          <w:rtl/>
        </w:rPr>
        <w:t>-ים</w:t>
      </w:r>
      <w:r w:rsidR="0080025F">
        <w:rPr>
          <w:rFonts w:hint="cs"/>
          <w:rtl/>
        </w:rPr>
        <w:t xml:space="preserve"> המכילים את הפונקציונליות הדרושה עבור שכבת ה-</w:t>
      </w:r>
      <w:r w:rsidR="0080025F">
        <w:rPr>
          <w:rFonts w:hint="cs"/>
        </w:rPr>
        <w:t>DAO</w:t>
      </w:r>
      <w:r w:rsidR="0080025F">
        <w:rPr>
          <w:rFonts w:hint="cs"/>
          <w:rtl/>
        </w:rPr>
        <w:t xml:space="preserve"> ונממש את הפונקציונליות הזו במחלקות ה-</w:t>
      </w:r>
      <w:r w:rsidR="0080025F">
        <w:rPr>
          <w:rFonts w:hint="cs"/>
        </w:rPr>
        <w:t>DAO</w:t>
      </w:r>
      <w:r w:rsidR="0080025F">
        <w:rPr>
          <w:rFonts w:hint="cs"/>
          <w:rtl/>
        </w:rPr>
        <w:t xml:space="preserve"> השונות.</w:t>
      </w:r>
    </w:p>
    <w:p w14:paraId="14EC32EC" w14:textId="77777777" w:rsidR="005E769F" w:rsidRDefault="005E769F" w:rsidP="00F3568D">
      <w:pPr>
        <w:jc w:val="both"/>
        <w:rPr>
          <w:rtl/>
        </w:rPr>
      </w:pPr>
      <w:r>
        <w:rPr>
          <w:rFonts w:hint="cs"/>
          <w:rtl/>
        </w:rPr>
        <w:t xml:space="preserve">להלן סכמת </w:t>
      </w:r>
      <w:r w:rsidR="00F3568D">
        <w:rPr>
          <w:rFonts w:hint="cs"/>
          <w:rtl/>
        </w:rPr>
        <w:t>ה-</w:t>
      </w:r>
      <w:r w:rsidR="00F3568D">
        <w:rPr>
          <w:rFonts w:hint="cs"/>
        </w:rPr>
        <w:t>DAO</w:t>
      </w:r>
      <w:r w:rsidR="00F3568D">
        <w:rPr>
          <w:rFonts w:hint="cs"/>
          <w:rtl/>
        </w:rPr>
        <w:t xml:space="preserve"> של טבלת החברות:</w:t>
      </w:r>
    </w:p>
    <w:p w14:paraId="446A3C8F" w14:textId="77777777" w:rsidR="0080025F" w:rsidRDefault="006A7DC6" w:rsidP="005E769F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E70D1A2" wp14:editId="0926FFFB">
            <wp:extent cx="2872003" cy="41052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62" cy="411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15F6" w14:textId="77777777" w:rsidR="00121CB9" w:rsidRDefault="00121CB9" w:rsidP="0080025F">
      <w:pPr>
        <w:jc w:val="both"/>
        <w:rPr>
          <w:rtl/>
        </w:rPr>
      </w:pPr>
    </w:p>
    <w:p w14:paraId="77315A4D" w14:textId="77777777" w:rsidR="008B5424" w:rsidRDefault="008B5424" w:rsidP="0080025F">
      <w:pPr>
        <w:jc w:val="both"/>
        <w:rPr>
          <w:rtl/>
        </w:rPr>
      </w:pPr>
    </w:p>
    <w:p w14:paraId="3B62374E" w14:textId="77777777" w:rsidR="00D56F87" w:rsidRDefault="00D56F87" w:rsidP="00B65D10">
      <w:pPr>
        <w:jc w:val="both"/>
        <w:rPr>
          <w:rtl/>
        </w:rPr>
      </w:pPr>
      <w:r>
        <w:rPr>
          <w:rFonts w:hint="cs"/>
          <w:rtl/>
        </w:rPr>
        <w:lastRenderedPageBreak/>
        <w:t>להלן סכמת ה-</w:t>
      </w:r>
      <w:r>
        <w:rPr>
          <w:rFonts w:hint="cs"/>
        </w:rPr>
        <w:t>DAO</w:t>
      </w:r>
      <w:r>
        <w:rPr>
          <w:rFonts w:hint="cs"/>
          <w:rtl/>
        </w:rPr>
        <w:t xml:space="preserve"> של טבלת הלקוחות:</w:t>
      </w:r>
    </w:p>
    <w:p w14:paraId="41F08493" w14:textId="77777777" w:rsidR="00121CB9" w:rsidRDefault="005354CF" w:rsidP="00D56F87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83708A4" wp14:editId="325347DB">
            <wp:extent cx="2792957" cy="400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46" cy="40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E20E" w14:textId="77777777" w:rsidR="00121CB9" w:rsidRDefault="00121CB9" w:rsidP="0080025F">
      <w:pPr>
        <w:jc w:val="both"/>
        <w:rPr>
          <w:rtl/>
        </w:rPr>
      </w:pPr>
    </w:p>
    <w:p w14:paraId="795F0714" w14:textId="77777777" w:rsidR="00121CB9" w:rsidRDefault="00121CB9" w:rsidP="0080025F">
      <w:pPr>
        <w:jc w:val="both"/>
        <w:rPr>
          <w:rtl/>
        </w:rPr>
      </w:pPr>
    </w:p>
    <w:p w14:paraId="4D9F7BDB" w14:textId="77777777" w:rsidR="00121CB9" w:rsidRDefault="00121CB9" w:rsidP="0080025F">
      <w:pPr>
        <w:jc w:val="both"/>
        <w:rPr>
          <w:rtl/>
        </w:rPr>
      </w:pPr>
    </w:p>
    <w:p w14:paraId="7A5F687B" w14:textId="77777777" w:rsidR="00121CB9" w:rsidRDefault="00121CB9" w:rsidP="0080025F">
      <w:pPr>
        <w:jc w:val="both"/>
        <w:rPr>
          <w:rtl/>
        </w:rPr>
      </w:pPr>
    </w:p>
    <w:p w14:paraId="3938346A" w14:textId="77777777" w:rsidR="00121CB9" w:rsidRDefault="00121CB9" w:rsidP="0080025F">
      <w:pPr>
        <w:jc w:val="both"/>
        <w:rPr>
          <w:rtl/>
        </w:rPr>
      </w:pPr>
    </w:p>
    <w:p w14:paraId="3C3F988E" w14:textId="77777777" w:rsidR="00121CB9" w:rsidRDefault="00121CB9" w:rsidP="0080025F">
      <w:pPr>
        <w:jc w:val="both"/>
        <w:rPr>
          <w:rtl/>
        </w:rPr>
      </w:pPr>
    </w:p>
    <w:p w14:paraId="6ECC5574" w14:textId="77777777" w:rsidR="00121CB9" w:rsidRDefault="00121CB9" w:rsidP="0080025F">
      <w:pPr>
        <w:jc w:val="both"/>
        <w:rPr>
          <w:rtl/>
        </w:rPr>
      </w:pPr>
    </w:p>
    <w:p w14:paraId="2FF72320" w14:textId="77777777" w:rsidR="00121CB9" w:rsidRDefault="00121CB9" w:rsidP="0080025F">
      <w:pPr>
        <w:jc w:val="both"/>
        <w:rPr>
          <w:rtl/>
        </w:rPr>
      </w:pPr>
    </w:p>
    <w:p w14:paraId="370B5054" w14:textId="77777777" w:rsidR="005354CF" w:rsidRDefault="005354CF" w:rsidP="0080025F">
      <w:pPr>
        <w:jc w:val="both"/>
        <w:rPr>
          <w:rtl/>
        </w:rPr>
      </w:pPr>
    </w:p>
    <w:p w14:paraId="481567DA" w14:textId="77777777" w:rsidR="00121CB9" w:rsidRDefault="00121CB9" w:rsidP="0080025F">
      <w:pPr>
        <w:jc w:val="both"/>
        <w:rPr>
          <w:rtl/>
        </w:rPr>
      </w:pPr>
    </w:p>
    <w:p w14:paraId="783DFF04" w14:textId="77777777" w:rsidR="00121CB9" w:rsidRDefault="00121CB9" w:rsidP="0080025F">
      <w:pPr>
        <w:jc w:val="both"/>
        <w:rPr>
          <w:rtl/>
        </w:rPr>
      </w:pPr>
    </w:p>
    <w:p w14:paraId="7D6D4113" w14:textId="77777777" w:rsidR="00D56F87" w:rsidRDefault="00D56F87" w:rsidP="00B65D10">
      <w:pPr>
        <w:jc w:val="both"/>
        <w:rPr>
          <w:rtl/>
        </w:rPr>
      </w:pPr>
      <w:r>
        <w:rPr>
          <w:rFonts w:hint="cs"/>
          <w:rtl/>
        </w:rPr>
        <w:lastRenderedPageBreak/>
        <w:t>להלן סכמת ה-</w:t>
      </w:r>
      <w:r>
        <w:rPr>
          <w:rFonts w:hint="cs"/>
        </w:rPr>
        <w:t>DAO</w:t>
      </w:r>
      <w:r>
        <w:rPr>
          <w:rFonts w:hint="cs"/>
          <w:rtl/>
        </w:rPr>
        <w:t xml:space="preserve"> של טבלת הקופונים:</w:t>
      </w:r>
    </w:p>
    <w:p w14:paraId="63666339" w14:textId="77777777" w:rsidR="00121CB9" w:rsidRDefault="00180500" w:rsidP="00EC3C9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FF872F4" wp14:editId="395EBEAD">
            <wp:extent cx="2638085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42" cy="44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5C25" w14:textId="77777777" w:rsidR="00121CB9" w:rsidRDefault="00121CB9" w:rsidP="0080025F">
      <w:pPr>
        <w:jc w:val="both"/>
        <w:rPr>
          <w:rtl/>
        </w:rPr>
      </w:pPr>
    </w:p>
    <w:p w14:paraId="1E50DA80" w14:textId="77777777" w:rsidR="00121CB9" w:rsidRDefault="00220112" w:rsidP="00220112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ניתן להוסיף פונקציות </w:t>
      </w:r>
      <w:r>
        <w:rPr>
          <w:rFonts w:hint="cs"/>
        </w:rPr>
        <w:t>CRUD</w:t>
      </w:r>
      <w:r>
        <w:rPr>
          <w:rFonts w:hint="cs"/>
          <w:rtl/>
        </w:rPr>
        <w:t xml:space="preserve"> כלליות נוספות </w:t>
      </w:r>
      <w:r w:rsidR="008B5424">
        <w:rPr>
          <w:rFonts w:hint="cs"/>
          <w:rtl/>
        </w:rPr>
        <w:t>ל-</w:t>
      </w:r>
      <w:r w:rsidR="008B5424">
        <w:t>interface</w:t>
      </w:r>
      <w:r w:rsidR="008B5424">
        <w:rPr>
          <w:rFonts w:hint="cs"/>
          <w:rtl/>
        </w:rPr>
        <w:t xml:space="preserve">-ים ולמחלקות הנ"ל </w:t>
      </w:r>
      <w:r>
        <w:rPr>
          <w:rFonts w:hint="cs"/>
          <w:rtl/>
        </w:rPr>
        <w:t>אם לדעתכם זה דרוש.</w:t>
      </w:r>
    </w:p>
    <w:p w14:paraId="1EDB18EC" w14:textId="77777777" w:rsidR="0087721D" w:rsidRDefault="0087721D" w:rsidP="00220112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hint="cs"/>
          <w:rtl/>
        </w:rPr>
        <w:t>במקרה של מידע שגוי הנשלח למחלקות אלו, חשוב לזרוק חריגות מתאימות (</w:t>
      </w:r>
      <w:r>
        <w:t>Custom Exceptions</w:t>
      </w:r>
      <w:r>
        <w:rPr>
          <w:rFonts w:hint="cs"/>
          <w:rtl/>
        </w:rPr>
        <w:t xml:space="preserve">) המתארות </w:t>
      </w:r>
      <w:r w:rsidR="00BF7492">
        <w:rPr>
          <w:rFonts w:hint="cs"/>
          <w:rtl/>
        </w:rPr>
        <w:t>את השגיאות בצורה ברורה.</w:t>
      </w:r>
    </w:p>
    <w:p w14:paraId="5657E6F5" w14:textId="77777777" w:rsidR="00121CB9" w:rsidRDefault="00121CB9" w:rsidP="0080025F">
      <w:pPr>
        <w:jc w:val="both"/>
        <w:rPr>
          <w:rtl/>
        </w:rPr>
      </w:pPr>
    </w:p>
    <w:p w14:paraId="05441AF3" w14:textId="77777777" w:rsidR="00121CB9" w:rsidRDefault="00121CB9" w:rsidP="0080025F">
      <w:pPr>
        <w:jc w:val="both"/>
        <w:rPr>
          <w:rtl/>
        </w:rPr>
      </w:pPr>
    </w:p>
    <w:p w14:paraId="20CA9CDE" w14:textId="77777777" w:rsidR="00121CB9" w:rsidRDefault="00121CB9" w:rsidP="0080025F">
      <w:pPr>
        <w:jc w:val="both"/>
        <w:rPr>
          <w:rtl/>
        </w:rPr>
      </w:pPr>
    </w:p>
    <w:p w14:paraId="17F0BA28" w14:textId="77777777" w:rsidR="00121CB9" w:rsidRDefault="00121CB9" w:rsidP="0080025F">
      <w:pPr>
        <w:jc w:val="both"/>
        <w:rPr>
          <w:rtl/>
        </w:rPr>
      </w:pPr>
    </w:p>
    <w:p w14:paraId="09224B47" w14:textId="77777777" w:rsidR="00121CB9" w:rsidRDefault="00121CB9" w:rsidP="0080025F">
      <w:pPr>
        <w:jc w:val="both"/>
        <w:rPr>
          <w:rtl/>
        </w:rPr>
      </w:pPr>
    </w:p>
    <w:p w14:paraId="03AEA5DC" w14:textId="77777777" w:rsidR="00121CB9" w:rsidRDefault="00121CB9" w:rsidP="0080025F">
      <w:pPr>
        <w:jc w:val="both"/>
        <w:rPr>
          <w:rtl/>
        </w:rPr>
      </w:pPr>
    </w:p>
    <w:p w14:paraId="5E1D8BD6" w14:textId="77777777" w:rsidR="00121CB9" w:rsidRDefault="00121CB9" w:rsidP="0080025F">
      <w:pPr>
        <w:jc w:val="both"/>
        <w:rPr>
          <w:rtl/>
        </w:rPr>
      </w:pPr>
    </w:p>
    <w:p w14:paraId="2E8A834F" w14:textId="77777777" w:rsidR="002D5CE0" w:rsidRPr="002D5CE0" w:rsidRDefault="002D5CE0" w:rsidP="00EA7E1A">
      <w:pPr>
        <w:jc w:val="center"/>
        <w:rPr>
          <w:b/>
          <w:bCs/>
          <w:sz w:val="24"/>
          <w:szCs w:val="24"/>
          <w:rtl/>
        </w:rPr>
      </w:pPr>
      <w:r w:rsidRPr="002D5CE0">
        <w:rPr>
          <w:rFonts w:hint="cs"/>
          <w:b/>
          <w:bCs/>
          <w:sz w:val="24"/>
          <w:szCs w:val="24"/>
          <w:rtl/>
        </w:rPr>
        <w:lastRenderedPageBreak/>
        <w:t xml:space="preserve">חלק ה' </w:t>
      </w:r>
      <w:r w:rsidRPr="002D5CE0">
        <w:rPr>
          <w:b/>
          <w:bCs/>
          <w:sz w:val="24"/>
          <w:szCs w:val="24"/>
          <w:rtl/>
        </w:rPr>
        <w:t>–</w:t>
      </w:r>
      <w:r w:rsidRPr="002D5CE0">
        <w:rPr>
          <w:rFonts w:hint="cs"/>
          <w:b/>
          <w:bCs/>
          <w:sz w:val="24"/>
          <w:szCs w:val="24"/>
          <w:rtl/>
        </w:rPr>
        <w:t xml:space="preserve"> בניית </w:t>
      </w:r>
      <w:r w:rsidR="00EA7E1A">
        <w:rPr>
          <w:rFonts w:hint="cs"/>
          <w:b/>
          <w:bCs/>
          <w:sz w:val="24"/>
          <w:szCs w:val="24"/>
          <w:rtl/>
        </w:rPr>
        <w:t>הלוגיקה העסקית</w:t>
      </w:r>
      <w:r w:rsidR="00A80028">
        <w:rPr>
          <w:rFonts w:hint="cs"/>
          <w:b/>
          <w:bCs/>
          <w:sz w:val="24"/>
          <w:szCs w:val="24"/>
          <w:rtl/>
        </w:rPr>
        <w:t xml:space="preserve"> </w:t>
      </w:r>
      <w:r w:rsidRPr="002D5CE0">
        <w:rPr>
          <w:rFonts w:hint="cs"/>
          <w:b/>
          <w:bCs/>
          <w:sz w:val="24"/>
          <w:szCs w:val="24"/>
          <w:rtl/>
        </w:rPr>
        <w:t>הדרוש</w:t>
      </w:r>
      <w:r w:rsidR="00A80028">
        <w:rPr>
          <w:rFonts w:hint="cs"/>
          <w:b/>
          <w:bCs/>
          <w:sz w:val="24"/>
          <w:szCs w:val="24"/>
          <w:rtl/>
        </w:rPr>
        <w:t>ה</w:t>
      </w:r>
      <w:r w:rsidRPr="002D5CE0">
        <w:rPr>
          <w:rFonts w:hint="cs"/>
          <w:b/>
          <w:bCs/>
          <w:sz w:val="24"/>
          <w:szCs w:val="24"/>
          <w:rtl/>
        </w:rPr>
        <w:t xml:space="preserve"> ע"י שלושת סוגי ה-</w:t>
      </w:r>
      <w:r w:rsidRPr="002D5CE0">
        <w:rPr>
          <w:b/>
          <w:bCs/>
          <w:sz w:val="24"/>
          <w:szCs w:val="24"/>
        </w:rPr>
        <w:t>Clients</w:t>
      </w:r>
      <w:r w:rsidRPr="002D5CE0">
        <w:rPr>
          <w:rFonts w:hint="cs"/>
          <w:b/>
          <w:bCs/>
          <w:sz w:val="24"/>
          <w:szCs w:val="24"/>
          <w:rtl/>
        </w:rPr>
        <w:t xml:space="preserve"> של המערכת.</w:t>
      </w:r>
    </w:p>
    <w:p w14:paraId="12DC3D20" w14:textId="77777777" w:rsidR="002D5CE0" w:rsidRDefault="009707DE" w:rsidP="00320873">
      <w:pPr>
        <w:jc w:val="both"/>
        <w:rPr>
          <w:sz w:val="24"/>
          <w:szCs w:val="24"/>
          <w:rtl/>
        </w:rPr>
      </w:pP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נחשב כל מי ש</w:t>
      </w:r>
      <w:r w:rsidR="000A0FFA">
        <w:rPr>
          <w:rFonts w:hint="cs"/>
          <w:sz w:val="24"/>
          <w:szCs w:val="24"/>
          <w:rtl/>
        </w:rPr>
        <w:t>יכול</w:t>
      </w:r>
      <w:r>
        <w:rPr>
          <w:rFonts w:hint="cs"/>
          <w:sz w:val="24"/>
          <w:szCs w:val="24"/>
          <w:rtl/>
        </w:rPr>
        <w:t xml:space="preserve"> להשתמש במערכת. </w:t>
      </w:r>
      <w:r w:rsidR="002D5CE0">
        <w:rPr>
          <w:rFonts w:hint="cs"/>
          <w:sz w:val="24"/>
          <w:szCs w:val="24"/>
          <w:rtl/>
        </w:rPr>
        <w:t>שלושת סוגי ה-</w:t>
      </w:r>
      <w:r w:rsidR="002D5CE0">
        <w:rPr>
          <w:sz w:val="24"/>
          <w:szCs w:val="24"/>
        </w:rPr>
        <w:t>Clients</w:t>
      </w:r>
      <w:r w:rsidR="002D5CE0">
        <w:rPr>
          <w:rFonts w:hint="cs"/>
          <w:sz w:val="24"/>
          <w:szCs w:val="24"/>
          <w:rtl/>
        </w:rPr>
        <w:t xml:space="preserve"> של המערכת הינם: </w:t>
      </w:r>
    </w:p>
    <w:p w14:paraId="2621BCC8" w14:textId="77777777" w:rsidR="002D5CE0" w:rsidRDefault="002D5CE0" w:rsidP="0032087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המנהל הראשי של כל המערכת.</w:t>
      </w:r>
    </w:p>
    <w:p w14:paraId="77541B6C" w14:textId="77777777" w:rsidR="002D5CE0" w:rsidRDefault="002D5CE0" w:rsidP="00320873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אחת מהחברות </w:t>
      </w:r>
      <w:r w:rsidR="006877A1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במערכת.</w:t>
      </w:r>
    </w:p>
    <w:p w14:paraId="70ACE51C" w14:textId="77777777" w:rsidR="002D5CE0" w:rsidRPr="002D5CE0" w:rsidRDefault="002D5CE0" w:rsidP="00320873">
      <w:pPr>
        <w:pStyle w:val="ListParagraph"/>
        <w:numPr>
          <w:ilvl w:val="0"/>
          <w:numId w:val="34"/>
        </w:numPr>
        <w:jc w:val="both"/>
        <w:rPr>
          <w:sz w:val="24"/>
          <w:szCs w:val="24"/>
          <w:rtl/>
        </w:rPr>
      </w:pP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אחד מהלקוחות </w:t>
      </w:r>
      <w:r w:rsidR="006877A1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במערכת.</w:t>
      </w:r>
    </w:p>
    <w:p w14:paraId="33DE4C26" w14:textId="77777777" w:rsidR="00FF0027" w:rsidRDefault="009707DE" w:rsidP="00C358F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כזה ישנן פעולות</w:t>
      </w:r>
      <w:r w:rsidR="00FF0027">
        <w:rPr>
          <w:rFonts w:hint="cs"/>
          <w:sz w:val="24"/>
          <w:szCs w:val="24"/>
          <w:rtl/>
        </w:rPr>
        <w:t xml:space="preserve"> לוגיות</w:t>
      </w:r>
      <w:r w:rsidR="000A0FFA">
        <w:rPr>
          <w:rFonts w:hint="cs"/>
          <w:sz w:val="24"/>
          <w:szCs w:val="24"/>
          <w:rtl/>
        </w:rPr>
        <w:t xml:space="preserve"> עסקיות</w:t>
      </w:r>
      <w:r>
        <w:rPr>
          <w:rFonts w:hint="cs"/>
          <w:sz w:val="24"/>
          <w:szCs w:val="24"/>
          <w:rtl/>
        </w:rPr>
        <w:t xml:space="preserve"> הדרושות לביצוע על ידו. לדוגמה,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יכול להוסיף חברה חדשה, אולם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 xml:space="preserve"> </w:t>
      </w:r>
      <w:r w:rsidR="005663FD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ו</w:t>
      </w:r>
      <w:r w:rsidR="005663F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לא יכולים (ולא אמורים) להוסיף חברה חדשה. לדוגמה,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יכול לרכוש לעצמו קופון, אולם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</w:t>
      </w:r>
      <w:r w:rsidR="005663FD">
        <w:rPr>
          <w:rFonts w:hint="cs"/>
          <w:sz w:val="24"/>
          <w:szCs w:val="24"/>
          <w:rtl/>
        </w:rPr>
        <w:t xml:space="preserve">או </w:t>
      </w:r>
      <w:r w:rsidR="005663FD">
        <w:rPr>
          <w:sz w:val="24"/>
          <w:szCs w:val="24"/>
        </w:rPr>
        <w:t>Company</w:t>
      </w:r>
      <w:r w:rsidR="005663F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לא יכול</w:t>
      </w:r>
      <w:r w:rsidR="005663FD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(ולא אמור</w:t>
      </w:r>
      <w:r w:rsidR="005663FD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>) לרכוש לעצמ</w:t>
      </w:r>
      <w:r w:rsidR="005663FD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קופון.</w:t>
      </w:r>
      <w:r w:rsidR="00FF002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לכן, כל הפעולות הדרושות לביצוע ע"י כל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יהיו במחלקה ייעודית המכילה את כל הלוגיקה </w:t>
      </w:r>
      <w:r w:rsidR="000A0FFA">
        <w:rPr>
          <w:rFonts w:hint="cs"/>
          <w:sz w:val="24"/>
          <w:szCs w:val="24"/>
          <w:rtl/>
        </w:rPr>
        <w:t xml:space="preserve">העסקית </w:t>
      </w:r>
      <w:r>
        <w:rPr>
          <w:rFonts w:hint="cs"/>
          <w:sz w:val="24"/>
          <w:szCs w:val="24"/>
          <w:rtl/>
        </w:rPr>
        <w:t>הדרושה עבור אותו</w:t>
      </w:r>
      <w:r w:rsidR="00FF0027"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.</w:t>
      </w:r>
    </w:p>
    <w:p w14:paraId="721C13B6" w14:textId="77777777" w:rsidR="00B958BD" w:rsidRDefault="009707DE" w:rsidP="00B958B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פע</w:t>
      </w:r>
      <w:r w:rsidR="00FF0027">
        <w:rPr>
          <w:rFonts w:hint="cs"/>
          <w:sz w:val="24"/>
          <w:szCs w:val="24"/>
          <w:rtl/>
        </w:rPr>
        <w:t>ילות</w:t>
      </w:r>
      <w:r>
        <w:rPr>
          <w:rFonts w:hint="cs"/>
          <w:sz w:val="24"/>
          <w:szCs w:val="24"/>
          <w:rtl/>
        </w:rPr>
        <w:t xml:space="preserve"> לוגית </w:t>
      </w:r>
      <w:r w:rsidR="00CE5859">
        <w:rPr>
          <w:rFonts w:hint="cs"/>
          <w:sz w:val="24"/>
          <w:szCs w:val="24"/>
          <w:rtl/>
        </w:rPr>
        <w:t xml:space="preserve">עסקית כזו </w:t>
      </w:r>
      <w:r>
        <w:rPr>
          <w:rFonts w:hint="cs"/>
          <w:sz w:val="24"/>
          <w:szCs w:val="24"/>
          <w:rtl/>
        </w:rPr>
        <w:t>תתבצע ע"י פונקציה</w:t>
      </w:r>
      <w:r w:rsidR="00CE5859">
        <w:rPr>
          <w:rFonts w:hint="cs"/>
          <w:sz w:val="24"/>
          <w:szCs w:val="24"/>
          <w:rtl/>
        </w:rPr>
        <w:t xml:space="preserve"> ייעודית</w:t>
      </w:r>
      <w:r>
        <w:rPr>
          <w:rFonts w:hint="cs"/>
          <w:sz w:val="24"/>
          <w:szCs w:val="24"/>
          <w:rtl/>
        </w:rPr>
        <w:t xml:space="preserve"> ותשתמש במחלקות ה-</w:t>
      </w:r>
      <w:r>
        <w:rPr>
          <w:rFonts w:hint="cs"/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 xml:space="preserve"> בכדי לבצע את הפעילות הלוגית שלה.</w:t>
      </w:r>
      <w:r w:rsidR="00FF002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פונקציה </w:t>
      </w:r>
      <w:r w:rsidR="006877A1">
        <w:rPr>
          <w:rFonts w:hint="cs"/>
          <w:sz w:val="24"/>
          <w:szCs w:val="24"/>
          <w:rtl/>
        </w:rPr>
        <w:t>כזו</w:t>
      </w:r>
      <w:r w:rsidR="00CE5859">
        <w:rPr>
          <w:rFonts w:hint="cs"/>
          <w:sz w:val="24"/>
          <w:szCs w:val="24"/>
          <w:rtl/>
        </w:rPr>
        <w:t>,</w:t>
      </w:r>
      <w:r w:rsidR="006877A1">
        <w:rPr>
          <w:rFonts w:hint="cs"/>
          <w:sz w:val="24"/>
          <w:szCs w:val="24"/>
          <w:rtl/>
        </w:rPr>
        <w:t xml:space="preserve"> יכולה לצורך ביצוע הפעילות שלה לבצע סדרת פעולות </w:t>
      </w:r>
      <w:r w:rsidR="00B958BD">
        <w:rPr>
          <w:rFonts w:hint="cs"/>
          <w:sz w:val="24"/>
          <w:szCs w:val="24"/>
          <w:rtl/>
        </w:rPr>
        <w:t>בעזרת</w:t>
      </w:r>
      <w:r w:rsidR="006877A1">
        <w:rPr>
          <w:rFonts w:hint="cs"/>
          <w:sz w:val="24"/>
          <w:szCs w:val="24"/>
          <w:rtl/>
        </w:rPr>
        <w:t xml:space="preserve"> מחלקות ה-</w:t>
      </w:r>
      <w:r w:rsidR="006877A1">
        <w:rPr>
          <w:rFonts w:hint="cs"/>
          <w:sz w:val="24"/>
          <w:szCs w:val="24"/>
        </w:rPr>
        <w:t>DAO</w:t>
      </w:r>
      <w:r w:rsidR="006877A1">
        <w:rPr>
          <w:rFonts w:hint="cs"/>
          <w:sz w:val="24"/>
          <w:szCs w:val="24"/>
          <w:rtl/>
        </w:rPr>
        <w:t>.</w:t>
      </w:r>
    </w:p>
    <w:p w14:paraId="3A2D1904" w14:textId="77777777" w:rsidR="00280981" w:rsidRDefault="00B958BD" w:rsidP="00C358F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</w:t>
      </w:r>
      <w:r w:rsidR="00C358FC">
        <w:rPr>
          <w:rFonts w:hint="cs"/>
          <w:sz w:val="24"/>
          <w:szCs w:val="24"/>
          <w:rtl/>
        </w:rPr>
        <w:t>,</w:t>
      </w:r>
      <w:r w:rsidR="00A322ED">
        <w:rPr>
          <w:rFonts w:hint="cs"/>
          <w:sz w:val="24"/>
          <w:szCs w:val="24"/>
          <w:rtl/>
        </w:rPr>
        <w:t xml:space="preserve"> לצורך רכישת קופון ע"י לקוח (פעולה לוגית אחת </w:t>
      </w:r>
      <w:r w:rsidR="00C358FC">
        <w:rPr>
          <w:rFonts w:hint="cs"/>
          <w:sz w:val="24"/>
          <w:szCs w:val="24"/>
          <w:rtl/>
        </w:rPr>
        <w:t>שצריכה להיות</w:t>
      </w:r>
      <w:r w:rsidR="00A322ED">
        <w:rPr>
          <w:rFonts w:hint="cs"/>
          <w:sz w:val="24"/>
          <w:szCs w:val="24"/>
          <w:rtl/>
        </w:rPr>
        <w:t xml:space="preserve"> במחלקת הלוגיקה </w:t>
      </w:r>
      <w:r w:rsidR="000A0FFA">
        <w:rPr>
          <w:rFonts w:hint="cs"/>
          <w:sz w:val="24"/>
          <w:szCs w:val="24"/>
          <w:rtl/>
        </w:rPr>
        <w:t xml:space="preserve">העסקית </w:t>
      </w:r>
      <w:r w:rsidR="00A322ED">
        <w:rPr>
          <w:rFonts w:hint="cs"/>
          <w:sz w:val="24"/>
          <w:szCs w:val="24"/>
          <w:rtl/>
        </w:rPr>
        <w:t>של ה-</w:t>
      </w:r>
      <w:r w:rsidR="00A322ED">
        <w:rPr>
          <w:sz w:val="24"/>
          <w:szCs w:val="24"/>
        </w:rPr>
        <w:t>Customer</w:t>
      </w:r>
      <w:r w:rsidR="00C358FC">
        <w:rPr>
          <w:sz w:val="24"/>
          <w:szCs w:val="24"/>
        </w:rPr>
        <w:t>s</w:t>
      </w:r>
      <w:r w:rsidR="00A322ED">
        <w:rPr>
          <w:rFonts w:hint="cs"/>
          <w:sz w:val="24"/>
          <w:szCs w:val="24"/>
          <w:rtl/>
        </w:rPr>
        <w:t xml:space="preserve">) עלינו לבצע </w:t>
      </w:r>
      <w:r w:rsidR="00C358FC">
        <w:rPr>
          <w:rFonts w:hint="cs"/>
          <w:sz w:val="24"/>
          <w:szCs w:val="24"/>
          <w:rtl/>
        </w:rPr>
        <w:t xml:space="preserve">את </w:t>
      </w:r>
      <w:r w:rsidR="00A322ED">
        <w:rPr>
          <w:rFonts w:hint="cs"/>
          <w:sz w:val="24"/>
          <w:szCs w:val="24"/>
          <w:rtl/>
        </w:rPr>
        <w:t xml:space="preserve">סדרת </w:t>
      </w:r>
      <w:r w:rsidR="00C358FC">
        <w:rPr>
          <w:rFonts w:hint="cs"/>
          <w:sz w:val="24"/>
          <w:szCs w:val="24"/>
          <w:rtl/>
        </w:rPr>
        <w:t>ה</w:t>
      </w:r>
      <w:r w:rsidR="00A322ED">
        <w:rPr>
          <w:rFonts w:hint="cs"/>
          <w:sz w:val="24"/>
          <w:szCs w:val="24"/>
          <w:rtl/>
        </w:rPr>
        <w:t>פעולות</w:t>
      </w:r>
      <w:r w:rsidR="00C358FC">
        <w:rPr>
          <w:rFonts w:hint="cs"/>
          <w:sz w:val="24"/>
          <w:szCs w:val="24"/>
          <w:rtl/>
        </w:rPr>
        <w:t xml:space="preserve"> הבאות</w:t>
      </w:r>
      <w:r w:rsidR="00A322ED">
        <w:rPr>
          <w:rFonts w:hint="cs"/>
          <w:sz w:val="24"/>
          <w:szCs w:val="24"/>
          <w:rtl/>
        </w:rPr>
        <w:t xml:space="preserve"> ע</w:t>
      </w:r>
      <w:r w:rsidR="00280981">
        <w:rPr>
          <w:rFonts w:hint="cs"/>
          <w:sz w:val="24"/>
          <w:szCs w:val="24"/>
          <w:rtl/>
        </w:rPr>
        <w:t>"י שימוש ב</w:t>
      </w:r>
      <w:r w:rsidR="00A322ED">
        <w:rPr>
          <w:rFonts w:hint="cs"/>
          <w:sz w:val="24"/>
          <w:szCs w:val="24"/>
          <w:rtl/>
        </w:rPr>
        <w:t>מחלקות ה-</w:t>
      </w:r>
      <w:r w:rsidR="00A322ED">
        <w:rPr>
          <w:rFonts w:hint="cs"/>
          <w:sz w:val="24"/>
          <w:szCs w:val="24"/>
        </w:rPr>
        <w:t>DAO</w:t>
      </w:r>
      <w:r w:rsidR="00A322ED">
        <w:rPr>
          <w:rFonts w:hint="cs"/>
          <w:sz w:val="24"/>
          <w:szCs w:val="24"/>
          <w:rtl/>
        </w:rPr>
        <w:t>:</w:t>
      </w:r>
      <w:r w:rsidR="000A0FFA">
        <w:rPr>
          <w:rFonts w:hint="cs"/>
          <w:sz w:val="24"/>
          <w:szCs w:val="24"/>
          <w:rtl/>
        </w:rPr>
        <w:t xml:space="preserve"> </w:t>
      </w:r>
    </w:p>
    <w:p w14:paraId="6F257781" w14:textId="77777777" w:rsidR="004D1277" w:rsidRPr="004D1277" w:rsidRDefault="00921423" w:rsidP="004D1277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לוודא שהלקוח לא רכש כבר בעבר קופון כזה.</w:t>
      </w:r>
    </w:p>
    <w:p w14:paraId="0B6693E4" w14:textId="77777777" w:rsidR="00280981" w:rsidRDefault="00280981" w:rsidP="00320873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לוודא שהקופון הדרוש עדיין קיים</w:t>
      </w:r>
      <w:r w:rsidR="004D1277">
        <w:rPr>
          <w:rFonts w:hint="cs"/>
          <w:sz w:val="24"/>
          <w:szCs w:val="24"/>
          <w:rtl/>
        </w:rPr>
        <w:t xml:space="preserve"> במלאי</w:t>
      </w:r>
      <w:r>
        <w:rPr>
          <w:rFonts w:hint="cs"/>
          <w:sz w:val="24"/>
          <w:szCs w:val="24"/>
          <w:rtl/>
        </w:rPr>
        <w:t xml:space="preserve"> (הכמות שלו גדולה מ-0).</w:t>
      </w:r>
    </w:p>
    <w:p w14:paraId="79444766" w14:textId="77777777" w:rsidR="004D1277" w:rsidRPr="00280981" w:rsidRDefault="004D1277" w:rsidP="00320873">
      <w:pPr>
        <w:pStyle w:val="ListParagraph"/>
        <w:numPr>
          <w:ilvl w:val="0"/>
          <w:numId w:val="35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לוודא שתאריך התפוגה של הקופון עדיין לא הגיע.</w:t>
      </w:r>
    </w:p>
    <w:p w14:paraId="4B740F63" w14:textId="77777777" w:rsidR="00280981" w:rsidRDefault="004D1277" w:rsidP="004D1277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לבצע את רכישת הקופון </w:t>
      </w:r>
      <w:r w:rsidR="00280981">
        <w:rPr>
          <w:rFonts w:hint="cs"/>
          <w:sz w:val="24"/>
          <w:szCs w:val="24"/>
          <w:rtl/>
        </w:rPr>
        <w:t>ע"י הלקוח.</w:t>
      </w:r>
    </w:p>
    <w:p w14:paraId="3E7F2234" w14:textId="77777777" w:rsidR="00280981" w:rsidRDefault="00280981" w:rsidP="004D1277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</w:t>
      </w:r>
      <w:r w:rsidR="00FF0027">
        <w:rPr>
          <w:rFonts w:hint="cs"/>
          <w:sz w:val="24"/>
          <w:szCs w:val="24"/>
          <w:rtl/>
        </w:rPr>
        <w:t xml:space="preserve">הוריד את הכמות </w:t>
      </w:r>
      <w:r w:rsidR="004D1277">
        <w:rPr>
          <w:rFonts w:hint="cs"/>
          <w:sz w:val="24"/>
          <w:szCs w:val="24"/>
          <w:rtl/>
        </w:rPr>
        <w:t xml:space="preserve">במלאי </w:t>
      </w:r>
      <w:r w:rsidR="00FF0027">
        <w:rPr>
          <w:rFonts w:hint="cs"/>
          <w:sz w:val="24"/>
          <w:szCs w:val="24"/>
          <w:rtl/>
        </w:rPr>
        <w:t>של הקופון ב</w:t>
      </w:r>
      <w:r w:rsidR="004D1277">
        <w:rPr>
          <w:rFonts w:hint="cs"/>
          <w:sz w:val="24"/>
          <w:szCs w:val="24"/>
          <w:rtl/>
        </w:rPr>
        <w:t>-1</w:t>
      </w:r>
      <w:r>
        <w:rPr>
          <w:rFonts w:hint="cs"/>
          <w:sz w:val="24"/>
          <w:szCs w:val="24"/>
          <w:rtl/>
        </w:rPr>
        <w:t>.</w:t>
      </w:r>
    </w:p>
    <w:p w14:paraId="2E500B8B" w14:textId="77777777" w:rsidR="00921423" w:rsidRDefault="00A53985" w:rsidP="00320873">
      <w:pPr>
        <w:jc w:val="both"/>
        <w:rPr>
          <w:sz w:val="24"/>
          <w:szCs w:val="24"/>
          <w:rtl/>
        </w:rPr>
      </w:pPr>
      <w:r>
        <w:rPr>
          <w:sz w:val="24"/>
          <w:szCs w:val="24"/>
        </w:rPr>
        <w:t>Design</w:t>
      </w:r>
      <w:r>
        <w:rPr>
          <w:rFonts w:hint="cs"/>
          <w:sz w:val="24"/>
          <w:szCs w:val="24"/>
          <w:rtl/>
        </w:rPr>
        <w:t xml:space="preserve"> כזה, המאפשר להחצין פעולות לוגיות פשוטות</w:t>
      </w:r>
      <w:r w:rsidR="00CE5859">
        <w:rPr>
          <w:rFonts w:hint="cs"/>
          <w:sz w:val="24"/>
          <w:szCs w:val="24"/>
          <w:rtl/>
        </w:rPr>
        <w:t xml:space="preserve">, שמאחורי הקלעים משתמשות </w:t>
      </w:r>
      <w:r>
        <w:rPr>
          <w:rFonts w:hint="cs"/>
          <w:sz w:val="24"/>
          <w:szCs w:val="24"/>
          <w:rtl/>
        </w:rPr>
        <w:t xml:space="preserve">בסדרת פעולות בסיסיות יותר, </w:t>
      </w:r>
      <w:r w:rsidR="00921423">
        <w:rPr>
          <w:rFonts w:hint="cs"/>
          <w:sz w:val="24"/>
          <w:szCs w:val="24"/>
          <w:rtl/>
        </w:rPr>
        <w:t xml:space="preserve">נקרא </w:t>
      </w:r>
      <w:r w:rsidR="00921423">
        <w:rPr>
          <w:sz w:val="24"/>
          <w:szCs w:val="24"/>
        </w:rPr>
        <w:t>Facade</w:t>
      </w:r>
      <w:r w:rsidR="00921423">
        <w:rPr>
          <w:rFonts w:hint="cs"/>
          <w:sz w:val="24"/>
          <w:szCs w:val="24"/>
          <w:rtl/>
        </w:rPr>
        <w:t xml:space="preserve"> (חזית) שכן לאחר מכן אנו נצטרך רק להשתמש במחלקות ה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הללו </w:t>
      </w:r>
      <w:r w:rsidR="00921423">
        <w:rPr>
          <w:rFonts w:hint="cs"/>
          <w:sz w:val="24"/>
          <w:szCs w:val="24"/>
          <w:rtl/>
        </w:rPr>
        <w:t xml:space="preserve">לצורך ביצוע הלוגיקה </w:t>
      </w:r>
      <w:r w:rsidR="000A0FFA">
        <w:rPr>
          <w:rFonts w:hint="cs"/>
          <w:sz w:val="24"/>
          <w:szCs w:val="24"/>
          <w:rtl/>
        </w:rPr>
        <w:t xml:space="preserve">העסקית </w:t>
      </w:r>
      <w:r w:rsidR="00921423">
        <w:rPr>
          <w:rFonts w:hint="cs"/>
          <w:sz w:val="24"/>
          <w:szCs w:val="24"/>
          <w:rtl/>
        </w:rPr>
        <w:t>הדרושה</w:t>
      </w:r>
      <w:r>
        <w:rPr>
          <w:rFonts w:hint="cs"/>
          <w:sz w:val="24"/>
          <w:szCs w:val="24"/>
          <w:rtl/>
        </w:rPr>
        <w:t xml:space="preserve"> במערכת</w:t>
      </w:r>
      <w:r w:rsidR="00921423">
        <w:rPr>
          <w:rFonts w:hint="cs"/>
          <w:sz w:val="24"/>
          <w:szCs w:val="24"/>
          <w:rtl/>
        </w:rPr>
        <w:t>, ללא שום שימוש נוסף במחלקות ה-</w:t>
      </w:r>
      <w:r w:rsidR="00921423">
        <w:rPr>
          <w:rFonts w:hint="cs"/>
          <w:sz w:val="24"/>
          <w:szCs w:val="24"/>
        </w:rPr>
        <w:t>DAO</w:t>
      </w:r>
      <w:r w:rsidR="008D2666">
        <w:rPr>
          <w:rFonts w:hint="cs"/>
          <w:sz w:val="24"/>
          <w:szCs w:val="24"/>
          <w:rtl/>
        </w:rPr>
        <w:t xml:space="preserve"> הבסיסיות יותר</w:t>
      </w:r>
      <w:r w:rsidR="00921423">
        <w:rPr>
          <w:rFonts w:hint="cs"/>
          <w:sz w:val="24"/>
          <w:szCs w:val="24"/>
          <w:rtl/>
        </w:rPr>
        <w:t>.</w:t>
      </w:r>
    </w:p>
    <w:p w14:paraId="4FD7A77D" w14:textId="77777777" w:rsidR="00CE5859" w:rsidRDefault="00CE5859" w:rsidP="0032087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שלושת מחלקות ה</w:t>
      </w:r>
      <w:r w:rsidR="0012156A">
        <w:rPr>
          <w:rFonts w:hint="cs"/>
          <w:sz w:val="24"/>
          <w:szCs w:val="24"/>
          <w:rtl/>
        </w:rPr>
        <w:t xml:space="preserve">לוגיקה העסקית </w:t>
      </w:r>
      <w:r>
        <w:rPr>
          <w:rFonts w:hint="cs"/>
          <w:sz w:val="24"/>
          <w:szCs w:val="24"/>
          <w:rtl/>
        </w:rPr>
        <w:t xml:space="preserve">הינן: </w:t>
      </w:r>
    </w:p>
    <w:p w14:paraId="1F415801" w14:textId="77777777" w:rsidR="00CE5859" w:rsidRDefault="00CE5859" w:rsidP="0032087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את הלוגיקה העסקית של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>.</w:t>
      </w:r>
    </w:p>
    <w:p w14:paraId="28D9DFED" w14:textId="77777777" w:rsidR="00CE5859" w:rsidRDefault="00CE5859" w:rsidP="0032087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CompanyFacade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את הלוגיקה העסקית של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>.</w:t>
      </w:r>
    </w:p>
    <w:p w14:paraId="49705E77" w14:textId="77777777" w:rsidR="00CE5859" w:rsidRPr="00CE5859" w:rsidRDefault="00CE5859" w:rsidP="00320873">
      <w:pPr>
        <w:pStyle w:val="ListParagraph"/>
        <w:numPr>
          <w:ilvl w:val="0"/>
          <w:numId w:val="36"/>
        </w:numPr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CustomerFacade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את הלוגיקה העסקית של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>.</w:t>
      </w:r>
    </w:p>
    <w:p w14:paraId="76E4CD20" w14:textId="77777777" w:rsidR="000A5087" w:rsidRDefault="0052783F" w:rsidP="00B958B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בגלל ששלושת המחלקות הללו צריכות להשתמש ברכיבי </w:t>
      </w:r>
      <w:r>
        <w:rPr>
          <w:rFonts w:hint="cs"/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>, יהיה נכון להגדיר מחלקת בסיס (אבסטרקטית כמובן) שמכילה את רכיבי ה-</w:t>
      </w:r>
      <w:r>
        <w:rPr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 xml:space="preserve">, או לפחות רק </w:t>
      </w:r>
      <w:r>
        <w:rPr>
          <w:sz w:val="24"/>
          <w:szCs w:val="24"/>
        </w:rPr>
        <w:t>References</w:t>
      </w:r>
      <w:r>
        <w:rPr>
          <w:rFonts w:hint="cs"/>
          <w:sz w:val="24"/>
          <w:szCs w:val="24"/>
          <w:rtl/>
        </w:rPr>
        <w:t xml:space="preserve"> שלהם, ומחלקות ה-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</w:t>
      </w:r>
      <w:r w:rsidR="00B958BD">
        <w:rPr>
          <w:rFonts w:hint="cs"/>
          <w:sz w:val="24"/>
          <w:szCs w:val="24"/>
          <w:rtl/>
        </w:rPr>
        <w:t xml:space="preserve">השונות יירשו </w:t>
      </w:r>
      <w:r w:rsidR="00FB7797">
        <w:rPr>
          <w:rFonts w:hint="cs"/>
          <w:sz w:val="24"/>
          <w:szCs w:val="24"/>
          <w:rtl/>
        </w:rPr>
        <w:t>את מחלקת הבסיס הזו ו</w:t>
      </w:r>
      <w:r w:rsidR="000E7B07">
        <w:rPr>
          <w:rFonts w:hint="cs"/>
          <w:sz w:val="24"/>
          <w:szCs w:val="24"/>
          <w:rtl/>
        </w:rPr>
        <w:t>י</w:t>
      </w:r>
      <w:r w:rsidR="00FB7797">
        <w:rPr>
          <w:rFonts w:hint="cs"/>
          <w:sz w:val="24"/>
          <w:szCs w:val="24"/>
          <w:rtl/>
        </w:rPr>
        <w:t>יצרו את רכיבי ה-</w:t>
      </w:r>
      <w:r w:rsidR="00FB7797">
        <w:rPr>
          <w:rFonts w:hint="cs"/>
          <w:sz w:val="24"/>
          <w:szCs w:val="24"/>
        </w:rPr>
        <w:t>DAO</w:t>
      </w:r>
      <w:r w:rsidR="00FB7797">
        <w:rPr>
          <w:rFonts w:hint="cs"/>
          <w:sz w:val="24"/>
          <w:szCs w:val="24"/>
          <w:rtl/>
        </w:rPr>
        <w:t xml:space="preserve"> המתאימים עבורן.</w:t>
      </w:r>
    </w:p>
    <w:p w14:paraId="429E32EB" w14:textId="77777777" w:rsidR="00C27F2C" w:rsidRDefault="00320873" w:rsidP="00B5796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להלן </w:t>
      </w:r>
      <w:r w:rsidR="0012156A">
        <w:rPr>
          <w:rFonts w:hint="cs"/>
          <w:sz w:val="24"/>
          <w:szCs w:val="24"/>
          <w:rtl/>
        </w:rPr>
        <w:t>הלוגיקה הדרושה לביצוע ע"י</w:t>
      </w:r>
      <w:r w:rsidR="006871EC">
        <w:rPr>
          <w:rFonts w:hint="cs"/>
          <w:sz w:val="24"/>
          <w:szCs w:val="24"/>
          <w:rtl/>
        </w:rPr>
        <w:t xml:space="preserve"> </w:t>
      </w:r>
      <w:r w:rsidR="006871EC">
        <w:rPr>
          <w:sz w:val="24"/>
          <w:szCs w:val="24"/>
        </w:rPr>
        <w:t>Client</w:t>
      </w:r>
      <w:r w:rsidR="006871EC">
        <w:rPr>
          <w:rFonts w:hint="cs"/>
          <w:sz w:val="24"/>
          <w:szCs w:val="24"/>
          <w:rtl/>
        </w:rPr>
        <w:t xml:space="preserve"> מסוג </w:t>
      </w:r>
      <w:r w:rsidR="0012156A">
        <w:rPr>
          <w:sz w:val="24"/>
          <w:szCs w:val="24"/>
        </w:rPr>
        <w:t>Administrator</w:t>
      </w:r>
      <w:r w:rsidR="0052783F">
        <w:rPr>
          <w:rFonts w:hint="cs"/>
          <w:sz w:val="24"/>
          <w:szCs w:val="24"/>
          <w:rtl/>
        </w:rPr>
        <w:t xml:space="preserve">, </w:t>
      </w:r>
      <w:r w:rsidR="00B057D3">
        <w:rPr>
          <w:rFonts w:hint="cs"/>
          <w:sz w:val="24"/>
          <w:szCs w:val="24"/>
          <w:rtl/>
        </w:rPr>
        <w:t>שיש לבנות במחלק</w:t>
      </w:r>
      <w:r w:rsidR="00324910">
        <w:rPr>
          <w:rFonts w:hint="cs"/>
          <w:sz w:val="24"/>
          <w:szCs w:val="24"/>
          <w:rtl/>
        </w:rPr>
        <w:t>ת ה-</w:t>
      </w:r>
      <w:proofErr w:type="spellStart"/>
      <w:r w:rsidR="00B057D3">
        <w:rPr>
          <w:sz w:val="24"/>
          <w:szCs w:val="24"/>
        </w:rPr>
        <w:t>AdminFacade</w:t>
      </w:r>
      <w:proofErr w:type="spellEnd"/>
      <w:r w:rsidR="00B057D3">
        <w:rPr>
          <w:rFonts w:hint="cs"/>
          <w:sz w:val="24"/>
          <w:szCs w:val="24"/>
          <w:rtl/>
        </w:rPr>
        <w:t>:</w:t>
      </w:r>
    </w:p>
    <w:p w14:paraId="4A144999" w14:textId="77777777" w:rsidR="00320873" w:rsidRDefault="007F6E24" w:rsidP="00320873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למערכת</w:t>
      </w:r>
      <w:r w:rsidR="00320873">
        <w:rPr>
          <w:rFonts w:hint="cs"/>
          <w:sz w:val="24"/>
          <w:szCs w:val="24"/>
          <w:rtl/>
        </w:rPr>
        <w:t>.</w:t>
      </w:r>
    </w:p>
    <w:p w14:paraId="07583F76" w14:textId="77777777" w:rsidR="0072722D" w:rsidRPr="0025410C" w:rsidRDefault="00320873" w:rsidP="0072722D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במקרה זה (</w:t>
      </w:r>
      <w:r w:rsidR="007F6E24" w:rsidRPr="0025410C">
        <w:rPr>
          <w:rFonts w:hint="cs"/>
          <w:sz w:val="24"/>
          <w:szCs w:val="24"/>
          <w:highlight w:val="lightGray"/>
          <w:rtl/>
        </w:rPr>
        <w:t xml:space="preserve">רק עבור </w:t>
      </w:r>
      <w:r w:rsidR="007F6E24" w:rsidRPr="0025410C">
        <w:rPr>
          <w:sz w:val="24"/>
          <w:szCs w:val="24"/>
          <w:highlight w:val="lightGray"/>
        </w:rPr>
        <w:t>Administrator</w:t>
      </w:r>
      <w:r w:rsidRPr="0025410C">
        <w:rPr>
          <w:rFonts w:hint="cs"/>
          <w:sz w:val="24"/>
          <w:szCs w:val="24"/>
          <w:highlight w:val="lightGray"/>
          <w:rtl/>
        </w:rPr>
        <w:t xml:space="preserve">) </w:t>
      </w:r>
      <w:r w:rsidR="007F6E24" w:rsidRPr="0025410C">
        <w:rPr>
          <w:rFonts w:hint="cs"/>
          <w:sz w:val="24"/>
          <w:szCs w:val="24"/>
          <w:highlight w:val="lightGray"/>
          <w:rtl/>
        </w:rPr>
        <w:t>אין צורך לבדוק את</w:t>
      </w:r>
      <w:r w:rsidRPr="0025410C">
        <w:rPr>
          <w:rFonts w:hint="cs"/>
          <w:sz w:val="24"/>
          <w:szCs w:val="24"/>
          <w:highlight w:val="lightGray"/>
          <w:rtl/>
        </w:rPr>
        <w:t xml:space="preserve"> האימייל והסיסמה </w:t>
      </w:r>
      <w:r w:rsidR="007F6E24" w:rsidRPr="0025410C">
        <w:rPr>
          <w:rFonts w:hint="cs"/>
          <w:sz w:val="24"/>
          <w:szCs w:val="24"/>
          <w:highlight w:val="lightGray"/>
          <w:rtl/>
        </w:rPr>
        <w:t>מול מסד הנתונים, אלא יש ל</w:t>
      </w:r>
      <w:r w:rsidRPr="0025410C">
        <w:rPr>
          <w:rFonts w:hint="cs"/>
          <w:sz w:val="24"/>
          <w:szCs w:val="24"/>
          <w:highlight w:val="lightGray"/>
          <w:rtl/>
        </w:rPr>
        <w:t>בדוק אותם</w:t>
      </w:r>
      <w:r w:rsidR="0072722D" w:rsidRPr="0025410C">
        <w:rPr>
          <w:rFonts w:hint="cs"/>
          <w:sz w:val="24"/>
          <w:szCs w:val="24"/>
          <w:highlight w:val="lightGray"/>
          <w:rtl/>
        </w:rPr>
        <w:t xml:space="preserve"> כ-</w:t>
      </w:r>
      <w:r w:rsidRPr="0025410C">
        <w:rPr>
          <w:sz w:val="24"/>
          <w:szCs w:val="24"/>
          <w:highlight w:val="lightGray"/>
        </w:rPr>
        <w:t>Hard-Coded</w:t>
      </w:r>
      <w:r w:rsidR="0072722D" w:rsidRPr="0025410C">
        <w:rPr>
          <w:rFonts w:hint="cs"/>
          <w:sz w:val="24"/>
          <w:szCs w:val="24"/>
          <w:highlight w:val="lightGray"/>
          <w:rtl/>
        </w:rPr>
        <w:t>.</w:t>
      </w:r>
    </w:p>
    <w:p w14:paraId="5F875347" w14:textId="77777777" w:rsidR="00C27F2C" w:rsidRPr="0025410C" w:rsidRDefault="00320873" w:rsidP="0072722D">
      <w:pPr>
        <w:pStyle w:val="ListParagraph"/>
        <w:ind w:left="1440"/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האימייל תמיד יהיה</w:t>
      </w:r>
      <w:r w:rsidR="00A1044F" w:rsidRPr="0025410C">
        <w:rPr>
          <w:rFonts w:hint="cs"/>
          <w:sz w:val="24"/>
          <w:szCs w:val="24"/>
          <w:highlight w:val="lightGray"/>
          <w:rtl/>
        </w:rPr>
        <w:t xml:space="preserve"> </w:t>
      </w:r>
      <w:r w:rsidR="00A1044F" w:rsidRPr="0025410C">
        <w:rPr>
          <w:sz w:val="24"/>
          <w:szCs w:val="24"/>
          <w:highlight w:val="lightGray"/>
        </w:rPr>
        <w:t>admin@admin.com</w:t>
      </w:r>
      <w:r w:rsidR="00A1044F" w:rsidRPr="0025410C">
        <w:rPr>
          <w:rFonts w:hint="cs"/>
          <w:sz w:val="24"/>
          <w:szCs w:val="24"/>
          <w:highlight w:val="lightGray"/>
          <w:rtl/>
        </w:rPr>
        <w:t xml:space="preserve"> וה</w:t>
      </w:r>
      <w:r w:rsidRPr="0025410C">
        <w:rPr>
          <w:rFonts w:hint="cs"/>
          <w:sz w:val="24"/>
          <w:szCs w:val="24"/>
          <w:highlight w:val="lightGray"/>
          <w:rtl/>
        </w:rPr>
        <w:t xml:space="preserve">סיסמה תמיד תהיה </w:t>
      </w:r>
      <w:r w:rsidRPr="0025410C">
        <w:rPr>
          <w:sz w:val="24"/>
          <w:szCs w:val="24"/>
          <w:highlight w:val="lightGray"/>
        </w:rPr>
        <w:t>admin</w:t>
      </w:r>
      <w:r w:rsidRPr="0025410C">
        <w:rPr>
          <w:rFonts w:hint="cs"/>
          <w:sz w:val="24"/>
          <w:szCs w:val="24"/>
          <w:highlight w:val="lightGray"/>
          <w:rtl/>
        </w:rPr>
        <w:t>.</w:t>
      </w:r>
    </w:p>
    <w:p w14:paraId="6592BA96" w14:textId="77777777" w:rsidR="00320873" w:rsidRPr="0025410C" w:rsidRDefault="00320873" w:rsidP="00320873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הוספת חברה חדשה.</w:t>
      </w:r>
    </w:p>
    <w:p w14:paraId="490CE6A1" w14:textId="77777777" w:rsidR="00F72368" w:rsidRPr="0025410C" w:rsidRDefault="00320873" w:rsidP="00FB7CD7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 xml:space="preserve">לא ניתן להוסיף חברה </w:t>
      </w:r>
      <w:r w:rsidR="00FB7CD7" w:rsidRPr="0025410C">
        <w:rPr>
          <w:rFonts w:hint="cs"/>
          <w:sz w:val="24"/>
          <w:szCs w:val="24"/>
          <w:highlight w:val="lightGray"/>
          <w:rtl/>
        </w:rPr>
        <w:t>בעלת שם זהה לחברה קיימת</w:t>
      </w:r>
      <w:r w:rsidR="00F72368" w:rsidRPr="0025410C">
        <w:rPr>
          <w:rFonts w:hint="cs"/>
          <w:sz w:val="24"/>
          <w:szCs w:val="24"/>
          <w:highlight w:val="lightGray"/>
          <w:rtl/>
        </w:rPr>
        <w:t>.</w:t>
      </w:r>
    </w:p>
    <w:p w14:paraId="0EF89C09" w14:textId="77777777" w:rsidR="00320873" w:rsidRPr="0025410C" w:rsidRDefault="00320873" w:rsidP="00FB7CD7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  <w:rtl/>
        </w:rPr>
      </w:pPr>
      <w:r w:rsidRPr="0025410C">
        <w:rPr>
          <w:rFonts w:hint="cs"/>
          <w:sz w:val="24"/>
          <w:szCs w:val="24"/>
          <w:highlight w:val="lightGray"/>
          <w:rtl/>
        </w:rPr>
        <w:t xml:space="preserve">לא ניתן להוסיף חברה </w:t>
      </w:r>
      <w:r w:rsidR="00FB7CD7" w:rsidRPr="0025410C">
        <w:rPr>
          <w:rFonts w:hint="cs"/>
          <w:sz w:val="24"/>
          <w:szCs w:val="24"/>
          <w:highlight w:val="lightGray"/>
          <w:rtl/>
        </w:rPr>
        <w:t xml:space="preserve">בעלת </w:t>
      </w:r>
      <w:r w:rsidRPr="0025410C">
        <w:rPr>
          <w:rFonts w:hint="cs"/>
          <w:sz w:val="24"/>
          <w:szCs w:val="24"/>
          <w:highlight w:val="lightGray"/>
          <w:rtl/>
        </w:rPr>
        <w:t xml:space="preserve">אימייל זהה </w:t>
      </w:r>
      <w:r w:rsidR="00FB7CD7" w:rsidRPr="0025410C">
        <w:rPr>
          <w:rFonts w:hint="cs"/>
          <w:sz w:val="24"/>
          <w:szCs w:val="24"/>
          <w:highlight w:val="lightGray"/>
          <w:rtl/>
        </w:rPr>
        <w:t xml:space="preserve">לחברה </w:t>
      </w:r>
      <w:r w:rsidRPr="0025410C">
        <w:rPr>
          <w:rFonts w:hint="cs"/>
          <w:sz w:val="24"/>
          <w:szCs w:val="24"/>
          <w:highlight w:val="lightGray"/>
          <w:rtl/>
        </w:rPr>
        <w:t>קיימת.</w:t>
      </w:r>
    </w:p>
    <w:p w14:paraId="7286CE2C" w14:textId="77777777" w:rsidR="00536122" w:rsidRPr="0025410C" w:rsidRDefault="00536122" w:rsidP="00536122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עדכון חברה קיימת.</w:t>
      </w:r>
    </w:p>
    <w:p w14:paraId="38A06412" w14:textId="77777777" w:rsidR="007E4E75" w:rsidRPr="0025410C" w:rsidRDefault="00536122" w:rsidP="00976946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לא ניתן לעדכן את קוד החברה</w:t>
      </w:r>
      <w:r w:rsidR="007E4E75" w:rsidRPr="0025410C">
        <w:rPr>
          <w:rFonts w:hint="cs"/>
          <w:sz w:val="24"/>
          <w:szCs w:val="24"/>
          <w:highlight w:val="lightGray"/>
          <w:rtl/>
        </w:rPr>
        <w:t>.</w:t>
      </w:r>
    </w:p>
    <w:p w14:paraId="7C2BEA91" w14:textId="77777777" w:rsidR="00536122" w:rsidRPr="0025410C" w:rsidRDefault="00536122" w:rsidP="00976946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  <w:rtl/>
        </w:rPr>
      </w:pPr>
      <w:r w:rsidRPr="0025410C">
        <w:rPr>
          <w:rFonts w:hint="cs"/>
          <w:sz w:val="24"/>
          <w:szCs w:val="24"/>
          <w:highlight w:val="lightGray"/>
          <w:rtl/>
        </w:rPr>
        <w:t>לא ניתן לעדכן את שם החברה.</w:t>
      </w:r>
    </w:p>
    <w:p w14:paraId="3BD2A953" w14:textId="77777777" w:rsidR="00667A02" w:rsidRPr="0025410C" w:rsidRDefault="00667A02" w:rsidP="00667A02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מחיקת חברה קיימת.</w:t>
      </w:r>
    </w:p>
    <w:p w14:paraId="1BB69751" w14:textId="77777777" w:rsidR="00FB7CD7" w:rsidRPr="0025410C" w:rsidRDefault="00FB7CD7" w:rsidP="00FB7CD7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יש למחוק בנוסף גם את ה</w:t>
      </w:r>
      <w:r w:rsidR="00D06D0F" w:rsidRPr="0025410C">
        <w:rPr>
          <w:rFonts w:hint="cs"/>
          <w:sz w:val="24"/>
          <w:szCs w:val="24"/>
          <w:highlight w:val="lightGray"/>
          <w:rtl/>
        </w:rPr>
        <w:t>קופונים שיצרה החברה</w:t>
      </w:r>
      <w:r w:rsidRPr="0025410C">
        <w:rPr>
          <w:rFonts w:hint="cs"/>
          <w:sz w:val="24"/>
          <w:szCs w:val="24"/>
          <w:highlight w:val="lightGray"/>
          <w:rtl/>
        </w:rPr>
        <w:t>.</w:t>
      </w:r>
    </w:p>
    <w:p w14:paraId="46D7C0D0" w14:textId="77777777" w:rsidR="00D06D0F" w:rsidRPr="0025410C" w:rsidRDefault="00FB7CD7" w:rsidP="00FB7CD7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  <w:rtl/>
        </w:rPr>
      </w:pPr>
      <w:r w:rsidRPr="0025410C">
        <w:rPr>
          <w:rFonts w:hint="cs"/>
          <w:sz w:val="24"/>
          <w:szCs w:val="24"/>
          <w:highlight w:val="lightGray"/>
          <w:rtl/>
        </w:rPr>
        <w:t>יש למחוק בנוסף גם את היסטוריית רכישת הקופונים של החברה ע"י לקוחות</w:t>
      </w:r>
      <w:r w:rsidR="00D06D0F" w:rsidRPr="0025410C">
        <w:rPr>
          <w:rFonts w:hint="cs"/>
          <w:sz w:val="24"/>
          <w:szCs w:val="24"/>
          <w:highlight w:val="lightGray"/>
          <w:rtl/>
        </w:rPr>
        <w:t>.</w:t>
      </w:r>
    </w:p>
    <w:p w14:paraId="5E0CC2DA" w14:textId="77777777" w:rsidR="000A4DDA" w:rsidRPr="0025410C" w:rsidRDefault="002215E9" w:rsidP="002215E9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החזרת</w:t>
      </w:r>
      <w:r w:rsidR="000A4DDA" w:rsidRPr="0025410C">
        <w:rPr>
          <w:rFonts w:hint="cs"/>
          <w:sz w:val="24"/>
          <w:szCs w:val="24"/>
          <w:highlight w:val="lightGray"/>
          <w:rtl/>
        </w:rPr>
        <w:t xml:space="preserve"> כל החברות.</w:t>
      </w:r>
    </w:p>
    <w:p w14:paraId="2A9C167D" w14:textId="77777777" w:rsidR="000A4DDA" w:rsidRPr="0025410C" w:rsidRDefault="002215E9" w:rsidP="002215E9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החזרת</w:t>
      </w:r>
      <w:r w:rsidR="000A4DDA" w:rsidRPr="0025410C">
        <w:rPr>
          <w:rFonts w:hint="cs"/>
          <w:sz w:val="24"/>
          <w:szCs w:val="24"/>
          <w:highlight w:val="lightGray"/>
          <w:rtl/>
        </w:rPr>
        <w:t xml:space="preserve"> חברה ספציפית לפי קוד חברה.</w:t>
      </w:r>
    </w:p>
    <w:p w14:paraId="41178576" w14:textId="77777777" w:rsidR="000A4DDA" w:rsidRPr="0025410C" w:rsidRDefault="000A4DDA" w:rsidP="000A4DDA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הוספת לקוח חדש.</w:t>
      </w:r>
    </w:p>
    <w:p w14:paraId="3E67E7B8" w14:textId="77777777" w:rsidR="000A4DDA" w:rsidRPr="0025410C" w:rsidRDefault="000A4DDA" w:rsidP="00FB7CD7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  <w:rtl/>
        </w:rPr>
      </w:pPr>
      <w:r w:rsidRPr="0025410C">
        <w:rPr>
          <w:rFonts w:hint="cs"/>
          <w:sz w:val="24"/>
          <w:szCs w:val="24"/>
          <w:highlight w:val="lightGray"/>
          <w:rtl/>
        </w:rPr>
        <w:t xml:space="preserve">לא ניתן להוסיף לקוח </w:t>
      </w:r>
      <w:r w:rsidR="00FB7CD7" w:rsidRPr="0025410C">
        <w:rPr>
          <w:rFonts w:hint="cs"/>
          <w:sz w:val="24"/>
          <w:szCs w:val="24"/>
          <w:highlight w:val="lightGray"/>
          <w:rtl/>
        </w:rPr>
        <w:t xml:space="preserve">בעל </w:t>
      </w:r>
      <w:r w:rsidRPr="0025410C">
        <w:rPr>
          <w:rFonts w:hint="cs"/>
          <w:sz w:val="24"/>
          <w:szCs w:val="24"/>
          <w:highlight w:val="lightGray"/>
          <w:rtl/>
        </w:rPr>
        <w:t>אימייל זהה ללקוח קיים.</w:t>
      </w:r>
    </w:p>
    <w:p w14:paraId="33314E3E" w14:textId="77777777" w:rsidR="00976946" w:rsidRPr="0025410C" w:rsidRDefault="00976946" w:rsidP="00976946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עדכון לקוח קיים.</w:t>
      </w:r>
    </w:p>
    <w:p w14:paraId="0593768C" w14:textId="77777777" w:rsidR="00976946" w:rsidRPr="0025410C" w:rsidRDefault="00976946" w:rsidP="00976946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  <w:rtl/>
        </w:rPr>
      </w:pPr>
      <w:r w:rsidRPr="0025410C">
        <w:rPr>
          <w:rFonts w:hint="cs"/>
          <w:sz w:val="24"/>
          <w:szCs w:val="24"/>
          <w:highlight w:val="lightGray"/>
          <w:rtl/>
        </w:rPr>
        <w:t>לא ניתן לעדכן את קוד הלקוח.</w:t>
      </w:r>
    </w:p>
    <w:p w14:paraId="05377A0E" w14:textId="77777777" w:rsidR="00976946" w:rsidRPr="0025410C" w:rsidRDefault="00976946" w:rsidP="00976946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מחיקת לקוח קיים.</w:t>
      </w:r>
    </w:p>
    <w:p w14:paraId="3C523078" w14:textId="77777777" w:rsidR="00976946" w:rsidRPr="0025410C" w:rsidRDefault="00947889" w:rsidP="00947889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  <w:rtl/>
        </w:rPr>
      </w:pPr>
      <w:r w:rsidRPr="0025410C">
        <w:rPr>
          <w:rFonts w:hint="cs"/>
          <w:sz w:val="24"/>
          <w:szCs w:val="24"/>
          <w:highlight w:val="lightGray"/>
          <w:rtl/>
        </w:rPr>
        <w:t>יש למחוק בנוסף גם את היסטוריית רכישת הקופונים של הלקוח</w:t>
      </w:r>
      <w:r w:rsidR="00976946" w:rsidRPr="0025410C">
        <w:rPr>
          <w:rFonts w:hint="cs"/>
          <w:sz w:val="24"/>
          <w:szCs w:val="24"/>
          <w:highlight w:val="lightGray"/>
          <w:rtl/>
        </w:rPr>
        <w:t>.</w:t>
      </w:r>
    </w:p>
    <w:p w14:paraId="381A4D14" w14:textId="77777777" w:rsidR="00976946" w:rsidRPr="0025410C" w:rsidRDefault="002215E9" w:rsidP="002215E9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החזרת</w:t>
      </w:r>
      <w:r w:rsidR="00976946" w:rsidRPr="0025410C">
        <w:rPr>
          <w:rFonts w:hint="cs"/>
          <w:sz w:val="24"/>
          <w:szCs w:val="24"/>
          <w:highlight w:val="lightGray"/>
          <w:rtl/>
        </w:rPr>
        <w:t xml:space="preserve"> כל הלקוחות.</w:t>
      </w:r>
    </w:p>
    <w:p w14:paraId="640BB7CE" w14:textId="77777777" w:rsidR="00976946" w:rsidRPr="0025410C" w:rsidRDefault="002215E9" w:rsidP="002215E9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25410C">
        <w:rPr>
          <w:rFonts w:hint="cs"/>
          <w:sz w:val="24"/>
          <w:szCs w:val="24"/>
          <w:highlight w:val="lightGray"/>
          <w:rtl/>
        </w:rPr>
        <w:t>החזרת</w:t>
      </w:r>
      <w:r w:rsidR="00976946" w:rsidRPr="0025410C">
        <w:rPr>
          <w:rFonts w:hint="cs"/>
          <w:sz w:val="24"/>
          <w:szCs w:val="24"/>
          <w:highlight w:val="lightGray"/>
          <w:rtl/>
        </w:rPr>
        <w:t xml:space="preserve"> לקוח ספציפי לפי קוד לקוח.</w:t>
      </w:r>
    </w:p>
    <w:p w14:paraId="309734E0" w14:textId="77777777" w:rsidR="000A5087" w:rsidRDefault="000A5087" w:rsidP="00976946">
      <w:pPr>
        <w:rPr>
          <w:sz w:val="24"/>
          <w:szCs w:val="24"/>
          <w:rtl/>
        </w:rPr>
      </w:pPr>
    </w:p>
    <w:p w14:paraId="33D44374" w14:textId="77777777" w:rsidR="00976946" w:rsidRDefault="00976946" w:rsidP="00976946">
      <w:pPr>
        <w:rPr>
          <w:sz w:val="24"/>
          <w:szCs w:val="24"/>
          <w:rtl/>
        </w:rPr>
      </w:pPr>
    </w:p>
    <w:p w14:paraId="712C76F4" w14:textId="77777777" w:rsidR="00976946" w:rsidRDefault="00976946" w:rsidP="00976946">
      <w:pPr>
        <w:rPr>
          <w:sz w:val="24"/>
          <w:szCs w:val="24"/>
          <w:rtl/>
        </w:rPr>
      </w:pPr>
    </w:p>
    <w:p w14:paraId="51DC6939" w14:textId="77777777" w:rsidR="00976946" w:rsidRDefault="00976946" w:rsidP="00976946">
      <w:pPr>
        <w:rPr>
          <w:sz w:val="24"/>
          <w:szCs w:val="24"/>
          <w:rtl/>
        </w:rPr>
      </w:pPr>
    </w:p>
    <w:p w14:paraId="0FBD8FD8" w14:textId="77777777" w:rsidR="00976946" w:rsidRDefault="00976946" w:rsidP="00976946">
      <w:pPr>
        <w:rPr>
          <w:sz w:val="24"/>
          <w:szCs w:val="24"/>
          <w:rtl/>
        </w:rPr>
      </w:pPr>
    </w:p>
    <w:p w14:paraId="764406AA" w14:textId="77777777" w:rsidR="00976946" w:rsidRDefault="00976946" w:rsidP="00976946">
      <w:pPr>
        <w:rPr>
          <w:sz w:val="24"/>
          <w:szCs w:val="24"/>
          <w:rtl/>
        </w:rPr>
      </w:pPr>
    </w:p>
    <w:p w14:paraId="2AC0A69D" w14:textId="77777777" w:rsidR="00976946" w:rsidRDefault="00976946" w:rsidP="00976946">
      <w:pPr>
        <w:rPr>
          <w:sz w:val="24"/>
          <w:szCs w:val="24"/>
          <w:rtl/>
        </w:rPr>
      </w:pPr>
    </w:p>
    <w:p w14:paraId="3BC49C71" w14:textId="77777777" w:rsidR="00976946" w:rsidRDefault="00976946" w:rsidP="00976946">
      <w:pPr>
        <w:rPr>
          <w:sz w:val="24"/>
          <w:szCs w:val="24"/>
          <w:rtl/>
        </w:rPr>
      </w:pPr>
    </w:p>
    <w:p w14:paraId="00B278DD" w14:textId="77777777" w:rsidR="00AD15C4" w:rsidRDefault="00AD15C4" w:rsidP="00B5796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להלן הלוגיקה הדרושה לביצוע ע"י</w:t>
      </w:r>
      <w:r w:rsidR="006871EC">
        <w:rPr>
          <w:rFonts w:hint="cs"/>
          <w:sz w:val="24"/>
          <w:szCs w:val="24"/>
          <w:rtl/>
        </w:rPr>
        <w:t xml:space="preserve"> </w:t>
      </w:r>
      <w:r w:rsidR="006871EC">
        <w:rPr>
          <w:sz w:val="24"/>
          <w:szCs w:val="24"/>
        </w:rPr>
        <w:t>Client</w:t>
      </w:r>
      <w:r w:rsidR="006871EC">
        <w:rPr>
          <w:rFonts w:hint="cs"/>
          <w:sz w:val="24"/>
          <w:szCs w:val="24"/>
          <w:rtl/>
        </w:rPr>
        <w:t xml:space="preserve"> מסוג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>, שיש לבנות במחלקת ה-</w:t>
      </w:r>
      <w:proofErr w:type="spellStart"/>
      <w:r>
        <w:rPr>
          <w:sz w:val="24"/>
          <w:szCs w:val="24"/>
        </w:rPr>
        <w:t>CompanyFacade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9D379A5" w14:textId="77777777" w:rsidR="0056550D" w:rsidRPr="00304857" w:rsidRDefault="0056550D" w:rsidP="0056550D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כניסה למערכת.</w:t>
      </w:r>
    </w:p>
    <w:p w14:paraId="20EE9419" w14:textId="77777777" w:rsidR="0056550D" w:rsidRPr="00304857" w:rsidRDefault="0056550D" w:rsidP="0056550D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יש לבדוק את פרטי ה-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 xml:space="preserve"> (אימייל וסיסמה) מול מסד הנתונים.</w:t>
      </w:r>
    </w:p>
    <w:p w14:paraId="7BB44A43" w14:textId="77777777" w:rsidR="0052783F" w:rsidRPr="00304857" w:rsidRDefault="0074388B" w:rsidP="0074388B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הוספת קופון חדש.</w:t>
      </w:r>
    </w:p>
    <w:p w14:paraId="4E91DB9C" w14:textId="77777777" w:rsidR="00B776AA" w:rsidRPr="00304857" w:rsidRDefault="00B776AA" w:rsidP="0085798C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אין להוסיף קופון </w:t>
      </w:r>
      <w:r w:rsidR="0085798C" w:rsidRPr="00304857">
        <w:rPr>
          <w:rFonts w:hint="cs"/>
          <w:sz w:val="24"/>
          <w:szCs w:val="24"/>
          <w:highlight w:val="lightGray"/>
          <w:rtl/>
        </w:rPr>
        <w:t xml:space="preserve">בעל </w:t>
      </w:r>
      <w:r w:rsidRPr="00304857">
        <w:rPr>
          <w:rFonts w:hint="cs"/>
          <w:sz w:val="24"/>
          <w:szCs w:val="24"/>
          <w:highlight w:val="lightGray"/>
          <w:rtl/>
        </w:rPr>
        <w:t>כותרת זהה לקופון קיים ש</w:t>
      </w:r>
      <w:r w:rsidR="006E443F" w:rsidRPr="00304857">
        <w:rPr>
          <w:rFonts w:hint="cs"/>
          <w:sz w:val="24"/>
          <w:szCs w:val="24"/>
          <w:highlight w:val="lightGray"/>
          <w:rtl/>
        </w:rPr>
        <w:t xml:space="preserve">ל </w:t>
      </w:r>
      <w:r w:rsidRPr="00304857">
        <w:rPr>
          <w:rFonts w:hint="cs"/>
          <w:sz w:val="24"/>
          <w:szCs w:val="24"/>
          <w:highlight w:val="lightGray"/>
          <w:rtl/>
        </w:rPr>
        <w:t>אותה החברה.</w:t>
      </w:r>
      <w:r w:rsidR="0085798C" w:rsidRPr="00304857">
        <w:rPr>
          <w:rFonts w:hint="cs"/>
          <w:sz w:val="24"/>
          <w:szCs w:val="24"/>
          <w:highlight w:val="lightGray"/>
          <w:rtl/>
        </w:rPr>
        <w:t xml:space="preserve"> מותר להוסיף קופון בעל כותרת זהה לקופון של חברה אחרת.</w:t>
      </w:r>
    </w:p>
    <w:p w14:paraId="4CA2BF78" w14:textId="77777777" w:rsidR="001A3A82" w:rsidRPr="00304857" w:rsidRDefault="001A3A82" w:rsidP="001A3A82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עדכון קופון קיים.</w:t>
      </w:r>
    </w:p>
    <w:p w14:paraId="1A984998" w14:textId="77777777" w:rsidR="001A3A82" w:rsidRPr="00304857" w:rsidRDefault="001A3A82" w:rsidP="001A3A82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לא ניתן לעדכן את קוד הקופון.</w:t>
      </w:r>
    </w:p>
    <w:p w14:paraId="5F4C0E61" w14:textId="77777777" w:rsidR="001A3A82" w:rsidRPr="00304857" w:rsidRDefault="0085798C" w:rsidP="0085798C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לא ניתן לעדכן את קוד החברה.</w:t>
      </w:r>
    </w:p>
    <w:p w14:paraId="03D087FE" w14:textId="77777777" w:rsidR="001A3A82" w:rsidRPr="00304857" w:rsidRDefault="001A3A82" w:rsidP="001A3A82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מחיקת קופון קיים.</w:t>
      </w:r>
    </w:p>
    <w:p w14:paraId="71FDCC33" w14:textId="77777777" w:rsidR="001A3A82" w:rsidRPr="00304857" w:rsidRDefault="0085798C" w:rsidP="0085798C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יש למחוק בנוסף גם את היסטוריית רכישת הקופון ע"י לקוחות.</w:t>
      </w:r>
    </w:p>
    <w:p w14:paraId="308FB1D2" w14:textId="77777777" w:rsidR="00FB5CC7" w:rsidRPr="00304857" w:rsidRDefault="008D13AF" w:rsidP="008D13AF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FB5CC7" w:rsidRPr="00304857">
        <w:rPr>
          <w:rFonts w:hint="cs"/>
          <w:sz w:val="24"/>
          <w:szCs w:val="24"/>
          <w:highlight w:val="lightGray"/>
          <w:rtl/>
        </w:rPr>
        <w:t xml:space="preserve"> כל הקופונים של </w:t>
      </w:r>
      <w:r w:rsidR="003F382E" w:rsidRPr="00304857">
        <w:rPr>
          <w:rFonts w:hint="cs"/>
          <w:sz w:val="24"/>
          <w:szCs w:val="24"/>
          <w:highlight w:val="lightGray"/>
          <w:rtl/>
        </w:rPr>
        <w:t>ה</w:t>
      </w:r>
      <w:r w:rsidR="00FB5CC7" w:rsidRPr="00304857">
        <w:rPr>
          <w:rFonts w:hint="cs"/>
          <w:sz w:val="24"/>
          <w:szCs w:val="24"/>
          <w:highlight w:val="lightGray"/>
          <w:rtl/>
        </w:rPr>
        <w:t>חברה.</w:t>
      </w:r>
    </w:p>
    <w:p w14:paraId="13A59158" w14:textId="77777777" w:rsidR="003F382E" w:rsidRPr="00304857" w:rsidRDefault="00E50855" w:rsidP="00FB7CD7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יש להחזיר את </w:t>
      </w:r>
      <w:r w:rsidR="003F382E" w:rsidRPr="00304857">
        <w:rPr>
          <w:rFonts w:hint="cs"/>
          <w:sz w:val="24"/>
          <w:szCs w:val="24"/>
          <w:highlight w:val="lightGray"/>
          <w:rtl/>
        </w:rPr>
        <w:t xml:space="preserve">כל הקופונים של החברה </w:t>
      </w:r>
      <w:r w:rsidRPr="00304857">
        <w:rPr>
          <w:rFonts w:hint="cs"/>
          <w:sz w:val="24"/>
          <w:szCs w:val="24"/>
          <w:highlight w:val="lightGray"/>
          <w:rtl/>
        </w:rPr>
        <w:t>שבי</w:t>
      </w:r>
      <w:r w:rsidR="003F382E" w:rsidRPr="00304857">
        <w:rPr>
          <w:rFonts w:hint="cs"/>
          <w:sz w:val="24"/>
          <w:szCs w:val="24"/>
          <w:highlight w:val="lightGray"/>
          <w:rtl/>
        </w:rPr>
        <w:t xml:space="preserve">צעה </w:t>
      </w:r>
      <w:r w:rsidR="003F382E" w:rsidRPr="00304857">
        <w:rPr>
          <w:sz w:val="24"/>
          <w:szCs w:val="24"/>
          <w:highlight w:val="lightGray"/>
        </w:rPr>
        <w:t>Login</w:t>
      </w:r>
      <w:r w:rsidR="003F382E" w:rsidRPr="00304857">
        <w:rPr>
          <w:rFonts w:hint="cs"/>
          <w:sz w:val="24"/>
          <w:szCs w:val="24"/>
          <w:highlight w:val="lightGray"/>
          <w:rtl/>
        </w:rPr>
        <w:t>.</w:t>
      </w:r>
    </w:p>
    <w:p w14:paraId="51C59E75" w14:textId="77777777" w:rsidR="00FB5CC7" w:rsidRPr="00304857" w:rsidRDefault="008D13AF" w:rsidP="008D13AF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FB5CC7" w:rsidRPr="00304857">
        <w:rPr>
          <w:rFonts w:hint="cs"/>
          <w:sz w:val="24"/>
          <w:szCs w:val="24"/>
          <w:highlight w:val="lightGray"/>
          <w:rtl/>
        </w:rPr>
        <w:t xml:space="preserve"> כל הקופונים</w:t>
      </w:r>
      <w:r w:rsidR="00E50855" w:rsidRPr="00304857">
        <w:rPr>
          <w:rFonts w:hint="cs"/>
          <w:sz w:val="24"/>
          <w:szCs w:val="24"/>
          <w:highlight w:val="lightGray"/>
          <w:rtl/>
        </w:rPr>
        <w:t xml:space="preserve"> מקטגוריה ספציפית של החברה</w:t>
      </w:r>
      <w:r w:rsidR="00FB5CC7" w:rsidRPr="00304857">
        <w:rPr>
          <w:rFonts w:hint="cs"/>
          <w:sz w:val="24"/>
          <w:szCs w:val="24"/>
          <w:highlight w:val="lightGray"/>
          <w:rtl/>
        </w:rPr>
        <w:t>.</w:t>
      </w:r>
    </w:p>
    <w:p w14:paraId="255CBEE7" w14:textId="77777777" w:rsidR="006871EC" w:rsidRPr="00304857" w:rsidRDefault="00137B9A" w:rsidP="00FB7CD7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</w:t>
      </w:r>
      <w:r w:rsidR="006871EC" w:rsidRPr="00304857">
        <w:rPr>
          <w:rFonts w:hint="cs"/>
          <w:sz w:val="24"/>
          <w:szCs w:val="24"/>
          <w:highlight w:val="lightGray"/>
          <w:rtl/>
        </w:rPr>
        <w:t>יש להחזיר רק קופונים מקטגוריה</w:t>
      </w:r>
      <w:r w:rsidR="00E50855" w:rsidRPr="00304857">
        <w:rPr>
          <w:rFonts w:hint="cs"/>
          <w:sz w:val="24"/>
          <w:szCs w:val="24"/>
          <w:highlight w:val="lightGray"/>
          <w:rtl/>
        </w:rPr>
        <w:t xml:space="preserve"> ספציפית של החברה</w:t>
      </w:r>
      <w:r w:rsidR="00FB7CD7" w:rsidRPr="00304857">
        <w:rPr>
          <w:rFonts w:hint="cs"/>
          <w:sz w:val="24"/>
          <w:szCs w:val="24"/>
          <w:highlight w:val="lightGray"/>
          <w:rtl/>
        </w:rPr>
        <w:t xml:space="preserve"> </w:t>
      </w:r>
      <w:r w:rsidR="00E50855" w:rsidRPr="00304857">
        <w:rPr>
          <w:rFonts w:hint="cs"/>
          <w:sz w:val="24"/>
          <w:szCs w:val="24"/>
          <w:highlight w:val="lightGray"/>
          <w:rtl/>
        </w:rPr>
        <w:t xml:space="preserve">שביצעה </w:t>
      </w:r>
      <w:r w:rsidR="00E50855" w:rsidRPr="00304857">
        <w:rPr>
          <w:sz w:val="24"/>
          <w:szCs w:val="24"/>
          <w:highlight w:val="lightGray"/>
        </w:rPr>
        <w:t>Login</w:t>
      </w:r>
      <w:r w:rsidR="00E50855" w:rsidRPr="00304857">
        <w:rPr>
          <w:rFonts w:hint="cs"/>
          <w:sz w:val="24"/>
          <w:szCs w:val="24"/>
          <w:highlight w:val="lightGray"/>
          <w:rtl/>
        </w:rPr>
        <w:t>.</w:t>
      </w:r>
    </w:p>
    <w:p w14:paraId="721479EF" w14:textId="77777777" w:rsidR="00FB5CC7" w:rsidRPr="00304857" w:rsidRDefault="008D13AF" w:rsidP="008D13AF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E50855" w:rsidRPr="00304857">
        <w:rPr>
          <w:rFonts w:hint="cs"/>
          <w:sz w:val="24"/>
          <w:szCs w:val="24"/>
          <w:highlight w:val="lightGray"/>
          <w:rtl/>
        </w:rPr>
        <w:t xml:space="preserve"> כל הקופונים עד מחיר מקסימלי </w:t>
      </w:r>
      <w:r w:rsidR="00323C1D" w:rsidRPr="00304857">
        <w:rPr>
          <w:rFonts w:hint="cs"/>
          <w:sz w:val="24"/>
          <w:szCs w:val="24"/>
          <w:highlight w:val="lightGray"/>
          <w:rtl/>
        </w:rPr>
        <w:t xml:space="preserve">של </w:t>
      </w:r>
      <w:r w:rsidR="00E50855" w:rsidRPr="00304857">
        <w:rPr>
          <w:rFonts w:hint="cs"/>
          <w:sz w:val="24"/>
          <w:szCs w:val="24"/>
          <w:highlight w:val="lightGray"/>
          <w:rtl/>
        </w:rPr>
        <w:t>החברה</w:t>
      </w:r>
      <w:r w:rsidR="00FB5CC7" w:rsidRPr="00304857">
        <w:rPr>
          <w:rFonts w:hint="cs"/>
          <w:sz w:val="24"/>
          <w:szCs w:val="24"/>
          <w:highlight w:val="lightGray"/>
          <w:rtl/>
        </w:rPr>
        <w:t>.</w:t>
      </w:r>
    </w:p>
    <w:p w14:paraId="1696B3BF" w14:textId="77777777" w:rsidR="006871EC" w:rsidRPr="00304857" w:rsidRDefault="00137B9A" w:rsidP="00FB7CD7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</w:t>
      </w:r>
      <w:r w:rsidR="006871EC" w:rsidRPr="00304857">
        <w:rPr>
          <w:rFonts w:hint="cs"/>
          <w:sz w:val="24"/>
          <w:szCs w:val="24"/>
          <w:highlight w:val="lightGray"/>
          <w:rtl/>
        </w:rPr>
        <w:t xml:space="preserve">יש להחזיר רק קופונים </w:t>
      </w:r>
      <w:r w:rsidR="00E50855" w:rsidRPr="00304857">
        <w:rPr>
          <w:rFonts w:hint="cs"/>
          <w:sz w:val="24"/>
          <w:szCs w:val="24"/>
          <w:highlight w:val="lightGray"/>
          <w:rtl/>
        </w:rPr>
        <w:t>עד מחיר מקסימלי</w:t>
      </w:r>
      <w:r w:rsidR="00323C1D" w:rsidRPr="00304857">
        <w:rPr>
          <w:rFonts w:hint="cs"/>
          <w:sz w:val="24"/>
          <w:szCs w:val="24"/>
          <w:highlight w:val="lightGray"/>
          <w:rtl/>
        </w:rPr>
        <w:t xml:space="preserve"> של </w:t>
      </w:r>
      <w:r w:rsidR="00E50855" w:rsidRPr="00304857">
        <w:rPr>
          <w:rFonts w:hint="cs"/>
          <w:sz w:val="24"/>
          <w:szCs w:val="24"/>
          <w:highlight w:val="lightGray"/>
          <w:rtl/>
        </w:rPr>
        <w:t>החברה</w:t>
      </w:r>
      <w:r w:rsidR="00FB7CD7" w:rsidRPr="00304857">
        <w:rPr>
          <w:rFonts w:hint="cs"/>
          <w:sz w:val="24"/>
          <w:szCs w:val="24"/>
          <w:highlight w:val="lightGray"/>
          <w:rtl/>
        </w:rPr>
        <w:t xml:space="preserve"> </w:t>
      </w:r>
      <w:r w:rsidR="00E50855" w:rsidRPr="00304857">
        <w:rPr>
          <w:rFonts w:hint="cs"/>
          <w:sz w:val="24"/>
          <w:szCs w:val="24"/>
          <w:highlight w:val="lightGray"/>
          <w:rtl/>
        </w:rPr>
        <w:t xml:space="preserve">שביצעה </w:t>
      </w:r>
      <w:r w:rsidR="00E50855" w:rsidRPr="00304857">
        <w:rPr>
          <w:sz w:val="24"/>
          <w:szCs w:val="24"/>
          <w:highlight w:val="lightGray"/>
        </w:rPr>
        <w:t>Login</w:t>
      </w:r>
      <w:r w:rsidR="006871EC" w:rsidRPr="00304857">
        <w:rPr>
          <w:rFonts w:hint="cs"/>
          <w:sz w:val="24"/>
          <w:szCs w:val="24"/>
          <w:highlight w:val="lightGray"/>
          <w:rtl/>
        </w:rPr>
        <w:t>.</w:t>
      </w:r>
    </w:p>
    <w:p w14:paraId="2E7A6BD9" w14:textId="77777777" w:rsidR="00076D2C" w:rsidRPr="00304857" w:rsidRDefault="008D13AF" w:rsidP="008D13AF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076D2C" w:rsidRPr="00304857">
        <w:rPr>
          <w:rFonts w:hint="cs"/>
          <w:sz w:val="24"/>
          <w:szCs w:val="24"/>
          <w:highlight w:val="lightGray"/>
          <w:rtl/>
        </w:rPr>
        <w:t xml:space="preserve"> פרטי החברה.</w:t>
      </w:r>
    </w:p>
    <w:p w14:paraId="298825EC" w14:textId="77777777" w:rsidR="00076D2C" w:rsidRPr="00304857" w:rsidRDefault="00076D2C" w:rsidP="00030737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יש להחזיר את פרטי החברה שביצעה 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>.</w:t>
      </w:r>
    </w:p>
    <w:p w14:paraId="67238A27" w14:textId="77777777" w:rsidR="006871EC" w:rsidRPr="00076D2C" w:rsidRDefault="006871EC" w:rsidP="006871EC">
      <w:pPr>
        <w:rPr>
          <w:sz w:val="24"/>
          <w:szCs w:val="24"/>
          <w:rtl/>
        </w:rPr>
      </w:pPr>
    </w:p>
    <w:p w14:paraId="5977D594" w14:textId="77777777" w:rsidR="0052783F" w:rsidRDefault="0052783F" w:rsidP="00976946">
      <w:pPr>
        <w:rPr>
          <w:sz w:val="24"/>
          <w:szCs w:val="24"/>
          <w:rtl/>
        </w:rPr>
      </w:pPr>
    </w:p>
    <w:p w14:paraId="65497FAE" w14:textId="77777777" w:rsidR="00A37A38" w:rsidRDefault="00A37A38" w:rsidP="00976946">
      <w:pPr>
        <w:rPr>
          <w:sz w:val="24"/>
          <w:szCs w:val="24"/>
          <w:rtl/>
        </w:rPr>
      </w:pPr>
    </w:p>
    <w:p w14:paraId="4FB42C26" w14:textId="77777777" w:rsidR="00147D3A" w:rsidRDefault="00147D3A" w:rsidP="00976946">
      <w:pPr>
        <w:rPr>
          <w:sz w:val="24"/>
          <w:szCs w:val="24"/>
          <w:rtl/>
        </w:rPr>
      </w:pPr>
    </w:p>
    <w:p w14:paraId="4E0E83E6" w14:textId="77777777" w:rsidR="00147D3A" w:rsidRDefault="00147D3A" w:rsidP="00976946">
      <w:pPr>
        <w:rPr>
          <w:sz w:val="24"/>
          <w:szCs w:val="24"/>
          <w:rtl/>
        </w:rPr>
      </w:pPr>
    </w:p>
    <w:p w14:paraId="1DE6DD15" w14:textId="77777777" w:rsidR="00147D3A" w:rsidRDefault="00147D3A" w:rsidP="00976946">
      <w:pPr>
        <w:rPr>
          <w:sz w:val="24"/>
          <w:szCs w:val="24"/>
          <w:rtl/>
        </w:rPr>
      </w:pPr>
    </w:p>
    <w:p w14:paraId="3CBC2FE4" w14:textId="77777777" w:rsidR="00E21496" w:rsidRDefault="00E21496" w:rsidP="00976946">
      <w:pPr>
        <w:rPr>
          <w:sz w:val="24"/>
          <w:szCs w:val="24"/>
          <w:rtl/>
        </w:rPr>
      </w:pPr>
    </w:p>
    <w:p w14:paraId="1A861FB0" w14:textId="77777777" w:rsidR="00E21496" w:rsidRDefault="00E21496" w:rsidP="00976946">
      <w:pPr>
        <w:rPr>
          <w:sz w:val="24"/>
          <w:szCs w:val="24"/>
          <w:rtl/>
        </w:rPr>
      </w:pPr>
    </w:p>
    <w:p w14:paraId="267A5EF5" w14:textId="77777777" w:rsidR="00147D3A" w:rsidRDefault="00147D3A" w:rsidP="00976946">
      <w:pPr>
        <w:rPr>
          <w:sz w:val="24"/>
          <w:szCs w:val="24"/>
          <w:rtl/>
        </w:rPr>
      </w:pPr>
    </w:p>
    <w:p w14:paraId="3F99A370" w14:textId="77777777" w:rsidR="00147D3A" w:rsidRDefault="00147D3A" w:rsidP="00976946">
      <w:pPr>
        <w:rPr>
          <w:sz w:val="24"/>
          <w:szCs w:val="24"/>
          <w:rtl/>
        </w:rPr>
      </w:pPr>
    </w:p>
    <w:p w14:paraId="041FCFA4" w14:textId="77777777" w:rsidR="00147D3A" w:rsidRDefault="00147D3A" w:rsidP="00976946">
      <w:pPr>
        <w:rPr>
          <w:sz w:val="24"/>
          <w:szCs w:val="24"/>
          <w:rtl/>
        </w:rPr>
      </w:pPr>
    </w:p>
    <w:p w14:paraId="536D72C9" w14:textId="77777777" w:rsidR="00147D3A" w:rsidRDefault="00147D3A" w:rsidP="00976946">
      <w:pPr>
        <w:rPr>
          <w:sz w:val="24"/>
          <w:szCs w:val="24"/>
          <w:rtl/>
        </w:rPr>
      </w:pPr>
    </w:p>
    <w:p w14:paraId="28D9694E" w14:textId="77777777" w:rsidR="00C300BF" w:rsidRDefault="00C300BF" w:rsidP="00C300B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להלן הלוגיקה הדרושה לביצוע ע"י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>, שיש לבנות במחלקת ה-</w:t>
      </w:r>
      <w:proofErr w:type="spellStart"/>
      <w:r>
        <w:rPr>
          <w:sz w:val="24"/>
          <w:szCs w:val="24"/>
        </w:rPr>
        <w:t>CustomerFacade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37A99879" w14:textId="77777777" w:rsidR="0056550D" w:rsidRPr="00304857" w:rsidRDefault="0056550D" w:rsidP="0056550D">
      <w:pPr>
        <w:pStyle w:val="ListParagraph"/>
        <w:numPr>
          <w:ilvl w:val="0"/>
          <w:numId w:val="10"/>
        </w:numPr>
        <w:jc w:val="both"/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כניסה למערכת.</w:t>
      </w:r>
    </w:p>
    <w:p w14:paraId="004B2A36" w14:textId="77777777" w:rsidR="0056550D" w:rsidRPr="00304857" w:rsidRDefault="0056550D" w:rsidP="0056550D">
      <w:pPr>
        <w:pStyle w:val="ListParagraph"/>
        <w:numPr>
          <w:ilvl w:val="1"/>
          <w:numId w:val="10"/>
        </w:numPr>
        <w:jc w:val="both"/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יש לבדוק את פרטי ה-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 xml:space="preserve"> (אימייל וסיסמה) מול מסד הנתונים.</w:t>
      </w:r>
    </w:p>
    <w:p w14:paraId="5E9EFB55" w14:textId="77777777" w:rsidR="00147D3A" w:rsidRPr="00304857" w:rsidRDefault="00965586" w:rsidP="002F5023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רכישת קופון.</w:t>
      </w:r>
    </w:p>
    <w:p w14:paraId="141CE20C" w14:textId="77777777" w:rsidR="00965586" w:rsidRPr="00304857" w:rsidRDefault="00965586" w:rsidP="0096558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לא ניתן לרכוש את אותו הקופון יותר מפעם אחת.</w:t>
      </w:r>
    </w:p>
    <w:p w14:paraId="33189305" w14:textId="77777777" w:rsidR="00965586" w:rsidRPr="00304857" w:rsidRDefault="00965586" w:rsidP="0096558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לא ניתן לרכוש את הקופון אם הכמות שלו היא 0.</w:t>
      </w:r>
    </w:p>
    <w:p w14:paraId="50CCE42F" w14:textId="77777777" w:rsidR="00965586" w:rsidRPr="00304857" w:rsidRDefault="00965586" w:rsidP="0096558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לא ניתן לרכוש את הקופון אם תאריך התפוגה שלו כבר הגיע.</w:t>
      </w:r>
    </w:p>
    <w:p w14:paraId="5F5AAFD8" w14:textId="77777777" w:rsidR="00965586" w:rsidRPr="00304857" w:rsidRDefault="00965586" w:rsidP="00BE785C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לאחר הרכישה יש להוריד את הכמות במלאי של הקופון ב-1.</w:t>
      </w:r>
    </w:p>
    <w:p w14:paraId="3518EA54" w14:textId="77777777" w:rsidR="00965586" w:rsidRPr="00304857" w:rsidRDefault="00817AED" w:rsidP="00817AED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965586" w:rsidRPr="00304857">
        <w:rPr>
          <w:rFonts w:hint="cs"/>
          <w:sz w:val="24"/>
          <w:szCs w:val="24"/>
          <w:highlight w:val="lightGray"/>
          <w:rtl/>
        </w:rPr>
        <w:t xml:space="preserve"> כל הקופונים שהלקוח רכש.</w:t>
      </w:r>
    </w:p>
    <w:p w14:paraId="17E271D5" w14:textId="77777777" w:rsidR="00965586" w:rsidRPr="00304857" w:rsidRDefault="00965586" w:rsidP="0096558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יש להחזיר את כל הקופונים שרכש הלקוח שביצע 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>.</w:t>
      </w:r>
    </w:p>
    <w:p w14:paraId="6535BFA2" w14:textId="77777777" w:rsidR="00FD15C6" w:rsidRPr="00304857" w:rsidRDefault="00817AED" w:rsidP="00817AED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FD15C6" w:rsidRPr="00304857">
        <w:rPr>
          <w:rFonts w:hint="cs"/>
          <w:sz w:val="24"/>
          <w:szCs w:val="24"/>
          <w:highlight w:val="lightGray"/>
          <w:rtl/>
        </w:rPr>
        <w:t xml:space="preserve"> כל הקופונים מקטגוריה ספציפית שהלקוח רכש.</w:t>
      </w:r>
    </w:p>
    <w:p w14:paraId="5A05A016" w14:textId="77777777" w:rsidR="00FD15C6" w:rsidRPr="00304857" w:rsidRDefault="00FD15C6" w:rsidP="00FD15C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יש להחזיר רק קופונים מקטגוריה ספציפית של הלקוח שביצע 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>.</w:t>
      </w:r>
    </w:p>
    <w:p w14:paraId="24DB5DF6" w14:textId="77777777" w:rsidR="00FD15C6" w:rsidRPr="00304857" w:rsidRDefault="00817AED" w:rsidP="00817AED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FD15C6" w:rsidRPr="00304857">
        <w:rPr>
          <w:rFonts w:hint="cs"/>
          <w:sz w:val="24"/>
          <w:szCs w:val="24"/>
          <w:highlight w:val="lightGray"/>
          <w:rtl/>
        </w:rPr>
        <w:t xml:space="preserve"> כל הקופונים עד מחיר מקסימלי שהלקוח רכש.</w:t>
      </w:r>
    </w:p>
    <w:p w14:paraId="0EB06469" w14:textId="77777777" w:rsidR="00FD15C6" w:rsidRPr="00304857" w:rsidRDefault="00FD15C6" w:rsidP="00FD15C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יש להחזיר רק קופונים עד מחיר מקסימלי של הלקוח שביצע 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>.</w:t>
      </w:r>
    </w:p>
    <w:p w14:paraId="2008D2E8" w14:textId="77777777" w:rsidR="00FD15C6" w:rsidRPr="00304857" w:rsidRDefault="00817AED" w:rsidP="00817AED">
      <w:pPr>
        <w:pStyle w:val="ListParagraph"/>
        <w:numPr>
          <w:ilvl w:val="0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>החזרת</w:t>
      </w:r>
      <w:r w:rsidR="00FD15C6" w:rsidRPr="00304857">
        <w:rPr>
          <w:rFonts w:hint="cs"/>
          <w:sz w:val="24"/>
          <w:szCs w:val="24"/>
          <w:highlight w:val="lightGray"/>
          <w:rtl/>
        </w:rPr>
        <w:t xml:space="preserve"> פרטי הלקוח.</w:t>
      </w:r>
    </w:p>
    <w:p w14:paraId="0D8FE20E" w14:textId="77777777" w:rsidR="00FD15C6" w:rsidRPr="00304857" w:rsidRDefault="00FD15C6" w:rsidP="00FD15C6">
      <w:pPr>
        <w:pStyle w:val="ListParagraph"/>
        <w:numPr>
          <w:ilvl w:val="1"/>
          <w:numId w:val="10"/>
        </w:numPr>
        <w:rPr>
          <w:sz w:val="24"/>
          <w:szCs w:val="24"/>
          <w:highlight w:val="lightGray"/>
        </w:rPr>
      </w:pPr>
      <w:r w:rsidRPr="00304857">
        <w:rPr>
          <w:rFonts w:hint="cs"/>
          <w:sz w:val="24"/>
          <w:szCs w:val="24"/>
          <w:highlight w:val="lightGray"/>
          <w:rtl/>
        </w:rPr>
        <w:t xml:space="preserve">כלומר יש להחזיר את פרטי הלקוח שביצע </w:t>
      </w:r>
      <w:r w:rsidRPr="00304857">
        <w:rPr>
          <w:sz w:val="24"/>
          <w:szCs w:val="24"/>
          <w:highlight w:val="lightGray"/>
        </w:rPr>
        <w:t>Login</w:t>
      </w:r>
      <w:r w:rsidRPr="00304857">
        <w:rPr>
          <w:rFonts w:hint="cs"/>
          <w:sz w:val="24"/>
          <w:szCs w:val="24"/>
          <w:highlight w:val="lightGray"/>
          <w:rtl/>
        </w:rPr>
        <w:t>.</w:t>
      </w:r>
    </w:p>
    <w:p w14:paraId="63DFE968" w14:textId="77777777" w:rsidR="00147D3A" w:rsidRDefault="00147D3A" w:rsidP="00976946">
      <w:pPr>
        <w:rPr>
          <w:sz w:val="24"/>
          <w:szCs w:val="24"/>
          <w:rtl/>
        </w:rPr>
      </w:pPr>
    </w:p>
    <w:p w14:paraId="200A2F12" w14:textId="77777777" w:rsidR="00F3568D" w:rsidRDefault="00F3568D" w:rsidP="00976946">
      <w:pPr>
        <w:rPr>
          <w:sz w:val="24"/>
          <w:szCs w:val="24"/>
          <w:rtl/>
        </w:rPr>
      </w:pPr>
    </w:p>
    <w:p w14:paraId="41BC9BC8" w14:textId="77777777" w:rsidR="00F3568D" w:rsidRDefault="00F3568D" w:rsidP="00976946">
      <w:pPr>
        <w:rPr>
          <w:sz w:val="24"/>
          <w:szCs w:val="24"/>
          <w:rtl/>
        </w:rPr>
      </w:pPr>
    </w:p>
    <w:p w14:paraId="7BB1241D" w14:textId="77777777" w:rsidR="00F3568D" w:rsidRDefault="00F3568D" w:rsidP="00976946">
      <w:pPr>
        <w:rPr>
          <w:sz w:val="24"/>
          <w:szCs w:val="24"/>
          <w:rtl/>
        </w:rPr>
      </w:pPr>
    </w:p>
    <w:p w14:paraId="55C37248" w14:textId="77777777" w:rsidR="00F3568D" w:rsidRDefault="00F3568D" w:rsidP="00976946">
      <w:pPr>
        <w:rPr>
          <w:sz w:val="24"/>
          <w:szCs w:val="24"/>
          <w:rtl/>
        </w:rPr>
      </w:pPr>
    </w:p>
    <w:p w14:paraId="460416D6" w14:textId="77777777" w:rsidR="00F3568D" w:rsidRDefault="00F3568D" w:rsidP="00976946">
      <w:pPr>
        <w:rPr>
          <w:sz w:val="24"/>
          <w:szCs w:val="24"/>
          <w:rtl/>
        </w:rPr>
      </w:pPr>
    </w:p>
    <w:p w14:paraId="25ECF20D" w14:textId="77777777" w:rsidR="00F3568D" w:rsidRDefault="00F3568D" w:rsidP="00976946">
      <w:pPr>
        <w:rPr>
          <w:sz w:val="24"/>
          <w:szCs w:val="24"/>
          <w:rtl/>
        </w:rPr>
      </w:pPr>
    </w:p>
    <w:p w14:paraId="0E0E9C31" w14:textId="77777777" w:rsidR="00F3568D" w:rsidRDefault="00F3568D" w:rsidP="00976946">
      <w:pPr>
        <w:rPr>
          <w:sz w:val="24"/>
          <w:szCs w:val="24"/>
          <w:rtl/>
        </w:rPr>
      </w:pPr>
    </w:p>
    <w:p w14:paraId="618AB181" w14:textId="77777777" w:rsidR="00F3568D" w:rsidRDefault="00F3568D" w:rsidP="00976946">
      <w:pPr>
        <w:rPr>
          <w:sz w:val="24"/>
          <w:szCs w:val="24"/>
          <w:rtl/>
        </w:rPr>
      </w:pPr>
    </w:p>
    <w:p w14:paraId="20C89A6D" w14:textId="77777777" w:rsidR="00F3568D" w:rsidRDefault="00F3568D" w:rsidP="00976946">
      <w:pPr>
        <w:rPr>
          <w:sz w:val="24"/>
          <w:szCs w:val="24"/>
          <w:rtl/>
        </w:rPr>
      </w:pPr>
    </w:p>
    <w:p w14:paraId="4AD9050A" w14:textId="77777777" w:rsidR="00F3568D" w:rsidRDefault="00F3568D" w:rsidP="00976946">
      <w:pPr>
        <w:rPr>
          <w:sz w:val="24"/>
          <w:szCs w:val="24"/>
          <w:rtl/>
        </w:rPr>
      </w:pPr>
    </w:p>
    <w:p w14:paraId="02A32861" w14:textId="77777777" w:rsidR="00F3568D" w:rsidRDefault="00F3568D" w:rsidP="00976946">
      <w:pPr>
        <w:rPr>
          <w:sz w:val="24"/>
          <w:szCs w:val="24"/>
          <w:rtl/>
        </w:rPr>
      </w:pPr>
    </w:p>
    <w:p w14:paraId="4850B940" w14:textId="77777777" w:rsidR="00F3568D" w:rsidRDefault="00F3568D" w:rsidP="00976946">
      <w:pPr>
        <w:rPr>
          <w:sz w:val="24"/>
          <w:szCs w:val="24"/>
          <w:rtl/>
        </w:rPr>
      </w:pPr>
    </w:p>
    <w:p w14:paraId="5BDFA5F1" w14:textId="77777777" w:rsidR="00F3568D" w:rsidRDefault="00086088" w:rsidP="00B45D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להלן סכ</w:t>
      </w:r>
      <w:r w:rsidR="00F3568D">
        <w:rPr>
          <w:rFonts w:hint="cs"/>
          <w:sz w:val="24"/>
          <w:szCs w:val="24"/>
          <w:rtl/>
        </w:rPr>
        <w:t>מ</w:t>
      </w:r>
      <w:r w:rsidR="000912F3">
        <w:rPr>
          <w:rFonts w:hint="cs"/>
          <w:sz w:val="24"/>
          <w:szCs w:val="24"/>
          <w:rtl/>
        </w:rPr>
        <w:t xml:space="preserve">ת </w:t>
      </w:r>
      <w:r w:rsidR="00F863AD">
        <w:rPr>
          <w:rFonts w:hint="cs"/>
          <w:sz w:val="24"/>
          <w:szCs w:val="24"/>
          <w:rtl/>
        </w:rPr>
        <w:t>מחלקות ה-</w:t>
      </w:r>
      <w:r w:rsidR="00F863AD">
        <w:rPr>
          <w:sz w:val="24"/>
          <w:szCs w:val="24"/>
        </w:rPr>
        <w:t>Facade</w:t>
      </w:r>
      <w:r w:rsidR="00F863AD">
        <w:rPr>
          <w:rFonts w:hint="cs"/>
          <w:sz w:val="24"/>
          <w:szCs w:val="24"/>
          <w:rtl/>
        </w:rPr>
        <w:t>:</w:t>
      </w:r>
    </w:p>
    <w:p w14:paraId="2DEDE94A" w14:textId="77777777" w:rsidR="00F3568D" w:rsidRDefault="00133879" w:rsidP="00322845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02C5C9FE" wp14:editId="78E2D243">
            <wp:extent cx="5936615" cy="328231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9473" w14:textId="77777777" w:rsidR="00F863AD" w:rsidRDefault="00F863AD" w:rsidP="00976946">
      <w:pPr>
        <w:rPr>
          <w:sz w:val="24"/>
          <w:szCs w:val="24"/>
          <w:rtl/>
        </w:rPr>
      </w:pPr>
    </w:p>
    <w:p w14:paraId="0C1ACE15" w14:textId="77777777" w:rsidR="00F739DC" w:rsidRDefault="00F739DC" w:rsidP="00F739DC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המשתנה </w:t>
      </w:r>
      <w:proofErr w:type="spellStart"/>
      <w:r>
        <w:t>companyID</w:t>
      </w:r>
      <w:proofErr w:type="spellEnd"/>
      <w:r>
        <w:rPr>
          <w:rFonts w:hint="cs"/>
          <w:rtl/>
        </w:rPr>
        <w:t xml:space="preserve"> במחלקת ה-</w:t>
      </w:r>
      <w:proofErr w:type="spellStart"/>
      <w:r>
        <w:t>CompanyFacade</w:t>
      </w:r>
      <w:proofErr w:type="spellEnd"/>
      <w:r>
        <w:rPr>
          <w:rFonts w:hint="cs"/>
          <w:rtl/>
        </w:rPr>
        <w:t xml:space="preserve"> אמור להכיל את קוד החברה שביצעה </w:t>
      </w:r>
      <w:r>
        <w:t>Login</w:t>
      </w:r>
      <w:r>
        <w:rPr>
          <w:rFonts w:hint="cs"/>
          <w:rtl/>
        </w:rPr>
        <w:t>.</w:t>
      </w:r>
    </w:p>
    <w:p w14:paraId="7B60A7FC" w14:textId="77777777" w:rsidR="00F739DC" w:rsidRDefault="00F739DC" w:rsidP="00F739DC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המשתנה </w:t>
      </w:r>
      <w:proofErr w:type="spellStart"/>
      <w:r>
        <w:t>customerID</w:t>
      </w:r>
      <w:proofErr w:type="spellEnd"/>
      <w:r>
        <w:rPr>
          <w:rFonts w:hint="cs"/>
          <w:rtl/>
        </w:rPr>
        <w:t xml:space="preserve"> במחלקת ה-</w:t>
      </w:r>
      <w:proofErr w:type="spellStart"/>
      <w:r>
        <w:t>CustomerFacade</w:t>
      </w:r>
      <w:proofErr w:type="spellEnd"/>
      <w:r>
        <w:rPr>
          <w:rFonts w:hint="cs"/>
          <w:rtl/>
        </w:rPr>
        <w:t xml:space="preserve"> אמור להכיל את קוד הלקוח שביצע </w:t>
      </w:r>
      <w:r>
        <w:t>Login</w:t>
      </w:r>
      <w:r>
        <w:rPr>
          <w:rFonts w:hint="cs"/>
          <w:rtl/>
        </w:rPr>
        <w:t>.</w:t>
      </w:r>
    </w:p>
    <w:p w14:paraId="46195CC4" w14:textId="77777777" w:rsidR="00BF7492" w:rsidRDefault="00BF7492" w:rsidP="00BF7492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>ניתן להוסיף פונקציות עזר נוספות למחלקות הנ"ל אם לדעתכם זה דרוש.</w:t>
      </w:r>
    </w:p>
    <w:p w14:paraId="5608AC89" w14:textId="77777777" w:rsidR="00BF7492" w:rsidRDefault="00BF7492" w:rsidP="00BF7492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>במקרה של מידע שגוי הנשלח למחלקות אלו, חשוב לזרוק חריגות מתאימות (</w:t>
      </w:r>
      <w:r>
        <w:t>Custom Exceptions</w:t>
      </w:r>
      <w:r>
        <w:rPr>
          <w:rFonts w:hint="cs"/>
          <w:rtl/>
        </w:rPr>
        <w:t>) המתארות את השגיאות בצורה ברורה.</w:t>
      </w:r>
    </w:p>
    <w:p w14:paraId="25CFDBBD" w14:textId="77777777" w:rsidR="00BF7492" w:rsidRDefault="00BF7492" w:rsidP="00BF7492">
      <w:pPr>
        <w:pStyle w:val="ListParagraph"/>
        <w:jc w:val="both"/>
        <w:rPr>
          <w:rtl/>
        </w:rPr>
      </w:pPr>
    </w:p>
    <w:p w14:paraId="322D9E94" w14:textId="77777777" w:rsidR="00EF4AEC" w:rsidRDefault="00EF4AEC" w:rsidP="00976946">
      <w:pPr>
        <w:rPr>
          <w:sz w:val="24"/>
          <w:szCs w:val="24"/>
          <w:rtl/>
        </w:rPr>
      </w:pPr>
    </w:p>
    <w:p w14:paraId="1B296118" w14:textId="77777777" w:rsidR="00EF4AEC" w:rsidRDefault="00EF4AEC" w:rsidP="00976946">
      <w:pPr>
        <w:rPr>
          <w:sz w:val="24"/>
          <w:szCs w:val="24"/>
          <w:rtl/>
        </w:rPr>
      </w:pPr>
    </w:p>
    <w:p w14:paraId="1D7E9A95" w14:textId="77777777" w:rsidR="00EF4AEC" w:rsidRDefault="00EF4AEC" w:rsidP="00976946">
      <w:pPr>
        <w:rPr>
          <w:sz w:val="24"/>
          <w:szCs w:val="24"/>
          <w:rtl/>
        </w:rPr>
      </w:pPr>
    </w:p>
    <w:p w14:paraId="1CFCF6D6" w14:textId="77777777" w:rsidR="00EF4AEC" w:rsidRDefault="00EF4AEC" w:rsidP="00976946">
      <w:pPr>
        <w:rPr>
          <w:sz w:val="24"/>
          <w:szCs w:val="24"/>
          <w:rtl/>
        </w:rPr>
      </w:pPr>
    </w:p>
    <w:p w14:paraId="2F9625C4" w14:textId="77777777" w:rsidR="00EF4AEC" w:rsidRDefault="00EF4AEC" w:rsidP="00976946">
      <w:pPr>
        <w:rPr>
          <w:sz w:val="24"/>
          <w:szCs w:val="24"/>
          <w:rtl/>
        </w:rPr>
      </w:pPr>
    </w:p>
    <w:p w14:paraId="2E33A89F" w14:textId="77777777" w:rsidR="00EF4AEC" w:rsidRDefault="00EF4AEC" w:rsidP="00976946">
      <w:pPr>
        <w:rPr>
          <w:sz w:val="24"/>
          <w:szCs w:val="24"/>
          <w:rtl/>
        </w:rPr>
      </w:pPr>
    </w:p>
    <w:p w14:paraId="0ED89C21" w14:textId="77777777" w:rsidR="00EF4AEC" w:rsidRDefault="00EF4AEC" w:rsidP="00976946">
      <w:pPr>
        <w:rPr>
          <w:sz w:val="24"/>
          <w:szCs w:val="24"/>
          <w:rtl/>
        </w:rPr>
      </w:pPr>
    </w:p>
    <w:p w14:paraId="26EA5297" w14:textId="77777777" w:rsidR="00EF4AEC" w:rsidRDefault="00EF4AEC" w:rsidP="00976946">
      <w:pPr>
        <w:rPr>
          <w:sz w:val="24"/>
          <w:szCs w:val="24"/>
          <w:rtl/>
        </w:rPr>
      </w:pPr>
    </w:p>
    <w:p w14:paraId="066F31F7" w14:textId="77777777" w:rsidR="00C468CE" w:rsidRPr="00AC6745" w:rsidRDefault="00AC6745" w:rsidP="00E3449A">
      <w:pPr>
        <w:jc w:val="center"/>
        <w:rPr>
          <w:b/>
          <w:bCs/>
          <w:sz w:val="24"/>
          <w:szCs w:val="24"/>
          <w:rtl/>
        </w:rPr>
      </w:pPr>
      <w:r w:rsidRPr="00AC6745">
        <w:rPr>
          <w:rFonts w:hint="cs"/>
          <w:b/>
          <w:bCs/>
          <w:sz w:val="24"/>
          <w:szCs w:val="24"/>
          <w:rtl/>
        </w:rPr>
        <w:lastRenderedPageBreak/>
        <w:t>חלק</w:t>
      </w:r>
      <w:r w:rsidRPr="00AC6745">
        <w:rPr>
          <w:b/>
          <w:bCs/>
          <w:sz w:val="24"/>
          <w:szCs w:val="24"/>
          <w:rtl/>
        </w:rPr>
        <w:t xml:space="preserve"> </w:t>
      </w:r>
      <w:r w:rsidRPr="00AC6745">
        <w:rPr>
          <w:rFonts w:hint="cs"/>
          <w:b/>
          <w:bCs/>
          <w:sz w:val="24"/>
          <w:szCs w:val="24"/>
          <w:rtl/>
        </w:rPr>
        <w:t>ו</w:t>
      </w:r>
      <w:r w:rsidRPr="00AC6745">
        <w:rPr>
          <w:b/>
          <w:bCs/>
          <w:sz w:val="24"/>
          <w:szCs w:val="24"/>
          <w:rtl/>
        </w:rPr>
        <w:t xml:space="preserve">' – </w:t>
      </w:r>
      <w:r w:rsidRPr="00AC6745">
        <w:rPr>
          <w:rFonts w:hint="cs"/>
          <w:b/>
          <w:bCs/>
          <w:sz w:val="24"/>
          <w:szCs w:val="24"/>
          <w:rtl/>
        </w:rPr>
        <w:t>בניית</w:t>
      </w:r>
      <w:r w:rsidRPr="00AC6745">
        <w:rPr>
          <w:b/>
          <w:bCs/>
          <w:sz w:val="24"/>
          <w:szCs w:val="24"/>
          <w:rtl/>
        </w:rPr>
        <w:t xml:space="preserve"> </w:t>
      </w:r>
      <w:r w:rsidRPr="00AC6745">
        <w:rPr>
          <w:rFonts w:hint="cs"/>
          <w:b/>
          <w:bCs/>
          <w:sz w:val="24"/>
          <w:szCs w:val="24"/>
          <w:rtl/>
        </w:rPr>
        <w:t xml:space="preserve">מחלקה המאפשרת כניסת </w:t>
      </w:r>
      <w:r w:rsidRPr="00AC6745">
        <w:rPr>
          <w:b/>
          <w:bCs/>
          <w:sz w:val="24"/>
          <w:szCs w:val="24"/>
        </w:rPr>
        <w:t>Client</w:t>
      </w:r>
      <w:r w:rsidR="00D60656">
        <w:rPr>
          <w:b/>
          <w:bCs/>
          <w:sz w:val="24"/>
          <w:szCs w:val="24"/>
        </w:rPr>
        <w:t>s</w:t>
      </w:r>
      <w:r w:rsidRPr="00AC6745">
        <w:rPr>
          <w:rFonts w:hint="cs"/>
          <w:b/>
          <w:bCs/>
          <w:sz w:val="24"/>
          <w:szCs w:val="24"/>
          <w:rtl/>
        </w:rPr>
        <w:t xml:space="preserve"> ו</w:t>
      </w:r>
      <w:r w:rsidR="00B3312E">
        <w:rPr>
          <w:rFonts w:hint="cs"/>
          <w:b/>
          <w:bCs/>
          <w:sz w:val="24"/>
          <w:szCs w:val="24"/>
          <w:rtl/>
        </w:rPr>
        <w:t>לפיכך החזרת</w:t>
      </w:r>
      <w:r w:rsidR="00E3449A">
        <w:rPr>
          <w:rFonts w:hint="cs"/>
          <w:b/>
          <w:bCs/>
          <w:sz w:val="24"/>
          <w:szCs w:val="24"/>
          <w:rtl/>
        </w:rPr>
        <w:t xml:space="preserve"> מחלקת ה-</w:t>
      </w:r>
      <w:r w:rsidR="00E3449A">
        <w:rPr>
          <w:b/>
          <w:bCs/>
          <w:sz w:val="24"/>
          <w:szCs w:val="24"/>
        </w:rPr>
        <w:t>Facade</w:t>
      </w:r>
      <w:r w:rsidR="00E3449A">
        <w:rPr>
          <w:rFonts w:hint="cs"/>
          <w:b/>
          <w:bCs/>
          <w:sz w:val="24"/>
          <w:szCs w:val="24"/>
          <w:rtl/>
        </w:rPr>
        <w:t xml:space="preserve"> </w:t>
      </w:r>
      <w:r w:rsidRPr="00AC6745">
        <w:rPr>
          <w:rFonts w:hint="cs"/>
          <w:b/>
          <w:bCs/>
          <w:sz w:val="24"/>
          <w:szCs w:val="24"/>
          <w:rtl/>
        </w:rPr>
        <w:t>המתאימה</w:t>
      </w:r>
    </w:p>
    <w:p w14:paraId="72DC92AA" w14:textId="77777777" w:rsidR="00993C0B" w:rsidRDefault="00993C0B" w:rsidP="00CF479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</w:t>
      </w:r>
      <w:r w:rsidR="00CF4799">
        <w:rPr>
          <w:rFonts w:hint="cs"/>
          <w:sz w:val="24"/>
          <w:szCs w:val="24"/>
          <w:rtl/>
        </w:rPr>
        <w:t xml:space="preserve"> הינה מחלקת </w:t>
      </w:r>
      <w:r w:rsidR="00CF4799">
        <w:rPr>
          <w:sz w:val="24"/>
          <w:szCs w:val="24"/>
        </w:rPr>
        <w:t>Singleton</w:t>
      </w:r>
      <w:r w:rsidR="00CF4799">
        <w:rPr>
          <w:rFonts w:hint="cs"/>
          <w:sz w:val="24"/>
          <w:szCs w:val="24"/>
          <w:rtl/>
        </w:rPr>
        <w:t xml:space="preserve"> </w:t>
      </w:r>
      <w:r w:rsidR="00D116E0">
        <w:rPr>
          <w:rFonts w:hint="cs"/>
          <w:sz w:val="24"/>
          <w:szCs w:val="24"/>
          <w:rtl/>
        </w:rPr>
        <w:t xml:space="preserve">בשם </w:t>
      </w:r>
      <w:proofErr w:type="spellStart"/>
      <w:r w:rsidR="00D116E0">
        <w:rPr>
          <w:sz w:val="24"/>
          <w:szCs w:val="24"/>
        </w:rPr>
        <w:t>LoginManager</w:t>
      </w:r>
      <w:proofErr w:type="spellEnd"/>
      <w:r w:rsidR="00D116E0">
        <w:rPr>
          <w:rFonts w:hint="cs"/>
          <w:sz w:val="24"/>
          <w:szCs w:val="24"/>
          <w:rtl/>
        </w:rPr>
        <w:t xml:space="preserve"> </w:t>
      </w:r>
      <w:r w:rsidR="00CF4799">
        <w:rPr>
          <w:rFonts w:hint="cs"/>
          <w:sz w:val="24"/>
          <w:szCs w:val="24"/>
          <w:rtl/>
        </w:rPr>
        <w:t xml:space="preserve">המכילה </w:t>
      </w:r>
      <w:r>
        <w:rPr>
          <w:rFonts w:hint="cs"/>
          <w:sz w:val="24"/>
          <w:szCs w:val="24"/>
          <w:rtl/>
        </w:rPr>
        <w:t xml:space="preserve">פונקציית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ש</w:t>
      </w:r>
      <w:r w:rsidR="00CF4799">
        <w:rPr>
          <w:rFonts w:hint="cs"/>
          <w:sz w:val="24"/>
          <w:szCs w:val="24"/>
          <w:rtl/>
        </w:rPr>
        <w:t xml:space="preserve">מאפשרת </w:t>
      </w:r>
      <w:r>
        <w:rPr>
          <w:rFonts w:hint="cs"/>
          <w:sz w:val="24"/>
          <w:szCs w:val="24"/>
          <w:rtl/>
        </w:rPr>
        <w:t>לכל אחד משלושת סוגי ה-</w:t>
      </w:r>
      <w:r>
        <w:rPr>
          <w:sz w:val="24"/>
          <w:szCs w:val="24"/>
        </w:rPr>
        <w:t>Client</w:t>
      </w:r>
      <w:r w:rsidR="00CF4799"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להתחבר למערכת.</w:t>
      </w:r>
    </w:p>
    <w:p w14:paraId="12F37DF8" w14:textId="77777777" w:rsidR="00993C0B" w:rsidRPr="00993C0B" w:rsidRDefault="00993C0B" w:rsidP="00993C0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ראשית, יש לבנות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</w:t>
      </w:r>
      <w:r w:rsidR="00CF4799">
        <w:rPr>
          <w:rFonts w:hint="cs"/>
          <w:sz w:val="24"/>
          <w:szCs w:val="24"/>
          <w:rtl/>
        </w:rPr>
        <w:t xml:space="preserve">בשם </w:t>
      </w:r>
      <w:proofErr w:type="spellStart"/>
      <w:r w:rsidR="00CF4799">
        <w:rPr>
          <w:sz w:val="24"/>
          <w:szCs w:val="24"/>
        </w:rPr>
        <w:t>ClientType</w:t>
      </w:r>
      <w:proofErr w:type="spellEnd"/>
      <w:r w:rsidR="00CF479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המתאר את כל אחד מסוגי ה-</w:t>
      </w:r>
      <w:r>
        <w:rPr>
          <w:sz w:val="24"/>
          <w:szCs w:val="24"/>
        </w:rPr>
        <w:t>Clients</w:t>
      </w:r>
      <w:r>
        <w:rPr>
          <w:rFonts w:hint="cs"/>
          <w:sz w:val="24"/>
          <w:szCs w:val="24"/>
          <w:rtl/>
        </w:rPr>
        <w:t>:</w:t>
      </w:r>
    </w:p>
    <w:p w14:paraId="22345076" w14:textId="77777777" w:rsidR="00993C0B" w:rsidRDefault="00993C0B" w:rsidP="00993C0B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30A94F00" wp14:editId="6A488ABD">
            <wp:extent cx="1443933" cy="911958"/>
            <wp:effectExtent l="0" t="0" r="444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479" cy="9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FA4" w14:textId="77777777" w:rsidR="00993C0B" w:rsidRDefault="0011774F" w:rsidP="003A302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שנית, יש לבנות במחלקה </w:t>
      </w:r>
      <w:proofErr w:type="spellStart"/>
      <w:r w:rsidR="003A3028">
        <w:rPr>
          <w:sz w:val="24"/>
          <w:szCs w:val="24"/>
        </w:rPr>
        <w:t>LoginManager</w:t>
      </w:r>
      <w:proofErr w:type="spellEnd"/>
      <w:r w:rsidR="003A3028">
        <w:rPr>
          <w:rFonts w:hint="cs"/>
          <w:sz w:val="24"/>
          <w:szCs w:val="24"/>
          <w:rtl/>
        </w:rPr>
        <w:t xml:space="preserve"> </w:t>
      </w:r>
      <w:r w:rsidR="00993C0B">
        <w:rPr>
          <w:rFonts w:hint="cs"/>
          <w:sz w:val="24"/>
          <w:szCs w:val="24"/>
          <w:rtl/>
        </w:rPr>
        <w:t xml:space="preserve">פונקציית </w:t>
      </w:r>
      <w:r w:rsidR="003A3028">
        <w:rPr>
          <w:rFonts w:hint="cs"/>
          <w:sz w:val="24"/>
          <w:szCs w:val="24"/>
        </w:rPr>
        <w:t>L</w:t>
      </w:r>
      <w:r w:rsidR="00993C0B">
        <w:rPr>
          <w:sz w:val="24"/>
          <w:szCs w:val="24"/>
        </w:rPr>
        <w:t>ogin</w:t>
      </w:r>
      <w:r w:rsidR="00993C0B">
        <w:rPr>
          <w:rFonts w:hint="cs"/>
          <w:sz w:val="24"/>
          <w:szCs w:val="24"/>
          <w:rtl/>
        </w:rPr>
        <w:t xml:space="preserve"> </w:t>
      </w:r>
      <w:r w:rsidR="003A3028">
        <w:rPr>
          <w:rFonts w:hint="cs"/>
          <w:sz w:val="24"/>
          <w:szCs w:val="24"/>
          <w:rtl/>
        </w:rPr>
        <w:t>ש</w:t>
      </w:r>
      <w:r w:rsidR="00993C0B">
        <w:rPr>
          <w:rFonts w:hint="cs"/>
          <w:sz w:val="24"/>
          <w:szCs w:val="24"/>
          <w:rtl/>
        </w:rPr>
        <w:t xml:space="preserve">תקבל </w:t>
      </w:r>
      <w:r w:rsidR="00CF4799">
        <w:rPr>
          <w:rFonts w:hint="cs"/>
          <w:sz w:val="24"/>
          <w:szCs w:val="24"/>
          <w:rtl/>
        </w:rPr>
        <w:t>אימייל, סיסמה ו</w:t>
      </w:r>
      <w:r w:rsidR="00993C0B">
        <w:rPr>
          <w:rFonts w:hint="cs"/>
          <w:sz w:val="24"/>
          <w:szCs w:val="24"/>
          <w:rtl/>
        </w:rPr>
        <w:t xml:space="preserve">משתנה מסוג </w:t>
      </w:r>
      <w:proofErr w:type="spellStart"/>
      <w:r w:rsidR="00D116E0">
        <w:rPr>
          <w:sz w:val="24"/>
          <w:szCs w:val="24"/>
        </w:rPr>
        <w:t>ClientType</w:t>
      </w:r>
      <w:proofErr w:type="spellEnd"/>
      <w:r w:rsidR="00993C0B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993C0B">
        <w:rPr>
          <w:rFonts w:hint="cs"/>
          <w:sz w:val="24"/>
          <w:szCs w:val="24"/>
          <w:rtl/>
        </w:rPr>
        <w:t>על הפונקציה לבדוק האם פרטי ה-</w:t>
      </w:r>
      <w:r w:rsidR="00993C0B">
        <w:rPr>
          <w:sz w:val="24"/>
          <w:szCs w:val="24"/>
        </w:rPr>
        <w:t>Login</w:t>
      </w:r>
      <w:r w:rsidR="00993C0B">
        <w:rPr>
          <w:rFonts w:hint="cs"/>
          <w:sz w:val="24"/>
          <w:szCs w:val="24"/>
          <w:rtl/>
        </w:rPr>
        <w:t xml:space="preserve"> נכונים בהתאם ל-</w:t>
      </w:r>
      <w:proofErr w:type="spellStart"/>
      <w:r w:rsidR="00993C0B">
        <w:rPr>
          <w:sz w:val="24"/>
          <w:szCs w:val="24"/>
        </w:rPr>
        <w:t>ClientType</w:t>
      </w:r>
      <w:proofErr w:type="spellEnd"/>
      <w:r w:rsidR="00993C0B">
        <w:rPr>
          <w:rFonts w:hint="cs"/>
          <w:sz w:val="24"/>
          <w:szCs w:val="24"/>
          <w:rtl/>
        </w:rPr>
        <w:t>. אם פרטי ה-</w:t>
      </w:r>
      <w:r w:rsidR="00993C0B">
        <w:rPr>
          <w:sz w:val="24"/>
          <w:szCs w:val="24"/>
        </w:rPr>
        <w:t>Login</w:t>
      </w:r>
      <w:r w:rsidR="00993C0B">
        <w:rPr>
          <w:rFonts w:hint="cs"/>
          <w:sz w:val="24"/>
          <w:szCs w:val="24"/>
          <w:rtl/>
        </w:rPr>
        <w:t xml:space="preserve"> </w:t>
      </w:r>
      <w:r w:rsidR="00CF4799">
        <w:rPr>
          <w:rFonts w:hint="cs"/>
          <w:sz w:val="24"/>
          <w:szCs w:val="24"/>
          <w:rtl/>
        </w:rPr>
        <w:t xml:space="preserve">שגויים </w:t>
      </w:r>
      <w:r w:rsidR="00CF4799">
        <w:rPr>
          <w:sz w:val="24"/>
          <w:szCs w:val="24"/>
          <w:rtl/>
        </w:rPr>
        <w:t>–</w:t>
      </w:r>
      <w:r w:rsidR="00CF4799">
        <w:rPr>
          <w:rFonts w:hint="cs"/>
          <w:sz w:val="24"/>
          <w:szCs w:val="24"/>
          <w:rtl/>
        </w:rPr>
        <w:t xml:space="preserve"> הפונקציה תחזיר </w:t>
      </w:r>
      <w:r w:rsidR="00CF4799">
        <w:rPr>
          <w:sz w:val="24"/>
          <w:szCs w:val="24"/>
        </w:rPr>
        <w:t>null</w:t>
      </w:r>
      <w:r w:rsidR="00CF4799">
        <w:rPr>
          <w:rFonts w:hint="cs"/>
          <w:sz w:val="24"/>
          <w:szCs w:val="24"/>
          <w:rtl/>
        </w:rPr>
        <w:t>. אם פרטי ה-</w:t>
      </w:r>
      <w:r w:rsidR="00CF4799">
        <w:rPr>
          <w:sz w:val="24"/>
          <w:szCs w:val="24"/>
        </w:rPr>
        <w:t>Login</w:t>
      </w:r>
      <w:r w:rsidR="00CF4799">
        <w:rPr>
          <w:rFonts w:hint="cs"/>
          <w:sz w:val="24"/>
          <w:szCs w:val="24"/>
          <w:rtl/>
        </w:rPr>
        <w:t xml:space="preserve"> </w:t>
      </w:r>
      <w:r w:rsidR="00993C0B">
        <w:rPr>
          <w:rFonts w:hint="cs"/>
          <w:sz w:val="24"/>
          <w:szCs w:val="24"/>
          <w:rtl/>
        </w:rPr>
        <w:t xml:space="preserve">נכונים </w:t>
      </w:r>
      <w:r w:rsidR="00993C0B">
        <w:rPr>
          <w:sz w:val="24"/>
          <w:szCs w:val="24"/>
          <w:rtl/>
        </w:rPr>
        <w:t>–</w:t>
      </w:r>
      <w:r w:rsidR="00993C0B">
        <w:rPr>
          <w:rFonts w:hint="cs"/>
          <w:sz w:val="24"/>
          <w:szCs w:val="24"/>
          <w:rtl/>
        </w:rPr>
        <w:t xml:space="preserve"> הפונקציה תחזיר את מחלקת ה-</w:t>
      </w:r>
      <w:r w:rsidR="00993C0B">
        <w:rPr>
          <w:sz w:val="24"/>
          <w:szCs w:val="24"/>
        </w:rPr>
        <w:t>Facade</w:t>
      </w:r>
      <w:r w:rsidR="00993C0B">
        <w:rPr>
          <w:rFonts w:hint="cs"/>
          <w:sz w:val="24"/>
          <w:szCs w:val="24"/>
          <w:rtl/>
        </w:rPr>
        <w:t xml:space="preserve"> המתאימה: </w:t>
      </w:r>
    </w:p>
    <w:p w14:paraId="26365913" w14:textId="77777777" w:rsidR="00993C0B" w:rsidRPr="00CF4799" w:rsidRDefault="00993C0B" w:rsidP="00CF4799">
      <w:pPr>
        <w:pStyle w:val="ListParagraph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</w:t>
      </w:r>
      <w:r w:rsidRPr="00CF4799">
        <w:rPr>
          <w:sz w:val="24"/>
          <w:szCs w:val="24"/>
        </w:rPr>
        <w:t>Administrator</w:t>
      </w:r>
      <w:r w:rsidRPr="00CF4799">
        <w:rPr>
          <w:rFonts w:hint="cs"/>
          <w:sz w:val="24"/>
          <w:szCs w:val="24"/>
          <w:rtl/>
        </w:rPr>
        <w:t xml:space="preserve"> שביצע כניסה נכונה </w:t>
      </w:r>
      <w:r w:rsidRPr="00CF4799">
        <w:rPr>
          <w:sz w:val="24"/>
          <w:szCs w:val="24"/>
          <w:rtl/>
        </w:rPr>
        <w:t>–</w:t>
      </w:r>
      <w:r w:rsidRPr="00CF4799">
        <w:rPr>
          <w:rFonts w:hint="cs"/>
          <w:sz w:val="24"/>
          <w:szCs w:val="24"/>
          <w:rtl/>
        </w:rPr>
        <w:t xml:space="preserve"> יוחזר</w:t>
      </w:r>
      <w:r w:rsidR="00CF4799" w:rsidRPr="00CF4799">
        <w:rPr>
          <w:rFonts w:hint="cs"/>
          <w:sz w:val="24"/>
          <w:szCs w:val="24"/>
          <w:rtl/>
        </w:rPr>
        <w:t xml:space="preserve"> אובייקט</w:t>
      </w:r>
      <w:r w:rsidRPr="00CF4799">
        <w:rPr>
          <w:rFonts w:hint="cs"/>
          <w:sz w:val="24"/>
          <w:szCs w:val="24"/>
          <w:rtl/>
        </w:rPr>
        <w:t xml:space="preserve"> </w:t>
      </w:r>
      <w:proofErr w:type="spellStart"/>
      <w:r w:rsidRPr="00CF4799">
        <w:rPr>
          <w:sz w:val="24"/>
          <w:szCs w:val="24"/>
        </w:rPr>
        <w:t>AdminFacade</w:t>
      </w:r>
      <w:proofErr w:type="spellEnd"/>
      <w:r w:rsidRPr="00CF4799">
        <w:rPr>
          <w:rFonts w:hint="cs"/>
          <w:sz w:val="24"/>
          <w:szCs w:val="24"/>
          <w:rtl/>
        </w:rPr>
        <w:t>.</w:t>
      </w:r>
    </w:p>
    <w:p w14:paraId="0E040738" w14:textId="77777777" w:rsidR="00993C0B" w:rsidRPr="00CF4799" w:rsidRDefault="00993C0B" w:rsidP="00CF4799">
      <w:pPr>
        <w:pStyle w:val="ListParagraph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</w:t>
      </w:r>
      <w:r w:rsidRPr="00CF4799">
        <w:rPr>
          <w:sz w:val="24"/>
          <w:szCs w:val="24"/>
        </w:rPr>
        <w:t>Company</w:t>
      </w:r>
      <w:r w:rsidRPr="00CF4799">
        <w:rPr>
          <w:rFonts w:hint="cs"/>
          <w:sz w:val="24"/>
          <w:szCs w:val="24"/>
          <w:rtl/>
        </w:rPr>
        <w:t xml:space="preserve"> שביצע כניסה נכונה</w:t>
      </w:r>
      <w:r w:rsidR="00CF4799" w:rsidRPr="00CF4799">
        <w:rPr>
          <w:rFonts w:hint="cs"/>
          <w:sz w:val="24"/>
          <w:szCs w:val="24"/>
          <w:rtl/>
        </w:rPr>
        <w:t xml:space="preserve"> </w:t>
      </w:r>
      <w:r w:rsidR="00CF4799" w:rsidRPr="00CF4799">
        <w:rPr>
          <w:sz w:val="24"/>
          <w:szCs w:val="24"/>
          <w:rtl/>
        </w:rPr>
        <w:t>–</w:t>
      </w:r>
      <w:r w:rsidR="00CF4799" w:rsidRPr="00CF4799">
        <w:rPr>
          <w:rFonts w:hint="cs"/>
          <w:sz w:val="24"/>
          <w:szCs w:val="24"/>
          <w:rtl/>
        </w:rPr>
        <w:t xml:space="preserve"> יוחזר אובייקט </w:t>
      </w:r>
      <w:proofErr w:type="spellStart"/>
      <w:r w:rsidR="00CF4799" w:rsidRPr="00CF4799">
        <w:rPr>
          <w:sz w:val="24"/>
          <w:szCs w:val="24"/>
        </w:rPr>
        <w:t>CompanyFacade</w:t>
      </w:r>
      <w:proofErr w:type="spellEnd"/>
      <w:r w:rsidR="00CF4799" w:rsidRPr="00CF4799">
        <w:rPr>
          <w:rFonts w:hint="cs"/>
          <w:sz w:val="24"/>
          <w:szCs w:val="24"/>
          <w:rtl/>
        </w:rPr>
        <w:t>.</w:t>
      </w:r>
    </w:p>
    <w:p w14:paraId="4B95B69A" w14:textId="77777777" w:rsidR="00CF4799" w:rsidRPr="00CF4799" w:rsidRDefault="00CF4799" w:rsidP="00CF4799">
      <w:pPr>
        <w:pStyle w:val="ListParagraph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</w:t>
      </w:r>
      <w:r w:rsidRPr="00CF4799">
        <w:rPr>
          <w:sz w:val="24"/>
          <w:szCs w:val="24"/>
        </w:rPr>
        <w:t>Customer</w:t>
      </w:r>
      <w:r w:rsidRPr="00CF4799">
        <w:rPr>
          <w:rFonts w:hint="cs"/>
          <w:sz w:val="24"/>
          <w:szCs w:val="24"/>
          <w:rtl/>
        </w:rPr>
        <w:t xml:space="preserve"> שביצע כניסה נכונה </w:t>
      </w:r>
      <w:r w:rsidRPr="00CF4799">
        <w:rPr>
          <w:sz w:val="24"/>
          <w:szCs w:val="24"/>
          <w:rtl/>
        </w:rPr>
        <w:t>–</w:t>
      </w:r>
      <w:r w:rsidRPr="00CF4799">
        <w:rPr>
          <w:rFonts w:hint="cs"/>
          <w:sz w:val="24"/>
          <w:szCs w:val="24"/>
          <w:rtl/>
        </w:rPr>
        <w:t xml:space="preserve"> יוחזר אובייקט </w:t>
      </w:r>
      <w:proofErr w:type="spellStart"/>
      <w:r w:rsidRPr="00CF4799">
        <w:rPr>
          <w:sz w:val="24"/>
          <w:szCs w:val="24"/>
        </w:rPr>
        <w:t>CustomerFacade</w:t>
      </w:r>
      <w:proofErr w:type="spellEnd"/>
      <w:r w:rsidRPr="00CF4799">
        <w:rPr>
          <w:rFonts w:hint="cs"/>
          <w:sz w:val="24"/>
          <w:szCs w:val="24"/>
          <w:rtl/>
        </w:rPr>
        <w:t>.</w:t>
      </w:r>
    </w:p>
    <w:p w14:paraId="498B01D2" w14:textId="77777777" w:rsidR="00CF4799" w:rsidRPr="00CF4799" w:rsidRDefault="00CF4799" w:rsidP="00CF4799">
      <w:pPr>
        <w:pStyle w:val="ListParagraph"/>
        <w:numPr>
          <w:ilvl w:val="0"/>
          <w:numId w:val="37"/>
        </w:numPr>
        <w:rPr>
          <w:sz w:val="24"/>
          <w:szCs w:val="24"/>
          <w:rtl/>
        </w:rPr>
      </w:pPr>
      <w:r w:rsidRPr="00CF4799">
        <w:rPr>
          <w:rFonts w:hint="cs"/>
          <w:sz w:val="24"/>
          <w:szCs w:val="24"/>
          <w:rtl/>
        </w:rPr>
        <w:t xml:space="preserve">עבור כל כניסה שגויה </w:t>
      </w:r>
      <w:r w:rsidRPr="00CF4799">
        <w:rPr>
          <w:sz w:val="24"/>
          <w:szCs w:val="24"/>
          <w:rtl/>
        </w:rPr>
        <w:t>–</w:t>
      </w:r>
      <w:r w:rsidRPr="00CF4799">
        <w:rPr>
          <w:rFonts w:hint="cs"/>
          <w:sz w:val="24"/>
          <w:szCs w:val="24"/>
          <w:rtl/>
        </w:rPr>
        <w:t xml:space="preserve"> יוחזר </w:t>
      </w:r>
      <w:r w:rsidRPr="00CF4799">
        <w:rPr>
          <w:sz w:val="24"/>
          <w:szCs w:val="24"/>
        </w:rPr>
        <w:t>null</w:t>
      </w:r>
      <w:r w:rsidRPr="00CF4799">
        <w:rPr>
          <w:rFonts w:hint="cs"/>
          <w:sz w:val="24"/>
          <w:szCs w:val="24"/>
          <w:rtl/>
        </w:rPr>
        <w:t>.</w:t>
      </w:r>
    </w:p>
    <w:p w14:paraId="74D1A0E4" w14:textId="77777777" w:rsidR="00C468CE" w:rsidRDefault="00D116E0" w:rsidP="009769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סכמת מחלקת ה-</w:t>
      </w:r>
      <w:proofErr w:type="spellStart"/>
      <w:r>
        <w:rPr>
          <w:sz w:val="24"/>
          <w:szCs w:val="24"/>
        </w:rPr>
        <w:t>LoginManager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29162F3C" w14:textId="77777777" w:rsidR="00C468CE" w:rsidRDefault="000E1BD7" w:rsidP="00D116E0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7BFF6965" wp14:editId="107B47BF">
            <wp:extent cx="3998595" cy="14192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D38F" w14:textId="77777777" w:rsidR="00C468CE" w:rsidRDefault="00C468CE" w:rsidP="00976946">
      <w:pPr>
        <w:rPr>
          <w:sz w:val="24"/>
          <w:szCs w:val="24"/>
          <w:rtl/>
        </w:rPr>
      </w:pPr>
    </w:p>
    <w:p w14:paraId="60A6E8B8" w14:textId="77777777" w:rsidR="00C468CE" w:rsidRDefault="00C468CE" w:rsidP="00976946">
      <w:pPr>
        <w:rPr>
          <w:sz w:val="24"/>
          <w:szCs w:val="24"/>
          <w:rtl/>
        </w:rPr>
      </w:pPr>
    </w:p>
    <w:p w14:paraId="7E3AB787" w14:textId="77777777" w:rsidR="00C468CE" w:rsidRDefault="00C468CE" w:rsidP="00976946">
      <w:pPr>
        <w:rPr>
          <w:sz w:val="24"/>
          <w:szCs w:val="24"/>
          <w:rtl/>
        </w:rPr>
      </w:pPr>
    </w:p>
    <w:p w14:paraId="2D9FAA55" w14:textId="77777777" w:rsidR="00C468CE" w:rsidRDefault="00C468CE" w:rsidP="00976946">
      <w:pPr>
        <w:rPr>
          <w:sz w:val="24"/>
          <w:szCs w:val="24"/>
          <w:rtl/>
        </w:rPr>
      </w:pPr>
    </w:p>
    <w:p w14:paraId="6156551F" w14:textId="77777777" w:rsidR="00C468CE" w:rsidRDefault="00C468CE" w:rsidP="00976946">
      <w:pPr>
        <w:rPr>
          <w:sz w:val="24"/>
          <w:szCs w:val="24"/>
          <w:rtl/>
        </w:rPr>
      </w:pPr>
    </w:p>
    <w:p w14:paraId="480C62B9" w14:textId="77777777" w:rsidR="00C468CE" w:rsidRDefault="00C468CE" w:rsidP="00976946">
      <w:pPr>
        <w:rPr>
          <w:sz w:val="24"/>
          <w:szCs w:val="24"/>
          <w:rtl/>
        </w:rPr>
      </w:pPr>
    </w:p>
    <w:p w14:paraId="1E343298" w14:textId="77777777" w:rsidR="00197262" w:rsidRPr="00197262" w:rsidRDefault="00197262" w:rsidP="00C468CE">
      <w:pPr>
        <w:jc w:val="center"/>
        <w:rPr>
          <w:b/>
          <w:bCs/>
          <w:sz w:val="24"/>
          <w:szCs w:val="24"/>
          <w:rtl/>
        </w:rPr>
      </w:pPr>
      <w:r w:rsidRPr="00197262">
        <w:rPr>
          <w:rFonts w:hint="cs"/>
          <w:b/>
          <w:bCs/>
          <w:sz w:val="24"/>
          <w:szCs w:val="24"/>
          <w:rtl/>
        </w:rPr>
        <w:lastRenderedPageBreak/>
        <w:t xml:space="preserve">חלק </w:t>
      </w:r>
      <w:r w:rsidR="00C468CE">
        <w:rPr>
          <w:rFonts w:hint="cs"/>
          <w:b/>
          <w:bCs/>
          <w:sz w:val="24"/>
          <w:szCs w:val="24"/>
          <w:rtl/>
        </w:rPr>
        <w:t>ז</w:t>
      </w:r>
      <w:r w:rsidRPr="00197262">
        <w:rPr>
          <w:rFonts w:hint="cs"/>
          <w:b/>
          <w:bCs/>
          <w:sz w:val="24"/>
          <w:szCs w:val="24"/>
          <w:rtl/>
        </w:rPr>
        <w:t xml:space="preserve">' </w:t>
      </w:r>
      <w:r w:rsidRPr="00197262">
        <w:rPr>
          <w:b/>
          <w:bCs/>
          <w:sz w:val="24"/>
          <w:szCs w:val="24"/>
          <w:rtl/>
        </w:rPr>
        <w:t>–</w:t>
      </w:r>
      <w:r w:rsidRPr="00197262">
        <w:rPr>
          <w:rFonts w:hint="cs"/>
          <w:b/>
          <w:bCs/>
          <w:sz w:val="24"/>
          <w:szCs w:val="24"/>
          <w:rtl/>
        </w:rPr>
        <w:t xml:space="preserve"> בניית </w:t>
      </w:r>
      <w:r w:rsidRPr="00197262">
        <w:rPr>
          <w:b/>
          <w:bCs/>
          <w:sz w:val="24"/>
          <w:szCs w:val="24"/>
        </w:rPr>
        <w:t>Job</w:t>
      </w:r>
      <w:r w:rsidRPr="00197262">
        <w:rPr>
          <w:rFonts w:hint="cs"/>
          <w:b/>
          <w:bCs/>
          <w:sz w:val="24"/>
          <w:szCs w:val="24"/>
          <w:rtl/>
        </w:rPr>
        <w:t xml:space="preserve"> יומי למחיקת קופונים שפג תוקפם מהמערכת</w:t>
      </w:r>
    </w:p>
    <w:p w14:paraId="5385AD76" w14:textId="77777777" w:rsidR="00197262" w:rsidRDefault="00197262" w:rsidP="003A3028">
      <w:pPr>
        <w:rPr>
          <w:sz w:val="24"/>
          <w:szCs w:val="24"/>
          <w:rtl/>
        </w:rPr>
      </w:pP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הינו תהליך שרץ ברקע באופן קבוע ומבצע פעולה כלשהי. 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יכול לבצע את הפעולה שלו ללא הפסקה, או שהוא יכול לבצע אותה בזמנים ספציפיים, לדוגמה פעם בשעה או פעם ביום או פעם בשבוע וכו'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תלוי בפעילות שהוא אמור לבצע. לצורך ביצוע פעולה בזמנים ספציפיים אפשרי לבדוק בכל שנייה</w:t>
      </w:r>
      <w:r w:rsidR="003A3028">
        <w:rPr>
          <w:rFonts w:hint="cs"/>
          <w:sz w:val="24"/>
          <w:szCs w:val="24"/>
          <w:rtl/>
        </w:rPr>
        <w:t xml:space="preserve">/דקה/שעה וכדומה </w:t>
      </w:r>
      <w:r w:rsidR="003A3028">
        <w:rPr>
          <w:sz w:val="24"/>
          <w:szCs w:val="24"/>
          <w:rtl/>
        </w:rPr>
        <w:t>–</w:t>
      </w:r>
      <w:r w:rsidR="003A302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האם הזמן הדרוש כבר הגיע</w:t>
      </w:r>
      <w:r w:rsidR="003A3028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ואם 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לבצע את הפעולה הדרושה.</w:t>
      </w:r>
    </w:p>
    <w:p w14:paraId="4A5C6334" w14:textId="77777777" w:rsidR="009D3BD8" w:rsidRDefault="009D3BD8" w:rsidP="003A302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מימוש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חייב להיות ע"י 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נפרד, שכן הוא צריך לרוץ</w:t>
      </w:r>
      <w:r w:rsidR="003A3028">
        <w:rPr>
          <w:rFonts w:hint="cs"/>
          <w:sz w:val="24"/>
          <w:szCs w:val="24"/>
          <w:rtl/>
        </w:rPr>
        <w:t xml:space="preserve"> ללא הפסקה</w:t>
      </w:r>
      <w:r>
        <w:rPr>
          <w:rFonts w:hint="cs"/>
          <w:sz w:val="24"/>
          <w:szCs w:val="24"/>
          <w:rtl/>
        </w:rPr>
        <w:t xml:space="preserve"> במקביל </w:t>
      </w:r>
      <w:r w:rsidR="003A3028">
        <w:rPr>
          <w:rFonts w:hint="cs"/>
          <w:sz w:val="24"/>
          <w:szCs w:val="24"/>
          <w:rtl/>
        </w:rPr>
        <w:t xml:space="preserve">לשאר פעילויות </w:t>
      </w:r>
      <w:r>
        <w:rPr>
          <w:rFonts w:hint="cs"/>
          <w:sz w:val="24"/>
          <w:szCs w:val="24"/>
          <w:rtl/>
        </w:rPr>
        <w:t>המערכת.</w:t>
      </w:r>
    </w:p>
    <w:p w14:paraId="5556ABD7" w14:textId="77777777" w:rsidR="00197262" w:rsidRDefault="00197262" w:rsidP="003A302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דרוש בניית 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יומי, כלומר שיתבצע פעם אחת בכל יום, ושימחק קופונים שפג תוקפם. לצורך מחיקת קופון שפג תוקפו יש למחוק </w:t>
      </w:r>
      <w:r w:rsidR="009D3BD8">
        <w:rPr>
          <w:rFonts w:hint="cs"/>
          <w:sz w:val="24"/>
          <w:szCs w:val="24"/>
          <w:rtl/>
        </w:rPr>
        <w:t>את הקופון מטבלת הקופונים ויש למחוק בנוסף גם את ה</w:t>
      </w:r>
      <w:r>
        <w:rPr>
          <w:rFonts w:hint="cs"/>
          <w:sz w:val="24"/>
          <w:szCs w:val="24"/>
          <w:rtl/>
        </w:rPr>
        <w:t>יסטוריית הקנייה של הקופון.</w:t>
      </w:r>
    </w:p>
    <w:p w14:paraId="790B2ACC" w14:textId="77777777" w:rsidR="00197262" w:rsidRDefault="009D3BD8" w:rsidP="009D3B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במחלקת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</w:t>
      </w:r>
      <w:r w:rsidR="00197262">
        <w:rPr>
          <w:rFonts w:hint="cs"/>
          <w:sz w:val="24"/>
          <w:szCs w:val="24"/>
          <w:rtl/>
        </w:rPr>
        <w:t>יש לבנות פונקציה המתחילה את ה-</w:t>
      </w:r>
      <w:r w:rsidR="00197262">
        <w:rPr>
          <w:sz w:val="24"/>
          <w:szCs w:val="24"/>
        </w:rPr>
        <w:t>Job</w:t>
      </w:r>
      <w:r w:rsidR="00197262">
        <w:rPr>
          <w:rFonts w:hint="cs"/>
          <w:sz w:val="24"/>
          <w:szCs w:val="24"/>
          <w:rtl/>
        </w:rPr>
        <w:t xml:space="preserve"> ופונקציה </w:t>
      </w:r>
      <w:r>
        <w:rPr>
          <w:rFonts w:hint="cs"/>
          <w:sz w:val="24"/>
          <w:szCs w:val="24"/>
          <w:rtl/>
        </w:rPr>
        <w:t xml:space="preserve">הגורמת </w:t>
      </w:r>
      <w:r w:rsidR="00197262">
        <w:rPr>
          <w:rFonts w:hint="cs"/>
          <w:sz w:val="24"/>
          <w:szCs w:val="24"/>
          <w:rtl/>
        </w:rPr>
        <w:t>ל-</w:t>
      </w:r>
      <w:r w:rsidR="00197262">
        <w:rPr>
          <w:sz w:val="24"/>
          <w:szCs w:val="24"/>
        </w:rPr>
        <w:t>Job</w:t>
      </w:r>
      <w:r w:rsidR="00197262">
        <w:rPr>
          <w:rFonts w:hint="cs"/>
          <w:sz w:val="24"/>
          <w:szCs w:val="24"/>
          <w:rtl/>
        </w:rPr>
        <w:t xml:space="preserve"> להסתיים.</w:t>
      </w:r>
    </w:p>
    <w:p w14:paraId="3C75D031" w14:textId="77777777" w:rsidR="006313E0" w:rsidRPr="00197262" w:rsidRDefault="006313E0" w:rsidP="009D3B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להתחיל לעבוד בתחילת התוכנית ולהסתיים בסוף התוכנית.</w:t>
      </w:r>
    </w:p>
    <w:p w14:paraId="0EC0B9DA" w14:textId="77777777" w:rsidR="00197262" w:rsidRDefault="00197262" w:rsidP="009769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סכמת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למחיקת קופונים שפג תוקפם</w:t>
      </w:r>
      <w:r w:rsidR="006313E0">
        <w:rPr>
          <w:rFonts w:hint="cs"/>
          <w:sz w:val="24"/>
          <w:szCs w:val="24"/>
          <w:rtl/>
        </w:rPr>
        <w:t xml:space="preserve"> מהמערכת</w:t>
      </w:r>
      <w:r>
        <w:rPr>
          <w:rFonts w:hint="cs"/>
          <w:sz w:val="24"/>
          <w:szCs w:val="24"/>
          <w:rtl/>
        </w:rPr>
        <w:t xml:space="preserve">: </w:t>
      </w:r>
    </w:p>
    <w:p w14:paraId="12A68FB4" w14:textId="77777777" w:rsidR="00197262" w:rsidRDefault="006313E0" w:rsidP="00133879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647C2E32" wp14:editId="0B051CC4">
            <wp:extent cx="1644650" cy="2290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55" cy="23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A603" w14:textId="77777777" w:rsidR="00197262" w:rsidRDefault="00197262" w:rsidP="00976946">
      <w:pPr>
        <w:rPr>
          <w:sz w:val="24"/>
          <w:szCs w:val="24"/>
          <w:rtl/>
        </w:rPr>
      </w:pPr>
    </w:p>
    <w:p w14:paraId="2A648EB8" w14:textId="77777777" w:rsidR="00CD580E" w:rsidRDefault="00CD580E" w:rsidP="00CD580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להפעיל את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עם עליית המערכת (תחילת התוכנית).</w:t>
      </w:r>
    </w:p>
    <w:p w14:paraId="6EC3E336" w14:textId="77777777" w:rsidR="00CD580E" w:rsidRPr="00CD580E" w:rsidRDefault="00CD580E" w:rsidP="00CD580E">
      <w:pPr>
        <w:pStyle w:val="ListParagraph"/>
        <w:numPr>
          <w:ilvl w:val="0"/>
          <w:numId w:val="3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להפסיק את ה-</w:t>
      </w:r>
      <w:r>
        <w:rPr>
          <w:sz w:val="24"/>
          <w:szCs w:val="24"/>
        </w:rPr>
        <w:t>Job</w:t>
      </w:r>
      <w:r>
        <w:rPr>
          <w:rFonts w:hint="cs"/>
          <w:sz w:val="24"/>
          <w:szCs w:val="24"/>
          <w:rtl/>
        </w:rPr>
        <w:t xml:space="preserve"> עם סגירת המערכת (סיום התוכנית).</w:t>
      </w:r>
    </w:p>
    <w:p w14:paraId="6BF07B90" w14:textId="77777777" w:rsidR="00197262" w:rsidRDefault="00197262" w:rsidP="00976946">
      <w:pPr>
        <w:rPr>
          <w:sz w:val="24"/>
          <w:szCs w:val="24"/>
          <w:rtl/>
        </w:rPr>
      </w:pPr>
    </w:p>
    <w:p w14:paraId="03C1215A" w14:textId="77777777" w:rsidR="000A5087" w:rsidRDefault="000A5087" w:rsidP="000A5087">
      <w:pPr>
        <w:rPr>
          <w:rtl/>
        </w:rPr>
      </w:pPr>
    </w:p>
    <w:p w14:paraId="23292BAD" w14:textId="77777777" w:rsidR="000A5087" w:rsidRDefault="000A5087" w:rsidP="000A5087">
      <w:pPr>
        <w:rPr>
          <w:rtl/>
        </w:rPr>
      </w:pPr>
    </w:p>
    <w:p w14:paraId="7D7D453D" w14:textId="77777777" w:rsidR="000A5087" w:rsidRPr="00E85926" w:rsidRDefault="00E85926" w:rsidP="00E85926">
      <w:pPr>
        <w:jc w:val="center"/>
        <w:rPr>
          <w:b/>
          <w:bCs/>
          <w:rtl/>
        </w:rPr>
      </w:pPr>
      <w:r w:rsidRPr="00E85926">
        <w:rPr>
          <w:rFonts w:hint="cs"/>
          <w:b/>
          <w:bCs/>
          <w:sz w:val="24"/>
          <w:szCs w:val="24"/>
          <w:rtl/>
        </w:rPr>
        <w:lastRenderedPageBreak/>
        <w:t xml:space="preserve">חלק ח' </w:t>
      </w:r>
      <w:r w:rsidRPr="00E85926">
        <w:rPr>
          <w:b/>
          <w:bCs/>
          <w:sz w:val="24"/>
          <w:szCs w:val="24"/>
          <w:rtl/>
        </w:rPr>
        <w:t>–</w:t>
      </w:r>
      <w:r w:rsidRPr="00E85926">
        <w:rPr>
          <w:rFonts w:hint="cs"/>
          <w:b/>
          <w:bCs/>
          <w:sz w:val="24"/>
          <w:szCs w:val="24"/>
          <w:rtl/>
        </w:rPr>
        <w:t xml:space="preserve"> בניית מחלקת </w:t>
      </w:r>
      <w:r w:rsidRPr="00E85926">
        <w:rPr>
          <w:b/>
          <w:bCs/>
          <w:sz w:val="24"/>
          <w:szCs w:val="24"/>
        </w:rPr>
        <w:t>Test</w:t>
      </w:r>
      <w:r w:rsidRPr="00E85926">
        <w:rPr>
          <w:rFonts w:hint="cs"/>
          <w:b/>
          <w:bCs/>
          <w:sz w:val="24"/>
          <w:szCs w:val="24"/>
          <w:rtl/>
        </w:rPr>
        <w:t xml:space="preserve"> להדגמת יכולות המערכת והפעלתה מה-</w:t>
      </w:r>
      <w:r w:rsidRPr="00E85926">
        <w:rPr>
          <w:b/>
          <w:bCs/>
          <w:sz w:val="24"/>
          <w:szCs w:val="24"/>
        </w:rPr>
        <w:t>main</w:t>
      </w:r>
    </w:p>
    <w:p w14:paraId="49D63A9B" w14:textId="77777777" w:rsidR="00FD2F15" w:rsidRDefault="00FD2F15" w:rsidP="003A3028">
      <w:pPr>
        <w:rPr>
          <w:rtl/>
        </w:rPr>
      </w:pPr>
      <w:r>
        <w:rPr>
          <w:rFonts w:hint="cs"/>
          <w:rtl/>
        </w:rPr>
        <w:t xml:space="preserve">מחלקה זו נקראת </w:t>
      </w:r>
      <w:r>
        <w:t>Test</w:t>
      </w:r>
      <w:r>
        <w:rPr>
          <w:rFonts w:hint="cs"/>
          <w:rtl/>
        </w:rPr>
        <w:t xml:space="preserve"> ומכילה פונקציה</w:t>
      </w:r>
      <w:r w:rsidR="00D35081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אחת בשם </w:t>
      </w:r>
      <w:proofErr w:type="spellStart"/>
      <w:r>
        <w:t>testAll</w:t>
      </w:r>
      <w:proofErr w:type="spellEnd"/>
      <w:r>
        <w:rPr>
          <w:rFonts w:hint="cs"/>
          <w:rtl/>
        </w:rPr>
        <w:t xml:space="preserve"> שתפקידה לבדוק את כל המערכת ע"י קריאה לכל </w:t>
      </w:r>
      <w:r w:rsidR="003A3028">
        <w:rPr>
          <w:rFonts w:hint="cs"/>
          <w:rtl/>
        </w:rPr>
        <w:t xml:space="preserve">אחת מפונקציות הלוגיקה העסקית </w:t>
      </w:r>
      <w:r w:rsidR="009B73AC">
        <w:rPr>
          <w:rFonts w:hint="cs"/>
          <w:rtl/>
        </w:rPr>
        <w:t>שבניתם</w:t>
      </w:r>
      <w:r>
        <w:rPr>
          <w:rFonts w:hint="cs"/>
          <w:rtl/>
        </w:rPr>
        <w:t xml:space="preserve">. אין צורך לקבל דבר מהמשתמש. כל הבדיקות צריכות להיות </w:t>
      </w:r>
      <w:r>
        <w:t>Hard-Coded</w:t>
      </w:r>
      <w:r>
        <w:rPr>
          <w:rFonts w:hint="cs"/>
          <w:rtl/>
        </w:rPr>
        <w:t xml:space="preserve">. בהמשך </w:t>
      </w:r>
      <w:r>
        <w:rPr>
          <w:rtl/>
        </w:rPr>
        <w:t>–</w:t>
      </w:r>
      <w:r>
        <w:rPr>
          <w:rFonts w:hint="cs"/>
          <w:rtl/>
        </w:rPr>
        <w:t xml:space="preserve"> המידע יועבר למערכת ע"י אתר </w:t>
      </w:r>
      <w:r w:rsidR="00D35081">
        <w:rPr>
          <w:rFonts w:hint="cs"/>
          <w:rtl/>
        </w:rPr>
        <w:t>האינטרנט</w:t>
      </w:r>
      <w:r w:rsidR="00B56D4E">
        <w:rPr>
          <w:rFonts w:hint="cs"/>
          <w:rtl/>
        </w:rPr>
        <w:t>.</w:t>
      </w:r>
    </w:p>
    <w:p w14:paraId="3A93397B" w14:textId="77777777" w:rsidR="00FD2F15" w:rsidRDefault="00FD2F15" w:rsidP="00FD2F15">
      <w:pPr>
        <w:rPr>
          <w:rtl/>
        </w:rPr>
      </w:pPr>
      <w:r>
        <w:rPr>
          <w:rFonts w:hint="cs"/>
          <w:rtl/>
        </w:rPr>
        <w:t xml:space="preserve">על הפונקציה </w:t>
      </w:r>
      <w:proofErr w:type="spellStart"/>
      <w:r>
        <w:t>testAll</w:t>
      </w:r>
      <w:proofErr w:type="spellEnd"/>
      <w:r>
        <w:rPr>
          <w:rFonts w:hint="cs"/>
          <w:rtl/>
        </w:rPr>
        <w:t xml:space="preserve"> לבצע את הפעולות הבאות: </w:t>
      </w:r>
    </w:p>
    <w:p w14:paraId="3D10F01C" w14:textId="77777777" w:rsidR="00FD2F15" w:rsidRDefault="00FD2F15" w:rsidP="00FD2F15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הפעלת ה-</w:t>
      </w:r>
      <w:r>
        <w:t>Job</w:t>
      </w:r>
      <w:r>
        <w:rPr>
          <w:rFonts w:hint="cs"/>
          <w:rtl/>
        </w:rPr>
        <w:t xml:space="preserve"> היומי.</w:t>
      </w:r>
    </w:p>
    <w:p w14:paraId="4DD84680" w14:textId="77777777" w:rsidR="00FD2F15" w:rsidRDefault="00FD2F15" w:rsidP="00FD2F15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התחברות ע"י ה-</w:t>
      </w:r>
      <w:proofErr w:type="spellStart"/>
      <w:r>
        <w:t>LoginManager</w:t>
      </w:r>
      <w:proofErr w:type="spellEnd"/>
      <w:r>
        <w:rPr>
          <w:rFonts w:hint="cs"/>
          <w:rtl/>
        </w:rPr>
        <w:t xml:space="preserve"> כ-</w:t>
      </w:r>
      <w:r>
        <w:t>Administrator</w:t>
      </w:r>
      <w:r>
        <w:rPr>
          <w:rFonts w:hint="cs"/>
          <w:rtl/>
        </w:rPr>
        <w:t>, קבלת</w:t>
      </w:r>
      <w:r w:rsidR="003A3028">
        <w:rPr>
          <w:rFonts w:hint="cs"/>
          <w:rtl/>
        </w:rPr>
        <w:t xml:space="preserve"> אובייקט</w:t>
      </w:r>
      <w:r>
        <w:rPr>
          <w:rFonts w:hint="cs"/>
          <w:rtl/>
        </w:rPr>
        <w:t xml:space="preserve"> </w:t>
      </w:r>
      <w:proofErr w:type="spellStart"/>
      <w:r>
        <w:t>AdminFacade</w:t>
      </w:r>
      <w:proofErr w:type="spellEnd"/>
      <w:r>
        <w:rPr>
          <w:rFonts w:hint="cs"/>
          <w:rtl/>
        </w:rPr>
        <w:t xml:space="preserve"> וקריאה לכל פונקציית לוגיקה עסקית שלו.</w:t>
      </w:r>
    </w:p>
    <w:p w14:paraId="7D157EA7" w14:textId="77777777" w:rsidR="00FD2F15" w:rsidRDefault="00FD2F15" w:rsidP="00FD2F15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התחברות ע"י ה-</w:t>
      </w:r>
      <w:proofErr w:type="spellStart"/>
      <w:r>
        <w:t>LoginManager</w:t>
      </w:r>
      <w:proofErr w:type="spellEnd"/>
      <w:r>
        <w:rPr>
          <w:rFonts w:hint="cs"/>
          <w:rtl/>
        </w:rPr>
        <w:t xml:space="preserve"> כ-</w:t>
      </w:r>
      <w:r>
        <w:t>Company</w:t>
      </w:r>
      <w:r>
        <w:rPr>
          <w:rFonts w:hint="cs"/>
          <w:rtl/>
        </w:rPr>
        <w:t>, קבלת</w:t>
      </w:r>
      <w:r w:rsidR="003A3028">
        <w:rPr>
          <w:rFonts w:hint="cs"/>
          <w:rtl/>
        </w:rPr>
        <w:t xml:space="preserve"> אובייקט</w:t>
      </w:r>
      <w:r>
        <w:rPr>
          <w:rFonts w:hint="cs"/>
          <w:rtl/>
        </w:rPr>
        <w:t xml:space="preserve"> </w:t>
      </w:r>
      <w:proofErr w:type="spellStart"/>
      <w:r>
        <w:t>CompanyFacade</w:t>
      </w:r>
      <w:proofErr w:type="spellEnd"/>
      <w:r>
        <w:rPr>
          <w:rFonts w:hint="cs"/>
          <w:rtl/>
        </w:rPr>
        <w:t xml:space="preserve"> וקריאה לכל פונקציית לוגיקה עסקית שלו.</w:t>
      </w:r>
    </w:p>
    <w:p w14:paraId="3CA8CAEC" w14:textId="77777777" w:rsidR="00FD2F15" w:rsidRDefault="00FD2F15" w:rsidP="00FD2F15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התחברות ע"י ה-</w:t>
      </w:r>
      <w:proofErr w:type="spellStart"/>
      <w:r>
        <w:t>LoginManager</w:t>
      </w:r>
      <w:proofErr w:type="spellEnd"/>
      <w:r>
        <w:rPr>
          <w:rFonts w:hint="cs"/>
          <w:rtl/>
        </w:rPr>
        <w:t xml:space="preserve"> כ-</w:t>
      </w:r>
      <w:r>
        <w:t>Customer</w:t>
      </w:r>
      <w:r>
        <w:rPr>
          <w:rFonts w:hint="cs"/>
          <w:rtl/>
        </w:rPr>
        <w:t>, קבלת</w:t>
      </w:r>
      <w:r w:rsidR="003A3028">
        <w:rPr>
          <w:rFonts w:hint="cs"/>
          <w:rtl/>
        </w:rPr>
        <w:t xml:space="preserve"> אובייקט</w:t>
      </w:r>
      <w:r>
        <w:rPr>
          <w:rFonts w:hint="cs"/>
          <w:rtl/>
        </w:rPr>
        <w:t xml:space="preserve"> </w:t>
      </w:r>
      <w:proofErr w:type="spellStart"/>
      <w:r>
        <w:t>CustomerFacade</w:t>
      </w:r>
      <w:proofErr w:type="spellEnd"/>
      <w:r>
        <w:rPr>
          <w:rFonts w:hint="cs"/>
          <w:rtl/>
        </w:rPr>
        <w:t xml:space="preserve"> וקריאה לכל פונקציית לוגיקה עסקית שלו.</w:t>
      </w:r>
    </w:p>
    <w:p w14:paraId="327D9C1F" w14:textId="77777777" w:rsidR="00FD2F15" w:rsidRDefault="00FD2F15" w:rsidP="00D35081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</w:t>
      </w:r>
      <w:r w:rsidR="00D35081">
        <w:rPr>
          <w:rFonts w:hint="cs"/>
          <w:rtl/>
        </w:rPr>
        <w:t>פסקת</w:t>
      </w:r>
      <w:r>
        <w:rPr>
          <w:rFonts w:hint="cs"/>
          <w:rtl/>
        </w:rPr>
        <w:t xml:space="preserve"> ה-</w:t>
      </w:r>
      <w:r>
        <w:t>Job</w:t>
      </w:r>
      <w:r>
        <w:rPr>
          <w:rFonts w:hint="cs"/>
          <w:rtl/>
        </w:rPr>
        <w:t xml:space="preserve"> היומי.</w:t>
      </w:r>
    </w:p>
    <w:p w14:paraId="17DB29AE" w14:textId="77777777" w:rsidR="008D7FBB" w:rsidRDefault="008D7FBB" w:rsidP="003A3028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סגירת כל ה-</w:t>
      </w:r>
      <w:r>
        <w:t>Connections</w:t>
      </w:r>
      <w:r>
        <w:rPr>
          <w:rFonts w:hint="cs"/>
          <w:rtl/>
        </w:rPr>
        <w:t xml:space="preserve"> (קריאה לפונקציה </w:t>
      </w:r>
      <w:proofErr w:type="spellStart"/>
      <w:r>
        <w:t>closeAllConnections</w:t>
      </w:r>
      <w:proofErr w:type="spellEnd"/>
      <w:r>
        <w:rPr>
          <w:rFonts w:hint="cs"/>
          <w:rtl/>
        </w:rPr>
        <w:t xml:space="preserve"> ש</w:t>
      </w:r>
      <w:r w:rsidR="003A3028">
        <w:rPr>
          <w:rFonts w:hint="cs"/>
          <w:rtl/>
        </w:rPr>
        <w:t>ל ה</w:t>
      </w:r>
      <w:r>
        <w:rPr>
          <w:rFonts w:hint="cs"/>
          <w:rtl/>
        </w:rPr>
        <w:t>-</w:t>
      </w:r>
      <w:proofErr w:type="spellStart"/>
      <w:r>
        <w:t>ConnectionPool</w:t>
      </w:r>
      <w:proofErr w:type="spellEnd"/>
      <w:r>
        <w:rPr>
          <w:rFonts w:hint="cs"/>
          <w:rtl/>
        </w:rPr>
        <w:t>).</w:t>
      </w:r>
    </w:p>
    <w:p w14:paraId="4DDAB893" w14:textId="77777777" w:rsidR="00B56D4E" w:rsidRDefault="00B56D4E" w:rsidP="00B56D4E">
      <w:pPr>
        <w:rPr>
          <w:rtl/>
        </w:rPr>
      </w:pPr>
      <w:r>
        <w:rPr>
          <w:rFonts w:hint="cs"/>
          <w:rtl/>
        </w:rPr>
        <w:t xml:space="preserve">את כל הפעולות הללו יש להגדיר בתוך </w:t>
      </w:r>
      <w:r>
        <w:t>try-catch</w:t>
      </w:r>
      <w:r>
        <w:rPr>
          <w:rFonts w:hint="cs"/>
          <w:rtl/>
        </w:rPr>
        <w:t xml:space="preserve"> אחד ולהציג את הודעת השגיאה במקרה של חריגה. </w:t>
      </w:r>
    </w:p>
    <w:p w14:paraId="5AE7BA5D" w14:textId="77777777" w:rsidR="008D7FBB" w:rsidRPr="008D7FBB" w:rsidRDefault="008D7FBB" w:rsidP="008D7FBB">
      <w:pPr>
        <w:rPr>
          <w:rtl/>
        </w:rPr>
      </w:pPr>
      <w:r>
        <w:rPr>
          <w:rFonts w:hint="cs"/>
          <w:rtl/>
        </w:rPr>
        <w:t xml:space="preserve">אין להציג הודעות של </w:t>
      </w:r>
      <w:r>
        <w:t>Stack Trace</w:t>
      </w:r>
      <w:r>
        <w:rPr>
          <w:rFonts w:hint="cs"/>
          <w:rtl/>
        </w:rPr>
        <w:t xml:space="preserve"> על ה</w:t>
      </w:r>
      <w:r w:rsidR="003A3028">
        <w:rPr>
          <w:rFonts w:hint="cs"/>
          <w:rtl/>
        </w:rPr>
        <w:t>מסך, אלא רק הודעות שגיאה ברורות המגיעות מה-</w:t>
      </w:r>
      <w:r w:rsidR="003A3028">
        <w:t>Custom Exceptions</w:t>
      </w:r>
      <w:r w:rsidR="003A3028">
        <w:rPr>
          <w:rFonts w:hint="cs"/>
          <w:rtl/>
        </w:rPr>
        <w:t>.</w:t>
      </w:r>
    </w:p>
    <w:p w14:paraId="06E56F42" w14:textId="77777777" w:rsidR="00FD2F15" w:rsidRDefault="00D35081" w:rsidP="00D35081">
      <w:pPr>
        <w:rPr>
          <w:rtl/>
        </w:rPr>
      </w:pPr>
      <w:r>
        <w:rPr>
          <w:rFonts w:hint="cs"/>
          <w:rtl/>
        </w:rPr>
        <w:t>להלן סכמת מחלקת ה-</w:t>
      </w:r>
      <w:r>
        <w:t>Test</w:t>
      </w:r>
      <w:r>
        <w:rPr>
          <w:rFonts w:hint="cs"/>
          <w:rtl/>
        </w:rPr>
        <w:t>:</w:t>
      </w:r>
    </w:p>
    <w:p w14:paraId="2AE9F8EA" w14:textId="77777777" w:rsidR="00D35081" w:rsidRDefault="00B56D4E" w:rsidP="00B56D4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2D548E" wp14:editId="0C11C520">
            <wp:extent cx="1379788" cy="8432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01" cy="8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FCDA" w14:textId="77777777" w:rsidR="00B56D4E" w:rsidRDefault="00B56D4E" w:rsidP="00D35081">
      <w:pPr>
        <w:rPr>
          <w:rtl/>
        </w:rPr>
      </w:pPr>
    </w:p>
    <w:p w14:paraId="0D371ADA" w14:textId="77777777" w:rsidR="00B56D4E" w:rsidRDefault="00B56D4E" w:rsidP="00B56D4E">
      <w:pPr>
        <w:rPr>
          <w:rtl/>
        </w:rPr>
      </w:pPr>
      <w:r>
        <w:rPr>
          <w:rFonts w:hint="cs"/>
          <w:rtl/>
        </w:rPr>
        <w:t>המחלקה הראשית של המערכת הינה מחלקת ה-</w:t>
      </w:r>
      <w:r>
        <w:t>Program</w:t>
      </w:r>
      <w:r w:rsidR="008D7FBB">
        <w:rPr>
          <w:rFonts w:hint="cs"/>
          <w:rtl/>
        </w:rPr>
        <w:t xml:space="preserve">, המכילה את </w:t>
      </w:r>
      <w:r>
        <w:rPr>
          <w:rFonts w:hint="cs"/>
          <w:rtl/>
        </w:rPr>
        <w:t>פונקציית ה-</w:t>
      </w:r>
      <w:r>
        <w:t>main</w:t>
      </w:r>
      <w:r>
        <w:rPr>
          <w:rFonts w:hint="cs"/>
          <w:rtl/>
        </w:rPr>
        <w:t>.</w:t>
      </w:r>
    </w:p>
    <w:p w14:paraId="160DE727" w14:textId="77777777" w:rsidR="00B56D4E" w:rsidRDefault="00B56D4E" w:rsidP="00B56D4E">
      <w:pPr>
        <w:rPr>
          <w:rtl/>
        </w:rPr>
      </w:pPr>
      <w:r>
        <w:rPr>
          <w:rFonts w:hint="cs"/>
          <w:rtl/>
        </w:rPr>
        <w:t>על פונקציית ה-</w:t>
      </w:r>
      <w:r>
        <w:t>main</w:t>
      </w:r>
      <w:r>
        <w:rPr>
          <w:rFonts w:hint="cs"/>
          <w:rtl/>
        </w:rPr>
        <w:t xml:space="preserve"> לבצע קריאה אחת לפונקציה </w:t>
      </w:r>
      <w:proofErr w:type="spellStart"/>
      <w:r>
        <w:t>testAll</w:t>
      </w:r>
      <w:proofErr w:type="spellEnd"/>
      <w:r>
        <w:rPr>
          <w:rFonts w:hint="cs"/>
          <w:rtl/>
        </w:rPr>
        <w:t xml:space="preserve"> של מחלקת ה-</w:t>
      </w:r>
      <w:r>
        <w:t>Test</w:t>
      </w:r>
      <w:r w:rsidR="008879D6">
        <w:rPr>
          <w:rFonts w:hint="cs"/>
          <w:rtl/>
        </w:rPr>
        <w:t>.</w:t>
      </w:r>
    </w:p>
    <w:p w14:paraId="2E69815C" w14:textId="77777777" w:rsidR="00B56D4E" w:rsidRDefault="00B56D4E" w:rsidP="00D35081">
      <w:pPr>
        <w:rPr>
          <w:rtl/>
        </w:rPr>
      </w:pPr>
      <w:r>
        <w:rPr>
          <w:rFonts w:hint="cs"/>
          <w:rtl/>
        </w:rPr>
        <w:t>להלן סכמת מחלקת ה-</w:t>
      </w:r>
      <w:r>
        <w:t>Program</w:t>
      </w:r>
      <w:r>
        <w:rPr>
          <w:rFonts w:hint="cs"/>
          <w:rtl/>
        </w:rPr>
        <w:t>:</w:t>
      </w:r>
    </w:p>
    <w:p w14:paraId="2094771F" w14:textId="77777777" w:rsidR="000A5087" w:rsidRDefault="00B56D4E" w:rsidP="00B56D4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0C40191" wp14:editId="1A7CE036">
            <wp:extent cx="1357896" cy="7845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17" cy="7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ABC9" w14:textId="77777777" w:rsidR="00B56D4E" w:rsidRDefault="00B56D4E" w:rsidP="000A5087">
      <w:pPr>
        <w:rPr>
          <w:rtl/>
        </w:rPr>
      </w:pPr>
    </w:p>
    <w:p w14:paraId="008D41D3" w14:textId="77777777" w:rsidR="00B56D4E" w:rsidRDefault="00B56D4E" w:rsidP="000A5087">
      <w:pPr>
        <w:rPr>
          <w:rtl/>
        </w:rPr>
      </w:pPr>
    </w:p>
    <w:p w14:paraId="4622DC3F" w14:textId="77777777" w:rsidR="009976D9" w:rsidRPr="000A5087" w:rsidRDefault="009976D9" w:rsidP="009976D9">
      <w:pPr>
        <w:pStyle w:val="1JB"/>
        <w:numPr>
          <w:ilvl w:val="0"/>
          <w:numId w:val="0"/>
        </w:numPr>
        <w:ind w:left="90"/>
        <w:jc w:val="center"/>
        <w:rPr>
          <w:sz w:val="50"/>
          <w:szCs w:val="50"/>
          <w:rtl/>
        </w:rPr>
      </w:pPr>
      <w:r w:rsidRPr="000A5087">
        <w:rPr>
          <w:rFonts w:hint="cs"/>
          <w:sz w:val="50"/>
          <w:szCs w:val="50"/>
          <w:rtl/>
        </w:rPr>
        <w:lastRenderedPageBreak/>
        <w:t>שלב 2</w:t>
      </w:r>
    </w:p>
    <w:p w14:paraId="42683740" w14:textId="77777777" w:rsidR="009976D9" w:rsidRPr="000A5087" w:rsidRDefault="009976D9" w:rsidP="009976D9">
      <w:pPr>
        <w:jc w:val="center"/>
        <w:rPr>
          <w:sz w:val="40"/>
          <w:szCs w:val="40"/>
          <w:rtl/>
        </w:rPr>
      </w:pPr>
    </w:p>
    <w:p w14:paraId="331C79CD" w14:textId="77777777" w:rsidR="009976D9" w:rsidRPr="009976D9" w:rsidRDefault="009976D9" w:rsidP="009976D9">
      <w:pPr>
        <w:jc w:val="center"/>
        <w:rPr>
          <w:sz w:val="50"/>
          <w:szCs w:val="50"/>
          <w:rtl/>
        </w:rPr>
      </w:pPr>
      <w:r w:rsidRPr="009976D9">
        <w:rPr>
          <w:rFonts w:hint="cs"/>
          <w:sz w:val="50"/>
          <w:szCs w:val="50"/>
          <w:rtl/>
        </w:rPr>
        <w:t xml:space="preserve">שכתוב המערכת תוך שימוש בטכנולוגיית </w:t>
      </w:r>
      <w:r w:rsidRPr="009976D9">
        <w:rPr>
          <w:sz w:val="50"/>
          <w:szCs w:val="50"/>
        </w:rPr>
        <w:t>Spring</w:t>
      </w:r>
    </w:p>
    <w:p w14:paraId="6679885C" w14:textId="77777777" w:rsidR="009976D9" w:rsidRPr="002F1AEE" w:rsidRDefault="009976D9" w:rsidP="009976D9">
      <w:pPr>
        <w:jc w:val="center"/>
        <w:rPr>
          <w:sz w:val="36"/>
          <w:szCs w:val="36"/>
          <w:rtl/>
        </w:rPr>
      </w:pPr>
      <w:r>
        <w:rPr>
          <w:sz w:val="36"/>
          <w:szCs w:val="36"/>
        </w:rPr>
        <w:t>Spring Framework</w:t>
      </w:r>
      <w:r>
        <w:rPr>
          <w:rFonts w:hint="cs"/>
          <w:sz w:val="36"/>
          <w:szCs w:val="36"/>
          <w:rtl/>
        </w:rPr>
        <w:t xml:space="preserve">, </w:t>
      </w:r>
      <w:r>
        <w:rPr>
          <w:sz w:val="36"/>
          <w:szCs w:val="36"/>
        </w:rPr>
        <w:t>Spring Boot</w:t>
      </w:r>
      <w:r>
        <w:rPr>
          <w:rFonts w:hint="cs"/>
          <w:sz w:val="36"/>
          <w:szCs w:val="36"/>
          <w:rtl/>
        </w:rPr>
        <w:t xml:space="preserve">, </w:t>
      </w:r>
      <w:r>
        <w:rPr>
          <w:sz w:val="36"/>
          <w:szCs w:val="36"/>
        </w:rPr>
        <w:t>JPA</w:t>
      </w:r>
      <w:r>
        <w:rPr>
          <w:rFonts w:hint="cs"/>
          <w:sz w:val="36"/>
          <w:szCs w:val="36"/>
          <w:rtl/>
        </w:rPr>
        <w:t xml:space="preserve">, </w:t>
      </w:r>
      <w:r>
        <w:rPr>
          <w:sz w:val="36"/>
          <w:szCs w:val="36"/>
        </w:rPr>
        <w:t>Hibernate</w:t>
      </w:r>
    </w:p>
    <w:p w14:paraId="5F7117EC" w14:textId="77777777" w:rsidR="009976D9" w:rsidRDefault="009976D9" w:rsidP="009976D9">
      <w:pPr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תיאור:</w:t>
      </w:r>
    </w:p>
    <w:p w14:paraId="10AFA529" w14:textId="77777777" w:rsidR="009976D9" w:rsidRDefault="009976D9" w:rsidP="009976D9">
      <w:pPr>
        <w:rPr>
          <w:sz w:val="24"/>
          <w:szCs w:val="24"/>
          <w:rtl/>
        </w:rPr>
      </w:pPr>
      <w:r w:rsidRPr="008D13F7">
        <w:rPr>
          <w:rFonts w:hint="cs"/>
          <w:sz w:val="24"/>
          <w:szCs w:val="24"/>
          <w:rtl/>
        </w:rPr>
        <w:t>בשלב</w:t>
      </w:r>
      <w:r>
        <w:rPr>
          <w:rFonts w:hint="cs"/>
          <w:sz w:val="24"/>
          <w:szCs w:val="24"/>
          <w:rtl/>
        </w:rPr>
        <w:t xml:space="preserve"> זה המערכת למעשה תבנה מחדש כשהיא מתבססת </w:t>
      </w:r>
      <w:r w:rsidR="005F4EBD">
        <w:rPr>
          <w:rFonts w:hint="cs"/>
          <w:sz w:val="24"/>
          <w:szCs w:val="24"/>
          <w:rtl/>
        </w:rPr>
        <w:t xml:space="preserve">על </w:t>
      </w:r>
      <w:r>
        <w:rPr>
          <w:rFonts w:hint="cs"/>
          <w:sz w:val="24"/>
          <w:szCs w:val="24"/>
          <w:rtl/>
        </w:rPr>
        <w:t xml:space="preserve">טהרת </w:t>
      </w:r>
      <w:r>
        <w:rPr>
          <w:sz w:val="24"/>
          <w:szCs w:val="24"/>
        </w:rPr>
        <w:t>Spring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Hibernate</w:t>
      </w:r>
      <w:r>
        <w:rPr>
          <w:rFonts w:hint="cs"/>
          <w:sz w:val="24"/>
          <w:szCs w:val="24"/>
          <w:rtl/>
        </w:rPr>
        <w:t xml:space="preserve">. ניתן כמובן להעביר קוד משלב 1 של הפרויקט ו"לאמץ" אותו לסביבת </w:t>
      </w:r>
      <w:r>
        <w:rPr>
          <w:sz w:val="24"/>
          <w:szCs w:val="24"/>
        </w:rPr>
        <w:t>Spring</w:t>
      </w:r>
      <w:r>
        <w:rPr>
          <w:rFonts w:hint="cs"/>
          <w:sz w:val="24"/>
          <w:szCs w:val="24"/>
          <w:rtl/>
        </w:rPr>
        <w:t>. כמובן שבהזדמנות זו מומל</w:t>
      </w:r>
      <w:r w:rsidR="005F4EBD">
        <w:rPr>
          <w:rFonts w:hint="cs"/>
          <w:sz w:val="24"/>
          <w:szCs w:val="24"/>
          <w:rtl/>
        </w:rPr>
        <w:t>ץ גם לשכתב מימושים טעוני שיפור.</w:t>
      </w:r>
    </w:p>
    <w:p w14:paraId="3D5FC300" w14:textId="77777777" w:rsidR="009976D9" w:rsidRDefault="009976D9" w:rsidP="005F4E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חייב להתבסס על</w:t>
      </w:r>
      <w:r w:rsidR="005F4EBD">
        <w:rPr>
          <w:rFonts w:hint="cs"/>
          <w:sz w:val="24"/>
          <w:szCs w:val="24"/>
          <w:rtl/>
        </w:rPr>
        <w:t xml:space="preserve"> </w:t>
      </w:r>
      <w:r w:rsidR="005F4EBD">
        <w:rPr>
          <w:sz w:val="24"/>
          <w:szCs w:val="24"/>
        </w:rPr>
        <w:t>Spring Boot</w:t>
      </w:r>
      <w:r>
        <w:rPr>
          <w:rFonts w:hint="cs"/>
          <w:sz w:val="24"/>
          <w:szCs w:val="24"/>
          <w:rtl/>
        </w:rPr>
        <w:t xml:space="preserve"> עם ה-</w:t>
      </w:r>
      <w:r>
        <w:rPr>
          <w:sz w:val="24"/>
          <w:szCs w:val="24"/>
        </w:rPr>
        <w:t>Extensions</w:t>
      </w:r>
      <w:r>
        <w:rPr>
          <w:rFonts w:hint="cs"/>
          <w:sz w:val="24"/>
          <w:szCs w:val="24"/>
          <w:rtl/>
        </w:rPr>
        <w:t xml:space="preserve"> הבאים:</w:t>
      </w:r>
    </w:p>
    <w:p w14:paraId="1DC8BE2E" w14:textId="77777777" w:rsidR="005F4EBD" w:rsidRDefault="005F4EBD" w:rsidP="005F4EBD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Spring JPA</w:t>
      </w:r>
    </w:p>
    <w:p w14:paraId="3934A2C2" w14:textId="77777777" w:rsidR="005F4EBD" w:rsidRPr="005F4EBD" w:rsidRDefault="005F4EBD" w:rsidP="00D541C6">
      <w:pPr>
        <w:pStyle w:val="ListParagraph"/>
        <w:numPr>
          <w:ilvl w:val="0"/>
          <w:numId w:val="37"/>
        </w:numPr>
        <w:rPr>
          <w:sz w:val="24"/>
          <w:szCs w:val="24"/>
          <w:rtl/>
        </w:rPr>
      </w:pPr>
      <w:r>
        <w:rPr>
          <w:sz w:val="24"/>
          <w:szCs w:val="24"/>
        </w:rPr>
        <w:t xml:space="preserve">MySQL </w:t>
      </w:r>
      <w:r w:rsidR="00D541C6">
        <w:rPr>
          <w:sz w:val="24"/>
          <w:szCs w:val="24"/>
        </w:rPr>
        <w:t>Driver</w:t>
      </w:r>
      <w:r w:rsidR="004F2225">
        <w:rPr>
          <w:rFonts w:hint="cs"/>
          <w:sz w:val="24"/>
          <w:szCs w:val="24"/>
          <w:rtl/>
        </w:rPr>
        <w:t xml:space="preserve"> או כל </w:t>
      </w:r>
      <w:r w:rsidR="004F2225">
        <w:rPr>
          <w:sz w:val="24"/>
          <w:szCs w:val="24"/>
        </w:rPr>
        <w:t>Driver</w:t>
      </w:r>
      <w:r w:rsidR="004F2225">
        <w:rPr>
          <w:rFonts w:hint="cs"/>
          <w:sz w:val="24"/>
          <w:szCs w:val="24"/>
          <w:rtl/>
        </w:rPr>
        <w:t xml:space="preserve"> אחר המתאים למסד הנתונים שבחרתם.</w:t>
      </w:r>
    </w:p>
    <w:p w14:paraId="3354C139" w14:textId="77777777" w:rsidR="0047679E" w:rsidRPr="000A5087" w:rsidRDefault="0047679E" w:rsidP="0047679E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להלן שלבי הביצוע עבור שלב 2</w:t>
      </w:r>
      <w:r w:rsidRPr="000A5087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5856BE4" w14:textId="77777777" w:rsidR="009976D9" w:rsidRDefault="009976D9" w:rsidP="00D541C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ליישם את </w:t>
      </w:r>
      <w:r w:rsidR="00D541C6">
        <w:rPr>
          <w:rFonts w:hint="cs"/>
          <w:sz w:val="24"/>
          <w:szCs w:val="24"/>
          <w:rtl/>
        </w:rPr>
        <w:t xml:space="preserve">רכיבי </w:t>
      </w:r>
      <w:r>
        <w:rPr>
          <w:rFonts w:hint="cs"/>
          <w:sz w:val="24"/>
          <w:szCs w:val="24"/>
          <w:rtl/>
        </w:rPr>
        <w:t>ה-</w:t>
      </w:r>
      <w:r>
        <w:rPr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Entity Beans</w:t>
      </w:r>
      <w:r>
        <w:rPr>
          <w:rFonts w:hint="cs"/>
          <w:sz w:val="24"/>
          <w:szCs w:val="24"/>
          <w:rtl/>
        </w:rPr>
        <w:t xml:space="preserve"> </w:t>
      </w:r>
      <w:r w:rsidR="00D541C6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מקבילות ל-</w:t>
      </w:r>
      <w:r w:rsidR="00D541C6">
        <w:rPr>
          <w:sz w:val="24"/>
          <w:szCs w:val="24"/>
        </w:rPr>
        <w:t>Java Beans</w:t>
      </w:r>
      <w:r w:rsidR="00D541C6">
        <w:rPr>
          <w:rFonts w:hint="cs"/>
          <w:sz w:val="24"/>
          <w:szCs w:val="24"/>
          <w:rtl/>
        </w:rPr>
        <w:t xml:space="preserve"> מהשלב הראשון ובאמצעות </w:t>
      </w:r>
      <w:r w:rsidR="00D541C6">
        <w:rPr>
          <w:sz w:val="24"/>
          <w:szCs w:val="24"/>
        </w:rPr>
        <w:t>Spring Repositories</w:t>
      </w:r>
      <w:r w:rsidR="00D541C6">
        <w:rPr>
          <w:rFonts w:hint="cs"/>
          <w:sz w:val="24"/>
          <w:szCs w:val="24"/>
          <w:rtl/>
        </w:rPr>
        <w:t>.</w:t>
      </w:r>
    </w:p>
    <w:p w14:paraId="7A88EEE7" w14:textId="77777777" w:rsidR="009976D9" w:rsidRDefault="009976D9" w:rsidP="0051768E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</w:t>
      </w:r>
      <w:r>
        <w:rPr>
          <w:sz w:val="24"/>
          <w:szCs w:val="24"/>
        </w:rPr>
        <w:t>Custom Queries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Repositories</w:t>
      </w:r>
      <w:r>
        <w:rPr>
          <w:rFonts w:hint="cs"/>
          <w:sz w:val="24"/>
          <w:szCs w:val="24"/>
          <w:rtl/>
        </w:rPr>
        <w:t xml:space="preserve"> שנבנו באמצעות </w:t>
      </w:r>
      <w:r>
        <w:rPr>
          <w:sz w:val="24"/>
          <w:szCs w:val="24"/>
        </w:rPr>
        <w:t>Spring</w:t>
      </w:r>
      <w:r>
        <w:rPr>
          <w:rFonts w:hint="cs"/>
          <w:sz w:val="24"/>
          <w:szCs w:val="24"/>
          <w:rtl/>
        </w:rPr>
        <w:t xml:space="preserve"> בהתאם לדרישות </w:t>
      </w:r>
      <w:r w:rsidR="0051768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שלב הראשון.</w:t>
      </w:r>
    </w:p>
    <w:p w14:paraId="72421564" w14:textId="77777777" w:rsidR="009976D9" w:rsidRDefault="009976D9" w:rsidP="00D541C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להפוך את </w:t>
      </w:r>
      <w:r w:rsidR="00FD5DA6">
        <w:rPr>
          <w:rFonts w:hint="cs"/>
          <w:sz w:val="24"/>
          <w:szCs w:val="24"/>
          <w:rtl/>
        </w:rPr>
        <w:t xml:space="preserve">מחלקות </w:t>
      </w:r>
      <w:r>
        <w:rPr>
          <w:rFonts w:hint="cs"/>
          <w:sz w:val="24"/>
          <w:szCs w:val="24"/>
          <w:rtl/>
        </w:rPr>
        <w:t>ה-</w:t>
      </w:r>
      <w:r>
        <w:rPr>
          <w:sz w:val="24"/>
          <w:szCs w:val="24"/>
        </w:rPr>
        <w:t>Facades</w:t>
      </w:r>
      <w:r>
        <w:rPr>
          <w:rFonts w:hint="cs"/>
          <w:sz w:val="24"/>
          <w:szCs w:val="24"/>
          <w:rtl/>
        </w:rPr>
        <w:t xml:space="preserve"> מ</w:t>
      </w:r>
      <w:r w:rsidR="00D541C6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שלב ראשון ל-</w:t>
      </w:r>
      <w:r>
        <w:rPr>
          <w:sz w:val="24"/>
          <w:szCs w:val="24"/>
        </w:rPr>
        <w:t>@Services</w:t>
      </w:r>
      <w:r w:rsidR="00D541C6">
        <w:rPr>
          <w:rFonts w:hint="cs"/>
          <w:sz w:val="24"/>
          <w:szCs w:val="24"/>
          <w:rtl/>
        </w:rPr>
        <w:t>.</w:t>
      </w:r>
    </w:p>
    <w:p w14:paraId="6C3B98BC" w14:textId="77777777" w:rsidR="009976D9" w:rsidRDefault="009976D9" w:rsidP="000800D8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ליישם את</w:t>
      </w:r>
      <w:r w:rsidR="000800D8">
        <w:rPr>
          <w:rFonts w:hint="cs"/>
          <w:sz w:val="24"/>
          <w:szCs w:val="24"/>
          <w:rtl/>
        </w:rPr>
        <w:t xml:space="preserve"> מחלקת</w:t>
      </w:r>
      <w:r>
        <w:rPr>
          <w:rFonts w:hint="cs"/>
          <w:sz w:val="24"/>
          <w:szCs w:val="24"/>
          <w:rtl/>
        </w:rPr>
        <w:t xml:space="preserve"> ה</w:t>
      </w:r>
      <w:r w:rsidR="000800D8">
        <w:rPr>
          <w:rFonts w:hint="cs"/>
          <w:sz w:val="24"/>
          <w:szCs w:val="24"/>
          <w:rtl/>
        </w:rPr>
        <w:t>-</w:t>
      </w:r>
      <w:proofErr w:type="spellStart"/>
      <w:r w:rsidR="000800D8">
        <w:rPr>
          <w:sz w:val="24"/>
          <w:szCs w:val="24"/>
        </w:rPr>
        <w:t>CouponExpirationDailyJob</w:t>
      </w:r>
      <w:proofErr w:type="spellEnd"/>
      <w:r>
        <w:rPr>
          <w:rFonts w:hint="cs"/>
          <w:sz w:val="24"/>
          <w:szCs w:val="24"/>
          <w:rtl/>
        </w:rPr>
        <w:t xml:space="preserve"> כ-</w:t>
      </w:r>
      <w:r>
        <w:rPr>
          <w:sz w:val="24"/>
          <w:szCs w:val="24"/>
        </w:rPr>
        <w:t>Singleton</w:t>
      </w:r>
      <w:r w:rsidR="00D541C6">
        <w:rPr>
          <w:rFonts w:hint="cs"/>
          <w:sz w:val="24"/>
          <w:szCs w:val="24"/>
          <w:rtl/>
        </w:rPr>
        <w:t>.</w:t>
      </w:r>
    </w:p>
    <w:p w14:paraId="455F446E" w14:textId="77777777" w:rsidR="009976D9" w:rsidRDefault="009976D9" w:rsidP="000800D8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ליישם את </w:t>
      </w:r>
      <w:r w:rsidR="000800D8">
        <w:rPr>
          <w:rFonts w:hint="cs"/>
          <w:sz w:val="24"/>
          <w:szCs w:val="24"/>
          <w:rtl/>
        </w:rPr>
        <w:t xml:space="preserve">מחלקת </w:t>
      </w:r>
      <w:r>
        <w:rPr>
          <w:rFonts w:hint="cs"/>
          <w:sz w:val="24"/>
          <w:szCs w:val="24"/>
          <w:rtl/>
        </w:rPr>
        <w:t>ה-</w:t>
      </w:r>
      <w:proofErr w:type="spellStart"/>
      <w:r w:rsidR="00D541C6">
        <w:rPr>
          <w:sz w:val="24"/>
          <w:szCs w:val="24"/>
        </w:rPr>
        <w:t>LoginManager</w:t>
      </w:r>
      <w:proofErr w:type="spellEnd"/>
      <w:r>
        <w:rPr>
          <w:rFonts w:hint="cs"/>
          <w:sz w:val="24"/>
          <w:szCs w:val="24"/>
          <w:rtl/>
        </w:rPr>
        <w:t xml:space="preserve"> כ-</w:t>
      </w:r>
      <w:r>
        <w:rPr>
          <w:sz w:val="24"/>
          <w:szCs w:val="24"/>
        </w:rPr>
        <w:t>Singleton</w:t>
      </w:r>
      <w:r w:rsidR="00D541C6">
        <w:rPr>
          <w:rFonts w:hint="cs"/>
          <w:sz w:val="24"/>
          <w:szCs w:val="24"/>
          <w:rtl/>
        </w:rPr>
        <w:t>.</w:t>
      </w:r>
    </w:p>
    <w:p w14:paraId="72D10B98" w14:textId="77777777" w:rsidR="009976D9" w:rsidRPr="000800D8" w:rsidRDefault="0051768E" w:rsidP="0051768E">
      <w:pPr>
        <w:pStyle w:val="ListParagraph"/>
        <w:numPr>
          <w:ilvl w:val="0"/>
          <w:numId w:val="39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לבצע</w:t>
      </w:r>
      <w:r w:rsidR="000800D8" w:rsidRPr="000800D8">
        <w:rPr>
          <w:rFonts w:hint="cs"/>
          <w:sz w:val="24"/>
          <w:szCs w:val="24"/>
          <w:rtl/>
        </w:rPr>
        <w:t xml:space="preserve"> בדיקה כללית</w:t>
      </w:r>
      <w:r>
        <w:rPr>
          <w:rFonts w:hint="cs"/>
          <w:sz w:val="24"/>
          <w:szCs w:val="24"/>
          <w:rtl/>
        </w:rPr>
        <w:t xml:space="preserve"> לכל המערכת</w:t>
      </w:r>
      <w:r w:rsidR="009976D9" w:rsidRPr="000800D8">
        <w:rPr>
          <w:rFonts w:hint="cs"/>
          <w:sz w:val="24"/>
          <w:szCs w:val="24"/>
          <w:rtl/>
        </w:rPr>
        <w:t xml:space="preserve"> ע"י יצירת מחלקה</w:t>
      </w:r>
      <w:r w:rsidR="002D5094">
        <w:rPr>
          <w:rFonts w:hint="cs"/>
          <w:sz w:val="24"/>
          <w:szCs w:val="24"/>
          <w:rtl/>
        </w:rPr>
        <w:t xml:space="preserve"> בשם</w:t>
      </w:r>
      <w:r w:rsidR="009976D9" w:rsidRPr="000800D8">
        <w:rPr>
          <w:rFonts w:hint="cs"/>
          <w:sz w:val="24"/>
          <w:szCs w:val="24"/>
          <w:rtl/>
        </w:rPr>
        <w:t xml:space="preserve"> </w:t>
      </w:r>
      <w:r w:rsidR="009976D9" w:rsidRPr="000800D8">
        <w:rPr>
          <w:sz w:val="24"/>
          <w:szCs w:val="24"/>
        </w:rPr>
        <w:t>Test</w:t>
      </w:r>
      <w:r w:rsidR="009976D9" w:rsidRPr="000800D8">
        <w:rPr>
          <w:rFonts w:hint="cs"/>
          <w:sz w:val="24"/>
          <w:szCs w:val="24"/>
          <w:rtl/>
        </w:rPr>
        <w:t xml:space="preserve"> המוגדרת גם היא כ-</w:t>
      </w:r>
      <w:r w:rsidR="009976D9" w:rsidRPr="000800D8">
        <w:rPr>
          <w:sz w:val="24"/>
          <w:szCs w:val="24"/>
        </w:rPr>
        <w:t>Singleton</w:t>
      </w:r>
      <w:r w:rsidR="000800D8" w:rsidRPr="000800D8">
        <w:rPr>
          <w:rFonts w:hint="cs"/>
          <w:sz w:val="24"/>
          <w:szCs w:val="24"/>
          <w:rtl/>
        </w:rPr>
        <w:t xml:space="preserve"> ובה</w:t>
      </w:r>
      <w:r w:rsidR="009976D9" w:rsidRPr="000800D8">
        <w:rPr>
          <w:rFonts w:hint="cs"/>
          <w:sz w:val="24"/>
          <w:szCs w:val="24"/>
          <w:rtl/>
        </w:rPr>
        <w:t xml:space="preserve"> מתודה המבצעת "תצוגת תכלית"</w:t>
      </w:r>
      <w:r w:rsidR="000800D8" w:rsidRPr="000800D8">
        <w:rPr>
          <w:rFonts w:hint="cs"/>
          <w:sz w:val="24"/>
          <w:szCs w:val="24"/>
          <w:rtl/>
        </w:rPr>
        <w:t xml:space="preserve"> (הצגה ובדיקה של כל המערכת)</w:t>
      </w:r>
      <w:r w:rsidR="009976D9" w:rsidRPr="000800D8">
        <w:rPr>
          <w:rFonts w:hint="cs"/>
          <w:sz w:val="24"/>
          <w:szCs w:val="24"/>
          <w:rtl/>
        </w:rPr>
        <w:t xml:space="preserve">. יש לבצע  </w:t>
      </w:r>
      <w:r w:rsidR="009976D9" w:rsidRPr="000800D8">
        <w:rPr>
          <w:sz w:val="24"/>
          <w:szCs w:val="24"/>
        </w:rPr>
        <w:t>@Autowired</w:t>
      </w:r>
      <w:r w:rsidR="000800D8" w:rsidRPr="000800D8">
        <w:rPr>
          <w:rFonts w:hint="cs"/>
          <w:sz w:val="24"/>
          <w:szCs w:val="24"/>
          <w:rtl/>
        </w:rPr>
        <w:t xml:space="preserve"> של רכיבי המערכת הרלוונטיים, לדוגמה </w:t>
      </w:r>
      <w:proofErr w:type="spellStart"/>
      <w:r w:rsidR="000800D8" w:rsidRPr="000800D8">
        <w:rPr>
          <w:sz w:val="24"/>
          <w:szCs w:val="24"/>
        </w:rPr>
        <w:t>LoginManager</w:t>
      </w:r>
      <w:proofErr w:type="spellEnd"/>
      <w:r w:rsidR="000800D8" w:rsidRPr="000800D8">
        <w:rPr>
          <w:rFonts w:hint="cs"/>
          <w:sz w:val="24"/>
          <w:szCs w:val="24"/>
          <w:rtl/>
        </w:rPr>
        <w:t xml:space="preserve">. </w:t>
      </w:r>
      <w:r w:rsidR="009976D9" w:rsidRPr="000800D8">
        <w:rPr>
          <w:rFonts w:hint="cs"/>
          <w:sz w:val="24"/>
          <w:szCs w:val="24"/>
          <w:rtl/>
        </w:rPr>
        <w:t xml:space="preserve">בנוסף, יש להפעיל את המתודה </w:t>
      </w:r>
      <w:r w:rsidR="000800D8">
        <w:rPr>
          <w:rFonts w:hint="cs"/>
          <w:sz w:val="24"/>
          <w:szCs w:val="24"/>
          <w:rtl/>
        </w:rPr>
        <w:t xml:space="preserve">המבצעת את "תצוגת התכלית" </w:t>
      </w:r>
      <w:r w:rsidR="009976D9" w:rsidRPr="000800D8">
        <w:rPr>
          <w:rFonts w:hint="cs"/>
          <w:sz w:val="24"/>
          <w:szCs w:val="24"/>
          <w:rtl/>
        </w:rPr>
        <w:t>מ-</w:t>
      </w:r>
      <w:proofErr w:type="spellStart"/>
      <w:r w:rsidR="009976D9" w:rsidRPr="000800D8">
        <w:rPr>
          <w:sz w:val="24"/>
          <w:szCs w:val="24"/>
        </w:rPr>
        <w:t>SpringBootApplication.main</w:t>
      </w:r>
      <w:proofErr w:type="spellEnd"/>
      <w:r w:rsidR="009976D9" w:rsidRPr="000800D8">
        <w:rPr>
          <w:sz w:val="24"/>
          <w:szCs w:val="24"/>
        </w:rPr>
        <w:t>()</w:t>
      </w:r>
      <w:r w:rsidR="009976D9" w:rsidRPr="000800D8">
        <w:rPr>
          <w:rFonts w:hint="cs"/>
          <w:sz w:val="24"/>
          <w:szCs w:val="24"/>
          <w:rtl/>
        </w:rPr>
        <w:t xml:space="preserve"> כך שהרצת הפרויקט תפעיל</w:t>
      </w:r>
      <w:r w:rsidR="000800D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בצורה אוטומטית </w:t>
      </w:r>
      <w:r w:rsidR="009976D9" w:rsidRPr="000800D8">
        <w:rPr>
          <w:rFonts w:hint="cs"/>
          <w:sz w:val="24"/>
          <w:szCs w:val="24"/>
          <w:rtl/>
        </w:rPr>
        <w:t>את הקוד במחלק</w:t>
      </w:r>
      <w:r w:rsidR="000800D8">
        <w:rPr>
          <w:rFonts w:hint="cs"/>
          <w:sz w:val="24"/>
          <w:szCs w:val="24"/>
          <w:rtl/>
        </w:rPr>
        <w:t xml:space="preserve">ת </w:t>
      </w:r>
      <w:r w:rsidR="009976D9" w:rsidRPr="000800D8">
        <w:rPr>
          <w:rFonts w:hint="cs"/>
          <w:sz w:val="24"/>
          <w:szCs w:val="24"/>
          <w:rtl/>
        </w:rPr>
        <w:t>ה</w:t>
      </w:r>
      <w:r w:rsidR="000800D8">
        <w:rPr>
          <w:rFonts w:hint="cs"/>
          <w:sz w:val="24"/>
          <w:szCs w:val="24"/>
          <w:rtl/>
        </w:rPr>
        <w:t>-</w:t>
      </w:r>
      <w:r w:rsidR="009976D9" w:rsidRPr="000800D8">
        <w:rPr>
          <w:sz w:val="24"/>
          <w:szCs w:val="24"/>
        </w:rPr>
        <w:t>Test</w:t>
      </w:r>
      <w:r w:rsidR="009976D9" w:rsidRPr="000800D8">
        <w:rPr>
          <w:rFonts w:hint="cs"/>
          <w:sz w:val="24"/>
          <w:szCs w:val="24"/>
          <w:rtl/>
        </w:rPr>
        <w:t>.</w:t>
      </w:r>
    </w:p>
    <w:p w14:paraId="58B6CC0A" w14:textId="77777777" w:rsidR="009976D9" w:rsidRPr="00402E68" w:rsidRDefault="009976D9" w:rsidP="009976D9">
      <w:pPr>
        <w:pStyle w:val="ListParagraph"/>
        <w:rPr>
          <w:sz w:val="24"/>
          <w:szCs w:val="24"/>
          <w:rtl/>
        </w:rPr>
      </w:pPr>
    </w:p>
    <w:p w14:paraId="77BE855B" w14:textId="77777777" w:rsidR="00BF3484" w:rsidRDefault="00BF3484" w:rsidP="000A5087">
      <w:pPr>
        <w:rPr>
          <w:rtl/>
        </w:rPr>
      </w:pPr>
    </w:p>
    <w:p w14:paraId="630ED936" w14:textId="77777777" w:rsidR="00BF3484" w:rsidRDefault="00BF3484" w:rsidP="000A5087">
      <w:pPr>
        <w:rPr>
          <w:rtl/>
        </w:rPr>
      </w:pPr>
    </w:p>
    <w:p w14:paraId="4BAFCED9" w14:textId="77777777" w:rsidR="00BF3484" w:rsidRDefault="00BF3484" w:rsidP="000A5087">
      <w:pPr>
        <w:rPr>
          <w:rtl/>
        </w:rPr>
      </w:pPr>
    </w:p>
    <w:p w14:paraId="329F39B1" w14:textId="77777777" w:rsidR="009D3C42" w:rsidRPr="000A5087" w:rsidRDefault="009D3C42" w:rsidP="009D3C42">
      <w:pPr>
        <w:pStyle w:val="1JB"/>
        <w:numPr>
          <w:ilvl w:val="0"/>
          <w:numId w:val="0"/>
        </w:numPr>
        <w:ind w:left="90"/>
        <w:jc w:val="center"/>
        <w:rPr>
          <w:sz w:val="50"/>
          <w:szCs w:val="50"/>
          <w:rtl/>
        </w:rPr>
      </w:pPr>
      <w:r w:rsidRPr="000A5087">
        <w:rPr>
          <w:rFonts w:hint="cs"/>
          <w:sz w:val="50"/>
          <w:szCs w:val="50"/>
          <w:rtl/>
        </w:rPr>
        <w:lastRenderedPageBreak/>
        <w:t>שלב 3</w:t>
      </w:r>
    </w:p>
    <w:p w14:paraId="2175137E" w14:textId="77777777" w:rsidR="009D3C42" w:rsidRDefault="009D3C42" w:rsidP="009D3C42">
      <w:pPr>
        <w:rPr>
          <w:b/>
          <w:bCs/>
          <w:sz w:val="24"/>
          <w:szCs w:val="24"/>
          <w:u w:val="single"/>
          <w:rtl/>
        </w:rPr>
      </w:pPr>
    </w:p>
    <w:p w14:paraId="23799A99" w14:textId="77777777" w:rsidR="009D3C42" w:rsidRPr="008D13F7" w:rsidRDefault="009D3C42" w:rsidP="00EE0AB6">
      <w:pPr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בניית </w:t>
      </w:r>
      <w:r>
        <w:rPr>
          <w:sz w:val="48"/>
          <w:szCs w:val="48"/>
        </w:rPr>
        <w:t>RESTful Service</w:t>
      </w:r>
      <w:r>
        <w:rPr>
          <w:rFonts w:hint="cs"/>
          <w:sz w:val="48"/>
          <w:szCs w:val="48"/>
          <w:rtl/>
        </w:rPr>
        <w:t xml:space="preserve"> באמצעות</w:t>
      </w:r>
      <w:r w:rsidR="00EE0AB6">
        <w:rPr>
          <w:rFonts w:hint="cs"/>
          <w:sz w:val="48"/>
          <w:szCs w:val="48"/>
          <w:rtl/>
        </w:rPr>
        <w:t xml:space="preserve"> </w:t>
      </w:r>
      <w:r w:rsidR="00EE0AB6">
        <w:rPr>
          <w:sz w:val="48"/>
          <w:szCs w:val="48"/>
        </w:rPr>
        <w:t>Spring MVC</w:t>
      </w:r>
      <w:r>
        <w:rPr>
          <w:rFonts w:hint="cs"/>
          <w:sz w:val="48"/>
          <w:szCs w:val="48"/>
          <w:rtl/>
        </w:rPr>
        <w:t xml:space="preserve"> ובניית אתר אינטרנט באמצעות </w:t>
      </w:r>
      <w:r>
        <w:rPr>
          <w:sz w:val="48"/>
          <w:szCs w:val="48"/>
        </w:rPr>
        <w:t>Angular</w:t>
      </w:r>
    </w:p>
    <w:p w14:paraId="0B2CA08C" w14:textId="77777777" w:rsidR="009D3C42" w:rsidRPr="002F1AEE" w:rsidRDefault="009D3C42" w:rsidP="009D3C42">
      <w:pPr>
        <w:jc w:val="center"/>
        <w:rPr>
          <w:sz w:val="36"/>
          <w:szCs w:val="36"/>
          <w:rtl/>
        </w:rPr>
      </w:pPr>
      <w:r>
        <w:rPr>
          <w:sz w:val="36"/>
          <w:szCs w:val="36"/>
        </w:rPr>
        <w:t>REST</w:t>
      </w:r>
      <w:r>
        <w:rPr>
          <w:rFonts w:hint="cs"/>
          <w:sz w:val="36"/>
          <w:szCs w:val="36"/>
          <w:rtl/>
        </w:rPr>
        <w:t xml:space="preserve">, </w:t>
      </w:r>
      <w:r>
        <w:rPr>
          <w:sz w:val="36"/>
          <w:szCs w:val="36"/>
        </w:rPr>
        <w:t>Sprint MVC</w:t>
      </w:r>
      <w:r>
        <w:rPr>
          <w:rFonts w:hint="cs"/>
          <w:sz w:val="36"/>
          <w:szCs w:val="36"/>
          <w:rtl/>
        </w:rPr>
        <w:t xml:space="preserve">, </w:t>
      </w:r>
      <w:r>
        <w:rPr>
          <w:rFonts w:hint="cs"/>
          <w:sz w:val="36"/>
          <w:szCs w:val="36"/>
        </w:rPr>
        <w:t>SPA</w:t>
      </w:r>
      <w:r>
        <w:rPr>
          <w:rFonts w:hint="cs"/>
          <w:sz w:val="36"/>
          <w:szCs w:val="36"/>
          <w:rtl/>
        </w:rPr>
        <w:t xml:space="preserve">, </w:t>
      </w:r>
      <w:r>
        <w:rPr>
          <w:sz w:val="36"/>
          <w:szCs w:val="36"/>
        </w:rPr>
        <w:t>Angular</w:t>
      </w:r>
      <w:r>
        <w:rPr>
          <w:rFonts w:hint="cs"/>
          <w:sz w:val="36"/>
          <w:szCs w:val="36"/>
          <w:rtl/>
        </w:rPr>
        <w:t xml:space="preserve">, </w:t>
      </w:r>
      <w:proofErr w:type="spellStart"/>
      <w:r>
        <w:rPr>
          <w:sz w:val="36"/>
          <w:szCs w:val="36"/>
        </w:rPr>
        <w:t>FullStack</w:t>
      </w:r>
      <w:proofErr w:type="spellEnd"/>
      <w:r>
        <w:rPr>
          <w:sz w:val="36"/>
          <w:szCs w:val="36"/>
        </w:rPr>
        <w:t xml:space="preserve"> Development</w:t>
      </w:r>
    </w:p>
    <w:p w14:paraId="4A17E0D8" w14:textId="77777777" w:rsidR="009D3C42" w:rsidRPr="000A5087" w:rsidRDefault="009D3C42" w:rsidP="009D3C42">
      <w:pPr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תיאור:</w:t>
      </w:r>
    </w:p>
    <w:p w14:paraId="11198AF9" w14:textId="77777777" w:rsidR="00EE0AB6" w:rsidRDefault="0057293F" w:rsidP="009A7CA6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זה אנו </w:t>
      </w:r>
      <w:r w:rsidR="009A7CA6">
        <w:rPr>
          <w:rFonts w:hint="cs"/>
          <w:sz w:val="24"/>
          <w:szCs w:val="24"/>
          <w:rtl/>
        </w:rPr>
        <w:t xml:space="preserve">מחצינים </w:t>
      </w:r>
      <w:r>
        <w:rPr>
          <w:rFonts w:hint="cs"/>
          <w:sz w:val="24"/>
          <w:szCs w:val="24"/>
          <w:rtl/>
        </w:rPr>
        <w:t>את הלוגיקה העסקית של השרת</w:t>
      </w:r>
      <w:r w:rsidR="009A7CA6">
        <w:rPr>
          <w:rFonts w:hint="cs"/>
          <w:sz w:val="24"/>
          <w:szCs w:val="24"/>
          <w:rtl/>
        </w:rPr>
        <w:t xml:space="preserve"> אל העולם כך שניתן יהיה להשתמש בה ע</w:t>
      </w:r>
      <w:r>
        <w:rPr>
          <w:rFonts w:hint="cs"/>
          <w:sz w:val="24"/>
          <w:szCs w:val="24"/>
          <w:rtl/>
        </w:rPr>
        <w:t>ל גבי רשת האינטרנט</w:t>
      </w:r>
      <w:r w:rsidR="009A7CA6">
        <w:rPr>
          <w:rFonts w:hint="cs"/>
          <w:sz w:val="24"/>
          <w:szCs w:val="24"/>
          <w:rtl/>
        </w:rPr>
        <w:t>, לדוגמה ע"י אתר אינטרנט</w:t>
      </w:r>
      <w:r>
        <w:rPr>
          <w:rFonts w:hint="cs"/>
          <w:sz w:val="24"/>
          <w:szCs w:val="24"/>
          <w:rtl/>
        </w:rPr>
        <w:t xml:space="preserve">. הטכנולוגיות העדכניות לכך כיום הינם מימוש </w:t>
      </w:r>
      <w:r>
        <w:rPr>
          <w:sz w:val="24"/>
          <w:szCs w:val="24"/>
        </w:rPr>
        <w:t>RESTful Service</w:t>
      </w:r>
      <w:r>
        <w:rPr>
          <w:rFonts w:hint="cs"/>
          <w:sz w:val="24"/>
          <w:szCs w:val="24"/>
          <w:rtl/>
        </w:rPr>
        <w:t xml:space="preserve"> בצד השרת ושימוש בו ע"י אתר אינטרנט בטכנולוגיית </w:t>
      </w:r>
      <w:r>
        <w:rPr>
          <w:rFonts w:hint="cs"/>
          <w:sz w:val="24"/>
          <w:szCs w:val="24"/>
        </w:rPr>
        <w:t>SPA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Single Page Application</w:t>
      </w:r>
      <w:r>
        <w:rPr>
          <w:rFonts w:hint="cs"/>
          <w:sz w:val="24"/>
          <w:szCs w:val="24"/>
          <w:rtl/>
        </w:rPr>
        <w:t>).</w:t>
      </w:r>
    </w:p>
    <w:p w14:paraId="1BF53765" w14:textId="77777777" w:rsidR="00D679FC" w:rsidRPr="000A5087" w:rsidRDefault="00D679FC" w:rsidP="00D679FC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להלן שלבי הביצוע עבור שלב 3</w:t>
      </w:r>
      <w:r w:rsidRPr="000A5087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295AD55D" w14:textId="77777777" w:rsidR="009D3C42" w:rsidRPr="000A5087" w:rsidRDefault="0057293F" w:rsidP="00741A0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חלק א'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D3C42" w:rsidRPr="000A5087">
        <w:rPr>
          <w:rFonts w:hint="cs"/>
          <w:sz w:val="24"/>
          <w:szCs w:val="24"/>
          <w:rtl/>
        </w:rPr>
        <w:t>יחשפו כל אחד מסוגי ה</w:t>
      </w:r>
      <w:r w:rsidR="00741A0C">
        <w:rPr>
          <w:rFonts w:hint="cs"/>
          <w:sz w:val="24"/>
          <w:szCs w:val="24"/>
          <w:rtl/>
        </w:rPr>
        <w:t>-</w:t>
      </w:r>
      <w:r w:rsidR="00741A0C">
        <w:rPr>
          <w:sz w:val="24"/>
          <w:szCs w:val="24"/>
        </w:rPr>
        <w:t>Clients</w:t>
      </w:r>
      <w:r w:rsidR="00EE0AB6">
        <w:rPr>
          <w:rFonts w:hint="cs"/>
          <w:sz w:val="24"/>
          <w:szCs w:val="24"/>
          <w:rtl/>
        </w:rPr>
        <w:t xml:space="preserve"> (</w:t>
      </w:r>
      <w:r w:rsidR="00EE0AB6">
        <w:rPr>
          <w:sz w:val="24"/>
          <w:szCs w:val="24"/>
        </w:rPr>
        <w:t>Administrator/Company/Customer</w:t>
      </w:r>
      <w:r w:rsidR="00EE0AB6">
        <w:rPr>
          <w:rFonts w:hint="cs"/>
          <w:sz w:val="24"/>
          <w:szCs w:val="24"/>
          <w:rtl/>
        </w:rPr>
        <w:t>)</w:t>
      </w:r>
      <w:r w:rsidR="009D3C42" w:rsidRPr="000A5087">
        <w:rPr>
          <w:rFonts w:hint="cs"/>
          <w:sz w:val="24"/>
          <w:szCs w:val="24"/>
          <w:rtl/>
        </w:rPr>
        <w:t xml:space="preserve"> כ-</w:t>
      </w:r>
      <w:r w:rsidR="009D3C42" w:rsidRPr="000A5087">
        <w:rPr>
          <w:sz w:val="24"/>
          <w:szCs w:val="24"/>
        </w:rPr>
        <w:t>Service</w:t>
      </w:r>
      <w:r w:rsidR="00EE0AB6">
        <w:rPr>
          <w:rFonts w:hint="cs"/>
          <w:sz w:val="24"/>
          <w:szCs w:val="24"/>
          <w:rtl/>
        </w:rPr>
        <w:t xml:space="preserve"> בצד השרת. </w:t>
      </w:r>
      <w:r w:rsidR="009D3C42" w:rsidRPr="000A5087">
        <w:rPr>
          <w:rFonts w:hint="cs"/>
          <w:sz w:val="24"/>
          <w:szCs w:val="24"/>
          <w:rtl/>
        </w:rPr>
        <w:t>כלומר, יהיו</w:t>
      </w:r>
      <w:r w:rsidR="00EE0AB6">
        <w:rPr>
          <w:rFonts w:hint="cs"/>
          <w:sz w:val="24"/>
          <w:szCs w:val="24"/>
          <w:rtl/>
        </w:rPr>
        <w:t xml:space="preserve"> שלושה </w:t>
      </w:r>
      <w:r w:rsidR="00EE0AB6">
        <w:rPr>
          <w:sz w:val="24"/>
          <w:szCs w:val="24"/>
        </w:rPr>
        <w:t>REST Services</w:t>
      </w:r>
      <w:r w:rsidR="009D3C42" w:rsidRPr="000A5087">
        <w:rPr>
          <w:rFonts w:hint="cs"/>
          <w:sz w:val="24"/>
          <w:szCs w:val="24"/>
          <w:rtl/>
        </w:rPr>
        <w:t xml:space="preserve"> אשר יאפשרו אינטגרציה</w:t>
      </w:r>
      <w:r w:rsidR="00EE0AB6">
        <w:rPr>
          <w:rFonts w:hint="cs"/>
          <w:sz w:val="24"/>
          <w:szCs w:val="24"/>
          <w:rtl/>
        </w:rPr>
        <w:t xml:space="preserve"> בין צד הלקוח ומערכת השרת</w:t>
      </w:r>
      <w:r w:rsidR="009D3C42" w:rsidRPr="000A5087">
        <w:rPr>
          <w:rFonts w:hint="cs"/>
          <w:sz w:val="24"/>
          <w:szCs w:val="24"/>
          <w:rtl/>
        </w:rPr>
        <w:t xml:space="preserve">. </w:t>
      </w:r>
    </w:p>
    <w:p w14:paraId="1CB8290E" w14:textId="77777777" w:rsidR="009D3C42" w:rsidRPr="000A5087" w:rsidRDefault="0057293F" w:rsidP="00741A0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חלק ב'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EE0AB6">
        <w:rPr>
          <w:rFonts w:hint="cs"/>
          <w:sz w:val="24"/>
          <w:szCs w:val="24"/>
          <w:rtl/>
        </w:rPr>
        <w:t>י</w:t>
      </w:r>
      <w:r w:rsidR="009D3C42" w:rsidRPr="000A5087">
        <w:rPr>
          <w:rFonts w:hint="cs"/>
          <w:sz w:val="24"/>
          <w:szCs w:val="24"/>
          <w:rtl/>
        </w:rPr>
        <w:t>בנה אתר אינטרנט ב</w:t>
      </w:r>
      <w:r>
        <w:rPr>
          <w:rFonts w:hint="cs"/>
          <w:sz w:val="24"/>
          <w:szCs w:val="24"/>
          <w:rtl/>
        </w:rPr>
        <w:t xml:space="preserve">טכנולוגיית </w:t>
      </w:r>
      <w:r>
        <w:rPr>
          <w:sz w:val="24"/>
          <w:szCs w:val="24"/>
        </w:rPr>
        <w:t>Angular</w:t>
      </w:r>
      <w:r w:rsidR="00EE0AB6">
        <w:rPr>
          <w:rFonts w:hint="cs"/>
          <w:sz w:val="24"/>
          <w:szCs w:val="24"/>
          <w:rtl/>
        </w:rPr>
        <w:t xml:space="preserve"> </w:t>
      </w:r>
      <w:r w:rsidR="009D3C42" w:rsidRPr="000A5087">
        <w:rPr>
          <w:rFonts w:hint="cs"/>
          <w:sz w:val="24"/>
          <w:szCs w:val="24"/>
          <w:rtl/>
        </w:rPr>
        <w:t xml:space="preserve">המאפשר ביצוע </w:t>
      </w:r>
      <w:r w:rsidR="009D3C42" w:rsidRPr="000A5087">
        <w:rPr>
          <w:sz w:val="24"/>
          <w:szCs w:val="24"/>
        </w:rPr>
        <w:t>Login</w:t>
      </w:r>
      <w:r w:rsidR="009D3C42">
        <w:rPr>
          <w:rFonts w:hint="cs"/>
          <w:sz w:val="24"/>
          <w:szCs w:val="24"/>
          <w:rtl/>
        </w:rPr>
        <w:t xml:space="preserve"> כאד</w:t>
      </w:r>
      <w:r w:rsidR="009D3C42" w:rsidRPr="000A5087">
        <w:rPr>
          <w:rFonts w:hint="cs"/>
          <w:sz w:val="24"/>
          <w:szCs w:val="24"/>
          <w:rtl/>
        </w:rPr>
        <w:t>מי</w:t>
      </w:r>
      <w:r w:rsidR="009D3C42">
        <w:rPr>
          <w:rFonts w:hint="cs"/>
          <w:sz w:val="24"/>
          <w:szCs w:val="24"/>
          <w:rtl/>
        </w:rPr>
        <w:t>ני</w:t>
      </w:r>
      <w:r w:rsidR="009D3C42" w:rsidRPr="000A5087">
        <w:rPr>
          <w:rFonts w:hint="cs"/>
          <w:sz w:val="24"/>
          <w:szCs w:val="24"/>
          <w:rtl/>
        </w:rPr>
        <w:t>סטרטור, חברה או לקוח וביצוע כלל הפעולות הנתמכות במערכת.</w:t>
      </w:r>
    </w:p>
    <w:p w14:paraId="600BB083" w14:textId="77777777" w:rsidR="009D3C42" w:rsidRPr="000A5087" w:rsidRDefault="009D3C42" w:rsidP="009D3C42">
      <w:pPr>
        <w:jc w:val="both"/>
        <w:rPr>
          <w:b/>
          <w:bCs/>
          <w:sz w:val="24"/>
          <w:szCs w:val="24"/>
          <w:u w:val="single"/>
          <w:rtl/>
        </w:rPr>
      </w:pPr>
      <w:r w:rsidRPr="000A5087">
        <w:rPr>
          <w:rFonts w:hint="cs"/>
          <w:b/>
          <w:bCs/>
          <w:sz w:val="24"/>
          <w:szCs w:val="24"/>
          <w:u w:val="single"/>
          <w:rtl/>
        </w:rPr>
        <w:t>דגשים:</w:t>
      </w:r>
    </w:p>
    <w:p w14:paraId="3B7F74CC" w14:textId="77777777" w:rsidR="009D3C42" w:rsidRPr="000A5087" w:rsidRDefault="009D3C42" w:rsidP="00F47D4D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>יש להשתמש ב-</w:t>
      </w:r>
      <w:r w:rsidR="00F47D4D">
        <w:rPr>
          <w:sz w:val="24"/>
          <w:szCs w:val="24"/>
        </w:rPr>
        <w:t>Spring MVC</w:t>
      </w:r>
      <w:r w:rsidR="00F47D4D">
        <w:rPr>
          <w:rFonts w:hint="cs"/>
          <w:sz w:val="24"/>
          <w:szCs w:val="24"/>
          <w:rtl/>
        </w:rPr>
        <w:t xml:space="preserve"> עם </w:t>
      </w:r>
      <w:r w:rsidR="00F47D4D">
        <w:rPr>
          <w:sz w:val="24"/>
          <w:szCs w:val="24"/>
        </w:rPr>
        <w:t>Embedded Tomcat</w:t>
      </w:r>
      <w:r w:rsidR="00F47D4D">
        <w:rPr>
          <w:rFonts w:hint="cs"/>
          <w:sz w:val="24"/>
          <w:szCs w:val="24"/>
          <w:rtl/>
        </w:rPr>
        <w:t>. זאת ע"י תוספת ב-</w:t>
      </w:r>
      <w:r w:rsidR="00F47D4D">
        <w:rPr>
          <w:sz w:val="24"/>
          <w:szCs w:val="24"/>
        </w:rPr>
        <w:t>Starter-Web</w:t>
      </w:r>
      <w:r w:rsidR="00F47D4D">
        <w:rPr>
          <w:rFonts w:hint="cs"/>
          <w:sz w:val="24"/>
          <w:szCs w:val="24"/>
          <w:rtl/>
        </w:rPr>
        <w:t xml:space="preserve"> שבוצע בשלב 2.</w:t>
      </w:r>
    </w:p>
    <w:p w14:paraId="23B07C78" w14:textId="77777777" w:rsidR="009D3C42" w:rsidRPr="000A5087" w:rsidRDefault="009D3C42" w:rsidP="00F47D4D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 xml:space="preserve">מעבר הנתונים הגולמיים בין הלקוח לשרת יהיה באמצעות </w:t>
      </w:r>
      <w:r w:rsidRPr="000A5087">
        <w:rPr>
          <w:rFonts w:hint="cs"/>
          <w:sz w:val="24"/>
          <w:szCs w:val="24"/>
        </w:rPr>
        <w:t>JSON</w:t>
      </w:r>
      <w:r w:rsidR="00F47D4D">
        <w:rPr>
          <w:rFonts w:hint="cs"/>
          <w:sz w:val="24"/>
          <w:szCs w:val="24"/>
          <w:rtl/>
        </w:rPr>
        <w:t xml:space="preserve"> בלבד. לא </w:t>
      </w:r>
      <w:r w:rsidR="00F47D4D">
        <w:rPr>
          <w:sz w:val="24"/>
          <w:szCs w:val="24"/>
        </w:rPr>
        <w:t>Plain-Text</w:t>
      </w:r>
      <w:r w:rsidR="00F47D4D">
        <w:rPr>
          <w:rFonts w:hint="cs"/>
          <w:sz w:val="24"/>
          <w:szCs w:val="24"/>
          <w:rtl/>
        </w:rPr>
        <w:t xml:space="preserve"> ולא </w:t>
      </w:r>
      <w:r w:rsidR="00F47D4D">
        <w:rPr>
          <w:rFonts w:hint="cs"/>
          <w:sz w:val="24"/>
          <w:szCs w:val="24"/>
        </w:rPr>
        <w:t>XML</w:t>
      </w:r>
      <w:r w:rsidR="00F47D4D">
        <w:rPr>
          <w:rFonts w:hint="cs"/>
          <w:sz w:val="24"/>
          <w:szCs w:val="24"/>
          <w:rtl/>
        </w:rPr>
        <w:t>.</w:t>
      </w:r>
    </w:p>
    <w:p w14:paraId="44A3D093" w14:textId="77777777" w:rsidR="009D3C42" w:rsidRPr="000A5087" w:rsidRDefault="009D3C42" w:rsidP="009D3C42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rFonts w:hint="cs"/>
          <w:sz w:val="24"/>
          <w:szCs w:val="24"/>
          <w:rtl/>
        </w:rPr>
        <w:t>חובה לכתוב באופן יעיל, ללא העתקת קוד</w:t>
      </w:r>
      <w:r w:rsidR="00F47D4D">
        <w:rPr>
          <w:rFonts w:hint="cs"/>
          <w:sz w:val="24"/>
          <w:szCs w:val="24"/>
          <w:rtl/>
        </w:rPr>
        <w:t>.</w:t>
      </w:r>
    </w:p>
    <w:p w14:paraId="5B856E18" w14:textId="77777777" w:rsidR="009D3C42" w:rsidRPr="000A5087" w:rsidRDefault="009D3C42" w:rsidP="009D3C42">
      <w:pPr>
        <w:pStyle w:val="ListParagraph"/>
        <w:numPr>
          <w:ilvl w:val="0"/>
          <w:numId w:val="13"/>
        </w:numPr>
        <w:jc w:val="both"/>
        <w:rPr>
          <w:sz w:val="24"/>
          <w:szCs w:val="24"/>
          <w:rtl/>
        </w:rPr>
      </w:pPr>
      <w:r w:rsidRPr="000A5087">
        <w:rPr>
          <w:sz w:val="24"/>
          <w:szCs w:val="24"/>
        </w:rPr>
        <w:t>Exceptions</w:t>
      </w:r>
      <w:r w:rsidRPr="000A5087">
        <w:rPr>
          <w:rFonts w:hint="cs"/>
          <w:sz w:val="24"/>
          <w:szCs w:val="24"/>
          <w:rtl/>
        </w:rPr>
        <w:t xml:space="preserve"> שהוגדרו עבור המערכת יועברו כ-</w:t>
      </w:r>
      <w:r w:rsidRPr="000A5087">
        <w:rPr>
          <w:sz w:val="24"/>
          <w:szCs w:val="24"/>
        </w:rPr>
        <w:t>Message</w:t>
      </w:r>
      <w:r w:rsidRPr="000A5087">
        <w:rPr>
          <w:rFonts w:hint="cs"/>
          <w:sz w:val="24"/>
          <w:szCs w:val="24"/>
          <w:rtl/>
        </w:rPr>
        <w:t xml:space="preserve"> ללקוח על מנת שיוצגו במידת בצורך</w:t>
      </w:r>
      <w:r w:rsidR="00F47D4D">
        <w:rPr>
          <w:rFonts w:hint="cs"/>
          <w:sz w:val="24"/>
          <w:szCs w:val="24"/>
          <w:rtl/>
        </w:rPr>
        <w:t>.</w:t>
      </w:r>
    </w:p>
    <w:p w14:paraId="28DD6EA1" w14:textId="77777777" w:rsidR="009D3C42" w:rsidRPr="000A5087" w:rsidRDefault="009D3C42" w:rsidP="00C13FA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להגדיר </w:t>
      </w:r>
      <w:r>
        <w:rPr>
          <w:sz w:val="24"/>
          <w:szCs w:val="24"/>
        </w:rPr>
        <w:t>@RestController</w:t>
      </w:r>
      <w:r>
        <w:rPr>
          <w:rFonts w:hint="cs"/>
          <w:sz w:val="24"/>
          <w:szCs w:val="24"/>
          <w:rtl/>
        </w:rPr>
        <w:t xml:space="preserve"> עבור כל </w:t>
      </w:r>
      <w:r>
        <w:rPr>
          <w:sz w:val="24"/>
          <w:szCs w:val="24"/>
        </w:rPr>
        <w:t>Faca</w:t>
      </w:r>
      <w:r w:rsidR="00C13FAA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="00F47D4D">
        <w:rPr>
          <w:sz w:val="24"/>
          <w:szCs w:val="24"/>
        </w:rPr>
        <w:t xml:space="preserve"> S</w:t>
      </w:r>
      <w:r>
        <w:rPr>
          <w:sz w:val="24"/>
          <w:szCs w:val="24"/>
        </w:rPr>
        <w:t>ervice</w:t>
      </w:r>
      <w:r w:rsidR="00F47D4D">
        <w:rPr>
          <w:rFonts w:hint="cs"/>
          <w:sz w:val="24"/>
          <w:szCs w:val="24"/>
          <w:rtl/>
        </w:rPr>
        <w:t>.</w:t>
      </w:r>
    </w:p>
    <w:p w14:paraId="51E9DD25" w14:textId="77777777" w:rsidR="009D3C42" w:rsidRPr="000A5087" w:rsidRDefault="009D3C42" w:rsidP="00741A0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 xml:space="preserve">חובה </w:t>
      </w:r>
      <w:r>
        <w:rPr>
          <w:rFonts w:hint="cs"/>
          <w:sz w:val="24"/>
          <w:szCs w:val="24"/>
          <w:rtl/>
        </w:rPr>
        <w:t xml:space="preserve">לנהל גישות למערכת באמצעות </w:t>
      </w:r>
      <w:r>
        <w:rPr>
          <w:sz w:val="24"/>
          <w:szCs w:val="24"/>
        </w:rPr>
        <w:t>Tokens</w:t>
      </w:r>
      <w:r>
        <w:rPr>
          <w:rFonts w:hint="cs"/>
          <w:sz w:val="24"/>
          <w:szCs w:val="24"/>
          <w:rtl/>
        </w:rPr>
        <w:t xml:space="preserve"> אשר יונפקו לכל לקוח עם ביצוע </w:t>
      </w:r>
      <w:r w:rsidR="00C13FAA"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ogin</w:t>
      </w:r>
      <w:r>
        <w:rPr>
          <w:rFonts w:hint="cs"/>
          <w:sz w:val="24"/>
          <w:szCs w:val="24"/>
          <w:rtl/>
        </w:rPr>
        <w:t xml:space="preserve">. כל </w:t>
      </w:r>
      <w:r w:rsidR="00C13FAA">
        <w:rPr>
          <w:rFonts w:hint="cs"/>
          <w:sz w:val="24"/>
          <w:szCs w:val="24"/>
          <w:rtl/>
        </w:rPr>
        <w:t xml:space="preserve">נסיון גישה למערכת </w:t>
      </w:r>
      <w:r>
        <w:rPr>
          <w:rFonts w:hint="cs"/>
          <w:sz w:val="24"/>
          <w:szCs w:val="24"/>
          <w:rtl/>
        </w:rPr>
        <w:t xml:space="preserve">ללא </w:t>
      </w:r>
      <w:r w:rsidR="00C13FAA">
        <w:rPr>
          <w:sz w:val="24"/>
          <w:szCs w:val="24"/>
        </w:rPr>
        <w:t>T</w:t>
      </w:r>
      <w:r>
        <w:rPr>
          <w:sz w:val="24"/>
          <w:szCs w:val="24"/>
        </w:rPr>
        <w:t>oken</w:t>
      </w:r>
      <w:r>
        <w:rPr>
          <w:rFonts w:hint="cs"/>
          <w:sz w:val="24"/>
          <w:szCs w:val="24"/>
          <w:rtl/>
        </w:rPr>
        <w:t xml:space="preserve"> אמור להיחסם ולהפנות את הלקוח לביצוע </w:t>
      </w:r>
      <w:r w:rsidR="00C13FAA"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ogin</w:t>
      </w:r>
      <w:r>
        <w:rPr>
          <w:rFonts w:hint="cs"/>
          <w:sz w:val="24"/>
          <w:szCs w:val="24"/>
          <w:rtl/>
        </w:rPr>
        <w:t xml:space="preserve">. מומלץ לעשות זאת במחלקה נפרדת </w:t>
      </w:r>
      <w:r w:rsidR="00C13FAA">
        <w:rPr>
          <w:rFonts w:hint="cs"/>
          <w:sz w:val="24"/>
          <w:szCs w:val="24"/>
          <w:rtl/>
        </w:rPr>
        <w:t xml:space="preserve">בשם </w:t>
      </w:r>
      <w:proofErr w:type="spellStart"/>
      <w:r w:rsidR="00C13FAA">
        <w:rPr>
          <w:sz w:val="24"/>
          <w:szCs w:val="24"/>
        </w:rPr>
        <w:t>TokensManager</w:t>
      </w:r>
      <w:proofErr w:type="spellEnd"/>
      <w:r w:rsidR="00C13FA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אשר תנהל רשימה תקפה של </w:t>
      </w:r>
      <w:r>
        <w:rPr>
          <w:sz w:val="24"/>
          <w:szCs w:val="24"/>
        </w:rPr>
        <w:t>Tokens</w:t>
      </w:r>
      <w:r>
        <w:rPr>
          <w:rFonts w:hint="cs"/>
          <w:sz w:val="24"/>
          <w:szCs w:val="24"/>
          <w:rtl/>
        </w:rPr>
        <w:t xml:space="preserve"> ותהיה בשימוש ה-</w:t>
      </w:r>
      <w:r>
        <w:rPr>
          <w:sz w:val="24"/>
          <w:szCs w:val="24"/>
        </w:rPr>
        <w:t>Controllers</w:t>
      </w:r>
      <w:r w:rsidR="001C71C7">
        <w:rPr>
          <w:rFonts w:hint="cs"/>
          <w:sz w:val="24"/>
          <w:szCs w:val="24"/>
          <w:rtl/>
        </w:rPr>
        <w:t>.</w:t>
      </w:r>
    </w:p>
    <w:p w14:paraId="13D5B94C" w14:textId="77777777" w:rsidR="001C71C7" w:rsidRPr="00C3604C" w:rsidRDefault="001C71C7" w:rsidP="001C71C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לאפשר למשתמש לבצע 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 xml:space="preserve"> מהמערכת.</w:t>
      </w:r>
    </w:p>
    <w:p w14:paraId="09325ED2" w14:textId="77777777" w:rsidR="009D3C42" w:rsidRPr="000A5087" w:rsidRDefault="009D3C42" w:rsidP="00741A0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A5087">
        <w:rPr>
          <w:rFonts w:hint="cs"/>
          <w:sz w:val="24"/>
          <w:szCs w:val="24"/>
          <w:rtl/>
        </w:rPr>
        <w:t xml:space="preserve">הממשק צריך להיות ברור </w:t>
      </w:r>
      <w:r>
        <w:rPr>
          <w:rFonts w:hint="cs"/>
          <w:sz w:val="24"/>
          <w:szCs w:val="24"/>
          <w:rtl/>
        </w:rPr>
        <w:t>ונוח לשימוש</w:t>
      </w:r>
      <w:r w:rsidR="00741A0C"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  <w:rtl/>
        </w:rPr>
        <w:t xml:space="preserve">ייושם בארכיטקטורת </w:t>
      </w:r>
      <w:r>
        <w:rPr>
          <w:rFonts w:hint="cs"/>
          <w:sz w:val="24"/>
          <w:szCs w:val="24"/>
        </w:rPr>
        <w:t>SPA</w:t>
      </w:r>
      <w:r>
        <w:rPr>
          <w:rFonts w:hint="cs"/>
          <w:sz w:val="24"/>
          <w:szCs w:val="24"/>
          <w:rtl/>
        </w:rPr>
        <w:t xml:space="preserve"> </w:t>
      </w:r>
      <w:r w:rsidR="001C71C7">
        <w:rPr>
          <w:rFonts w:hint="cs"/>
          <w:sz w:val="24"/>
          <w:szCs w:val="24"/>
          <w:rtl/>
        </w:rPr>
        <w:t xml:space="preserve">ע"י </w:t>
      </w:r>
      <w:r>
        <w:rPr>
          <w:sz w:val="24"/>
          <w:szCs w:val="24"/>
        </w:rPr>
        <w:t>Angular</w:t>
      </w:r>
      <w:r w:rsidR="001C71C7">
        <w:rPr>
          <w:rFonts w:hint="cs"/>
          <w:sz w:val="24"/>
          <w:szCs w:val="24"/>
          <w:rtl/>
        </w:rPr>
        <w:t>.</w:t>
      </w:r>
    </w:p>
    <w:p w14:paraId="6C6C5955" w14:textId="77777777" w:rsidR="001C71C7" w:rsidRPr="00741A0C" w:rsidRDefault="001C71C7" w:rsidP="009D3C42">
      <w:pPr>
        <w:rPr>
          <w:sz w:val="24"/>
          <w:szCs w:val="24"/>
          <w:rtl/>
        </w:rPr>
      </w:pPr>
    </w:p>
    <w:p w14:paraId="13ABF0D1" w14:textId="77777777" w:rsidR="000A5883" w:rsidRPr="00BF1C9E" w:rsidRDefault="000A5883" w:rsidP="00BF1C9E">
      <w:pPr>
        <w:jc w:val="center"/>
        <w:rPr>
          <w:b/>
          <w:bCs/>
          <w:sz w:val="24"/>
          <w:szCs w:val="24"/>
          <w:rtl/>
        </w:rPr>
      </w:pPr>
      <w:r w:rsidRPr="00BF1C9E">
        <w:rPr>
          <w:rFonts w:hint="cs"/>
          <w:b/>
          <w:bCs/>
          <w:sz w:val="24"/>
          <w:szCs w:val="24"/>
          <w:rtl/>
        </w:rPr>
        <w:lastRenderedPageBreak/>
        <w:t xml:space="preserve">חלק א' </w:t>
      </w:r>
      <w:r w:rsidRPr="00BF1C9E">
        <w:rPr>
          <w:b/>
          <w:bCs/>
          <w:sz w:val="24"/>
          <w:szCs w:val="24"/>
          <w:rtl/>
        </w:rPr>
        <w:t>–</w:t>
      </w:r>
      <w:r w:rsidRPr="00BF1C9E">
        <w:rPr>
          <w:rFonts w:hint="cs"/>
          <w:b/>
          <w:bCs/>
          <w:sz w:val="24"/>
          <w:szCs w:val="24"/>
          <w:rtl/>
        </w:rPr>
        <w:t xml:space="preserve"> הגדרת </w:t>
      </w:r>
      <w:r w:rsidRPr="00BF1C9E">
        <w:rPr>
          <w:b/>
          <w:bCs/>
          <w:sz w:val="24"/>
          <w:szCs w:val="24"/>
        </w:rPr>
        <w:t>RESTful Service</w:t>
      </w:r>
      <w:r w:rsidRPr="00BF1C9E">
        <w:rPr>
          <w:rFonts w:hint="cs"/>
          <w:b/>
          <w:bCs/>
          <w:sz w:val="24"/>
          <w:szCs w:val="24"/>
          <w:rtl/>
        </w:rPr>
        <w:t xml:space="preserve"> עבור כל אחד מה</w:t>
      </w:r>
      <w:r w:rsidR="00BF1C9E">
        <w:rPr>
          <w:rFonts w:hint="cs"/>
          <w:b/>
          <w:bCs/>
          <w:sz w:val="24"/>
          <w:szCs w:val="24"/>
          <w:rtl/>
        </w:rPr>
        <w:t>-</w:t>
      </w:r>
      <w:r w:rsidR="00BF1C9E">
        <w:rPr>
          <w:b/>
          <w:bCs/>
          <w:sz w:val="24"/>
          <w:szCs w:val="24"/>
        </w:rPr>
        <w:t>Clients</w:t>
      </w:r>
      <w:r w:rsidRPr="00BF1C9E">
        <w:rPr>
          <w:rFonts w:hint="cs"/>
          <w:b/>
          <w:bCs/>
          <w:sz w:val="24"/>
          <w:szCs w:val="24"/>
          <w:rtl/>
        </w:rPr>
        <w:t xml:space="preserve"> הנתמכים במערכת</w:t>
      </w:r>
    </w:p>
    <w:p w14:paraId="46423ACC" w14:textId="77777777" w:rsidR="000A5883" w:rsidRDefault="00BF1C9E" w:rsidP="00BF1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יש לבנות מחלקות </w:t>
      </w:r>
      <w:r>
        <w:rPr>
          <w:sz w:val="24"/>
          <w:szCs w:val="24"/>
        </w:rPr>
        <w:t>Controllers</w:t>
      </w:r>
      <w:r>
        <w:rPr>
          <w:rFonts w:hint="cs"/>
          <w:sz w:val="24"/>
          <w:szCs w:val="24"/>
          <w:rtl/>
        </w:rPr>
        <w:t xml:space="preserve"> עבור כל אחד מה-</w:t>
      </w:r>
      <w:r>
        <w:rPr>
          <w:sz w:val="24"/>
          <w:szCs w:val="24"/>
        </w:rPr>
        <w:t>Clients</w:t>
      </w:r>
      <w:r>
        <w:rPr>
          <w:rFonts w:hint="cs"/>
          <w:sz w:val="24"/>
          <w:szCs w:val="24"/>
          <w:rtl/>
        </w:rPr>
        <w:t xml:space="preserve"> הנתמכים במערכת: </w:t>
      </w:r>
    </w:p>
    <w:p w14:paraId="75D678C6" w14:textId="77777777" w:rsidR="00BF1C9E" w:rsidRDefault="00BF1C9E" w:rsidP="00BF1C9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AdminController</w:t>
      </w:r>
      <w:proofErr w:type="spellEnd"/>
    </w:p>
    <w:p w14:paraId="3FE44DDF" w14:textId="77777777" w:rsidR="00BF1C9E" w:rsidRDefault="00BF1C9E" w:rsidP="00BF1C9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CompanyController</w:t>
      </w:r>
      <w:proofErr w:type="spellEnd"/>
    </w:p>
    <w:p w14:paraId="348C4D49" w14:textId="77777777" w:rsidR="00BF1C9E" w:rsidRDefault="00BF1C9E" w:rsidP="00BF1C9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CustomerController</w:t>
      </w:r>
      <w:proofErr w:type="spellEnd"/>
    </w:p>
    <w:p w14:paraId="057DCB3B" w14:textId="77777777" w:rsidR="00BF1C9E" w:rsidRDefault="00BF1C9E" w:rsidP="00BF1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מחלקת 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מאפשרת שליחת וקבלת נתונים ל-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הרלוונטי שלה באמצעות חשיפת הפונקציונליות כ-</w:t>
      </w:r>
      <w:r>
        <w:rPr>
          <w:sz w:val="24"/>
          <w:szCs w:val="24"/>
        </w:rPr>
        <w:t>RESTful Service</w:t>
      </w:r>
      <w:r>
        <w:rPr>
          <w:rFonts w:hint="cs"/>
          <w:sz w:val="24"/>
          <w:szCs w:val="24"/>
          <w:rtl/>
        </w:rPr>
        <w:t>.</w:t>
      </w:r>
    </w:p>
    <w:p w14:paraId="45EA4484" w14:textId="77777777" w:rsidR="00BF1C9E" w:rsidRDefault="00BF1C9E" w:rsidP="00BF1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ביצוע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ע"י לקוח הקצה, ייווצר </w:t>
      </w:r>
      <w:r>
        <w:rPr>
          <w:sz w:val="24"/>
          <w:szCs w:val="24"/>
        </w:rPr>
        <w:t>Token</w:t>
      </w:r>
      <w:r>
        <w:rPr>
          <w:rFonts w:hint="cs"/>
          <w:sz w:val="24"/>
          <w:szCs w:val="24"/>
          <w:rtl/>
        </w:rPr>
        <w:t xml:space="preserve"> המקושר ל-</w:t>
      </w:r>
      <w:r>
        <w:rPr>
          <w:sz w:val="24"/>
          <w:szCs w:val="24"/>
        </w:rPr>
        <w:t>Facade</w:t>
      </w:r>
      <w:r>
        <w:rPr>
          <w:rFonts w:hint="cs"/>
          <w:sz w:val="24"/>
          <w:szCs w:val="24"/>
          <w:rtl/>
        </w:rPr>
        <w:t xml:space="preserve"> הרלוונטי ללקוח.</w:t>
      </w:r>
    </w:p>
    <w:p w14:paraId="47534AA1" w14:textId="77777777" w:rsidR="00BF1C9E" w:rsidRDefault="00BF1C9E" w:rsidP="00BF1C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להשתמש במחלקה נפרדת, לדוגמה </w:t>
      </w:r>
      <w:proofErr w:type="spellStart"/>
      <w:r>
        <w:rPr>
          <w:sz w:val="24"/>
          <w:szCs w:val="24"/>
        </w:rPr>
        <w:t>TokensManager</w:t>
      </w:r>
      <w:proofErr w:type="spellEnd"/>
      <w:r>
        <w:rPr>
          <w:rFonts w:hint="cs"/>
          <w:sz w:val="24"/>
          <w:szCs w:val="24"/>
          <w:rtl/>
        </w:rPr>
        <w:t xml:space="preserve"> על מנת לנהל את כלל ה-</w:t>
      </w:r>
      <w:r>
        <w:rPr>
          <w:sz w:val="24"/>
          <w:szCs w:val="24"/>
        </w:rPr>
        <w:t>Tokens</w:t>
      </w:r>
      <w:r>
        <w:rPr>
          <w:rFonts w:hint="cs"/>
          <w:sz w:val="24"/>
          <w:szCs w:val="24"/>
          <w:rtl/>
        </w:rPr>
        <w:t xml:space="preserve"> לכל סוגי ה-</w:t>
      </w:r>
      <w:r>
        <w:rPr>
          <w:sz w:val="24"/>
          <w:szCs w:val="24"/>
        </w:rPr>
        <w:t>Clients</w:t>
      </w:r>
      <w:r>
        <w:rPr>
          <w:rFonts w:hint="cs"/>
          <w:sz w:val="24"/>
          <w:szCs w:val="24"/>
          <w:rtl/>
        </w:rPr>
        <w:t xml:space="preserve">. מחלקה זו צריכה לדעת למחוק </w:t>
      </w:r>
      <w:r>
        <w:rPr>
          <w:sz w:val="24"/>
          <w:szCs w:val="24"/>
        </w:rPr>
        <w:t>Token</w:t>
      </w:r>
      <w:r>
        <w:rPr>
          <w:rFonts w:hint="cs"/>
          <w:sz w:val="24"/>
          <w:szCs w:val="24"/>
          <w:rtl/>
        </w:rPr>
        <w:t xml:space="preserve"> באחד משני מקרים: </w:t>
      </w:r>
    </w:p>
    <w:p w14:paraId="6162D1B0" w14:textId="77777777" w:rsidR="00BF1C9E" w:rsidRDefault="000E0D9A" w:rsidP="0036406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64064">
        <w:rPr>
          <w:rFonts w:hint="cs"/>
          <w:sz w:val="24"/>
          <w:szCs w:val="24"/>
          <w:rtl/>
        </w:rPr>
        <w:t>כאשר לקוח הקצה מבצע יציאה מסודרת מהמערכת (</w:t>
      </w:r>
      <w:r w:rsidRPr="00364064">
        <w:rPr>
          <w:sz w:val="24"/>
          <w:szCs w:val="24"/>
        </w:rPr>
        <w:t>Logout</w:t>
      </w:r>
      <w:r w:rsidR="00364064">
        <w:rPr>
          <w:rFonts w:hint="cs"/>
          <w:sz w:val="24"/>
          <w:szCs w:val="24"/>
          <w:rtl/>
        </w:rPr>
        <w:t>)</w:t>
      </w:r>
    </w:p>
    <w:p w14:paraId="2713268E" w14:textId="77777777" w:rsidR="000E0D9A" w:rsidRPr="00364064" w:rsidRDefault="000E0D9A" w:rsidP="00327838">
      <w:pPr>
        <w:pStyle w:val="ListParagraph"/>
        <w:numPr>
          <w:ilvl w:val="0"/>
          <w:numId w:val="13"/>
        </w:numPr>
        <w:rPr>
          <w:sz w:val="24"/>
          <w:szCs w:val="24"/>
          <w:rtl/>
        </w:rPr>
      </w:pPr>
      <w:r w:rsidRPr="00364064">
        <w:rPr>
          <w:rFonts w:hint="cs"/>
          <w:sz w:val="24"/>
          <w:szCs w:val="24"/>
          <w:rtl/>
        </w:rPr>
        <w:t>כאשר לא התבצעה שום פעיל</w:t>
      </w:r>
      <w:r w:rsidR="00364064">
        <w:rPr>
          <w:rFonts w:hint="cs"/>
          <w:sz w:val="24"/>
          <w:szCs w:val="24"/>
          <w:rtl/>
        </w:rPr>
        <w:t>ות בצד השרת ב-30 הדקות האחרונות</w:t>
      </w:r>
    </w:p>
    <w:p w14:paraId="24BAD25B" w14:textId="77777777" w:rsidR="009D3C42" w:rsidRPr="000A5087" w:rsidRDefault="000F3482" w:rsidP="000F34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סכמת רכיבי ה-</w:t>
      </w:r>
      <w:r>
        <w:rPr>
          <w:sz w:val="24"/>
          <w:szCs w:val="24"/>
        </w:rPr>
        <w:t>RESTful Service</w:t>
      </w:r>
      <w:r w:rsidR="009D3C42" w:rsidRPr="000A5087">
        <w:rPr>
          <w:rFonts w:hint="cs"/>
          <w:sz w:val="24"/>
          <w:szCs w:val="24"/>
          <w:rtl/>
        </w:rPr>
        <w:t>:</w:t>
      </w:r>
    </w:p>
    <w:p w14:paraId="2E24AC73" w14:textId="77777777" w:rsidR="009D3C42" w:rsidRDefault="00077999" w:rsidP="0007799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3B22480" wp14:editId="242F14C6">
            <wp:extent cx="5943600" cy="3275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84E1" w14:textId="77777777" w:rsidR="009D3C42" w:rsidRDefault="009D3C42" w:rsidP="009D3C42">
      <w:pPr>
        <w:jc w:val="both"/>
        <w:rPr>
          <w:b/>
          <w:bCs/>
          <w:sz w:val="24"/>
          <w:szCs w:val="24"/>
          <w:rtl/>
        </w:rPr>
      </w:pPr>
    </w:p>
    <w:p w14:paraId="0C0E820F" w14:textId="77777777" w:rsidR="001C27F6" w:rsidRDefault="001C27F6" w:rsidP="009D3C42">
      <w:pPr>
        <w:jc w:val="both"/>
        <w:rPr>
          <w:b/>
          <w:bCs/>
          <w:sz w:val="24"/>
          <w:szCs w:val="24"/>
          <w:rtl/>
        </w:rPr>
      </w:pPr>
    </w:p>
    <w:p w14:paraId="23A03685" w14:textId="77777777" w:rsidR="001C27F6" w:rsidRPr="00195CB8" w:rsidRDefault="001C27F6" w:rsidP="00D23052">
      <w:pPr>
        <w:jc w:val="center"/>
        <w:rPr>
          <w:b/>
          <w:bCs/>
          <w:sz w:val="24"/>
          <w:szCs w:val="24"/>
          <w:rtl/>
        </w:rPr>
      </w:pPr>
      <w:r w:rsidRPr="00195CB8">
        <w:rPr>
          <w:rFonts w:hint="cs"/>
          <w:b/>
          <w:bCs/>
          <w:sz w:val="24"/>
          <w:szCs w:val="24"/>
          <w:rtl/>
        </w:rPr>
        <w:lastRenderedPageBreak/>
        <w:t xml:space="preserve">חלק ב' </w:t>
      </w:r>
      <w:r w:rsidRPr="00195CB8">
        <w:rPr>
          <w:b/>
          <w:bCs/>
          <w:sz w:val="24"/>
          <w:szCs w:val="24"/>
          <w:rtl/>
        </w:rPr>
        <w:t>–</w:t>
      </w:r>
      <w:r w:rsidRPr="00195CB8">
        <w:rPr>
          <w:rFonts w:hint="cs"/>
          <w:b/>
          <w:bCs/>
          <w:sz w:val="24"/>
          <w:szCs w:val="24"/>
          <w:rtl/>
        </w:rPr>
        <w:t xml:space="preserve"> בניית אתר אינטרנט בטכנולוגיית </w:t>
      </w:r>
      <w:r w:rsidRPr="00195CB8">
        <w:rPr>
          <w:b/>
          <w:bCs/>
          <w:sz w:val="24"/>
          <w:szCs w:val="24"/>
        </w:rPr>
        <w:t>Angular</w:t>
      </w:r>
    </w:p>
    <w:p w14:paraId="54584137" w14:textId="77777777" w:rsidR="00401B97" w:rsidRDefault="00401B97" w:rsidP="00401B9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יש לבנות אתר אינטרנט בטכנולוגיית </w:t>
      </w:r>
      <w:r>
        <w:rPr>
          <w:sz w:val="24"/>
          <w:szCs w:val="24"/>
        </w:rPr>
        <w:t>Angular</w:t>
      </w:r>
      <w:r>
        <w:rPr>
          <w:rFonts w:hint="cs"/>
          <w:sz w:val="24"/>
          <w:szCs w:val="24"/>
          <w:rtl/>
        </w:rPr>
        <w:t xml:space="preserve"> הבנוי כ-</w:t>
      </w:r>
      <w:r>
        <w:rPr>
          <w:rFonts w:hint="cs"/>
          <w:sz w:val="24"/>
          <w:szCs w:val="24"/>
        </w:rPr>
        <w:t>SPA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Single Page Application</w:t>
      </w:r>
      <w:r>
        <w:rPr>
          <w:rFonts w:hint="cs"/>
          <w:sz w:val="24"/>
          <w:szCs w:val="24"/>
          <w:rtl/>
        </w:rPr>
        <w:t>)</w:t>
      </w:r>
      <w:r w:rsidR="00D23052">
        <w:rPr>
          <w:rFonts w:hint="cs"/>
          <w:sz w:val="24"/>
          <w:szCs w:val="24"/>
          <w:rtl/>
        </w:rPr>
        <w:t xml:space="preserve"> שמנגיש ומשתמש ב-</w:t>
      </w:r>
      <w:r w:rsidR="00D23052">
        <w:rPr>
          <w:sz w:val="24"/>
          <w:szCs w:val="24"/>
        </w:rPr>
        <w:t>RESTful Service</w:t>
      </w:r>
      <w:r w:rsidR="00DB1069">
        <w:rPr>
          <w:rFonts w:hint="cs"/>
          <w:sz w:val="24"/>
          <w:szCs w:val="24"/>
          <w:rtl/>
        </w:rPr>
        <w:t xml:space="preserve"> שבניתם בחלק א' של שלב 3.</w:t>
      </w:r>
    </w:p>
    <w:p w14:paraId="58CABDF6" w14:textId="77777777" w:rsidR="00401B97" w:rsidRDefault="00620A45" w:rsidP="00364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הקונספט של </w:t>
      </w:r>
      <w:r>
        <w:rPr>
          <w:rFonts w:hint="cs"/>
          <w:sz w:val="24"/>
          <w:szCs w:val="24"/>
        </w:rPr>
        <w:t>SPA</w:t>
      </w:r>
      <w:r>
        <w:rPr>
          <w:rFonts w:hint="cs"/>
          <w:sz w:val="24"/>
          <w:szCs w:val="24"/>
          <w:rtl/>
        </w:rPr>
        <w:t xml:space="preserve"> הינו שב</w:t>
      </w:r>
      <w:r w:rsidR="00401B97">
        <w:rPr>
          <w:rFonts w:hint="cs"/>
          <w:sz w:val="24"/>
          <w:szCs w:val="24"/>
          <w:rtl/>
        </w:rPr>
        <w:t xml:space="preserve">גלישה לאתר אנו מקבלים מהשרת אך ורק דף אחד בשם </w:t>
      </w:r>
      <w:r w:rsidR="00401B97">
        <w:rPr>
          <w:sz w:val="24"/>
          <w:szCs w:val="24"/>
        </w:rPr>
        <w:t>index.html</w:t>
      </w:r>
      <w:r w:rsidR="00401B97">
        <w:rPr>
          <w:rFonts w:hint="cs"/>
          <w:sz w:val="24"/>
          <w:szCs w:val="24"/>
          <w:rtl/>
        </w:rPr>
        <w:t xml:space="preserve"> ש</w:t>
      </w:r>
      <w:r>
        <w:rPr>
          <w:rFonts w:hint="cs"/>
          <w:sz w:val="24"/>
          <w:szCs w:val="24"/>
          <w:rtl/>
        </w:rPr>
        <w:t xml:space="preserve">רק </w:t>
      </w:r>
      <w:r w:rsidR="00401B97">
        <w:rPr>
          <w:rFonts w:hint="cs"/>
          <w:sz w:val="24"/>
          <w:szCs w:val="24"/>
          <w:rtl/>
        </w:rPr>
        <w:t>טוען את ה-</w:t>
      </w:r>
      <w:r w:rsidR="00401B97">
        <w:rPr>
          <w:rFonts w:hint="cs"/>
          <w:sz w:val="24"/>
          <w:szCs w:val="24"/>
        </w:rPr>
        <w:t>CSS</w:t>
      </w:r>
      <w:r w:rsidR="00401B97">
        <w:rPr>
          <w:rFonts w:hint="cs"/>
          <w:sz w:val="24"/>
          <w:szCs w:val="24"/>
          <w:rtl/>
        </w:rPr>
        <w:t xml:space="preserve"> ואת ה-</w:t>
      </w:r>
      <w:r w:rsidR="00401B97">
        <w:rPr>
          <w:sz w:val="24"/>
          <w:szCs w:val="24"/>
        </w:rPr>
        <w:t>JavaScript</w:t>
      </w:r>
      <w:r>
        <w:rPr>
          <w:rFonts w:hint="cs"/>
          <w:sz w:val="24"/>
          <w:szCs w:val="24"/>
          <w:rtl/>
        </w:rPr>
        <w:t>.</w:t>
      </w:r>
      <w:r w:rsidR="00401B97">
        <w:rPr>
          <w:rFonts w:hint="cs"/>
          <w:sz w:val="24"/>
          <w:szCs w:val="24"/>
          <w:rtl/>
        </w:rPr>
        <w:t xml:space="preserve"> מכאן כל בניית ה</w:t>
      </w:r>
      <w:r>
        <w:rPr>
          <w:rFonts w:hint="cs"/>
          <w:sz w:val="24"/>
          <w:szCs w:val="24"/>
          <w:rtl/>
        </w:rPr>
        <w:t>דפים</w:t>
      </w:r>
      <w:r w:rsidR="00401B97">
        <w:rPr>
          <w:rFonts w:hint="cs"/>
          <w:sz w:val="24"/>
          <w:szCs w:val="24"/>
          <w:rtl/>
        </w:rPr>
        <w:t xml:space="preserve"> מתרחשת בצד הלקוח ללא גלישה לשום דף אחר. במידה והאתר רוצה להציג מידע או לבצע פעולה אחרת הקשורה לשרת </w:t>
      </w:r>
      <w:r w:rsidR="00401B97">
        <w:rPr>
          <w:sz w:val="24"/>
          <w:szCs w:val="24"/>
          <w:rtl/>
        </w:rPr>
        <w:t>–</w:t>
      </w:r>
      <w:r w:rsidR="00401B97">
        <w:rPr>
          <w:rFonts w:hint="cs"/>
          <w:sz w:val="24"/>
          <w:szCs w:val="24"/>
          <w:rtl/>
        </w:rPr>
        <w:t xml:space="preserve"> הוא מבצע גלישת </w:t>
      </w:r>
      <w:r w:rsidR="00401B97">
        <w:rPr>
          <w:rFonts w:hint="cs"/>
          <w:sz w:val="24"/>
          <w:szCs w:val="24"/>
        </w:rPr>
        <w:t>AJAX</w:t>
      </w:r>
      <w:r w:rsidR="00401B97">
        <w:rPr>
          <w:rFonts w:hint="cs"/>
          <w:sz w:val="24"/>
          <w:szCs w:val="24"/>
          <w:rtl/>
        </w:rPr>
        <w:t xml:space="preserve"> ל-</w:t>
      </w:r>
      <w:r w:rsidR="00401B97">
        <w:rPr>
          <w:sz w:val="24"/>
          <w:szCs w:val="24"/>
        </w:rPr>
        <w:t>RESTful Service</w:t>
      </w:r>
      <w:r w:rsidR="00364064">
        <w:rPr>
          <w:rFonts w:hint="cs"/>
          <w:sz w:val="24"/>
          <w:szCs w:val="24"/>
          <w:rtl/>
        </w:rPr>
        <w:t xml:space="preserve"> </w:t>
      </w:r>
      <w:r w:rsidR="00364064">
        <w:rPr>
          <w:sz w:val="24"/>
          <w:szCs w:val="24"/>
          <w:rtl/>
        </w:rPr>
        <w:t>–</w:t>
      </w:r>
      <w:r w:rsidR="00364064">
        <w:rPr>
          <w:rFonts w:hint="cs"/>
          <w:sz w:val="24"/>
          <w:szCs w:val="24"/>
          <w:rtl/>
        </w:rPr>
        <w:t xml:space="preserve"> דבר </w:t>
      </w:r>
      <w:r w:rsidR="00401B97">
        <w:rPr>
          <w:rFonts w:hint="cs"/>
          <w:sz w:val="24"/>
          <w:szCs w:val="24"/>
          <w:rtl/>
        </w:rPr>
        <w:t>שלא</w:t>
      </w:r>
      <w:r w:rsidR="00364064">
        <w:rPr>
          <w:rFonts w:hint="cs"/>
          <w:sz w:val="24"/>
          <w:szCs w:val="24"/>
          <w:rtl/>
        </w:rPr>
        <w:t xml:space="preserve"> גורם לריפרוש האתר, </w:t>
      </w:r>
      <w:r w:rsidR="00401B97">
        <w:rPr>
          <w:rFonts w:hint="cs"/>
          <w:sz w:val="24"/>
          <w:szCs w:val="24"/>
          <w:rtl/>
        </w:rPr>
        <w:t>לא טוען דף שלם, לא גורם לאיפוס משתנים</w:t>
      </w:r>
      <w:r w:rsidR="00364064">
        <w:rPr>
          <w:rFonts w:hint="cs"/>
          <w:sz w:val="24"/>
          <w:szCs w:val="24"/>
          <w:rtl/>
        </w:rPr>
        <w:t xml:space="preserve"> בצד הלקוח</w:t>
      </w:r>
      <w:r w:rsidR="00401B97">
        <w:rPr>
          <w:rFonts w:hint="cs"/>
          <w:sz w:val="24"/>
          <w:szCs w:val="24"/>
          <w:rtl/>
        </w:rPr>
        <w:t xml:space="preserve"> וכדומה. </w:t>
      </w:r>
      <w:r>
        <w:rPr>
          <w:rFonts w:hint="cs"/>
          <w:sz w:val="24"/>
          <w:szCs w:val="24"/>
          <w:rtl/>
        </w:rPr>
        <w:t>המידע מהשרת מוחזר מגלישת ה-</w:t>
      </w:r>
      <w:r>
        <w:rPr>
          <w:rFonts w:hint="cs"/>
          <w:sz w:val="24"/>
          <w:szCs w:val="24"/>
        </w:rPr>
        <w:t>AJAX</w:t>
      </w:r>
      <w:r>
        <w:rPr>
          <w:rFonts w:hint="cs"/>
          <w:sz w:val="24"/>
          <w:szCs w:val="24"/>
          <w:rtl/>
        </w:rPr>
        <w:t xml:space="preserve"> בפורמט 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</w:t>
      </w:r>
      <w:r w:rsidR="00401B97">
        <w:rPr>
          <w:rFonts w:hint="cs"/>
          <w:sz w:val="24"/>
          <w:szCs w:val="24"/>
          <w:rtl/>
        </w:rPr>
        <w:t>וצד הלקוח בונה את הדף המבוקש</w:t>
      </w:r>
      <w:r>
        <w:rPr>
          <w:rFonts w:hint="cs"/>
          <w:sz w:val="24"/>
          <w:szCs w:val="24"/>
          <w:rtl/>
        </w:rPr>
        <w:t xml:space="preserve"> ומציג בו את המידע.</w:t>
      </w:r>
    </w:p>
    <w:p w14:paraId="74E65E2E" w14:textId="77777777" w:rsidR="00401B97" w:rsidRDefault="00401B97" w:rsidP="00364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</w:t>
      </w:r>
      <w:r w:rsidR="00364064">
        <w:rPr>
          <w:rFonts w:hint="cs"/>
          <w:sz w:val="24"/>
          <w:szCs w:val="24"/>
          <w:rtl/>
        </w:rPr>
        <w:t>-</w:t>
      </w:r>
      <w:r w:rsidR="00364064">
        <w:rPr>
          <w:sz w:val="24"/>
          <w:szCs w:val="24"/>
        </w:rPr>
        <w:t>Angular Framework</w:t>
      </w:r>
      <w:r w:rsidR="00620A45">
        <w:rPr>
          <w:rFonts w:hint="cs"/>
          <w:sz w:val="24"/>
          <w:szCs w:val="24"/>
          <w:rtl/>
        </w:rPr>
        <w:t xml:space="preserve"> מקלה על כל זה ומאפשרת לנו לבצע זאת בצורה פשוטה</w:t>
      </w:r>
      <w:r w:rsidR="00364064">
        <w:rPr>
          <w:rFonts w:hint="cs"/>
          <w:sz w:val="24"/>
          <w:szCs w:val="24"/>
          <w:rtl/>
        </w:rPr>
        <w:t xml:space="preserve"> יחסית</w:t>
      </w:r>
      <w:r w:rsidR="001101E3">
        <w:rPr>
          <w:rFonts w:hint="cs"/>
          <w:sz w:val="24"/>
          <w:szCs w:val="24"/>
          <w:rtl/>
        </w:rPr>
        <w:t>.</w:t>
      </w:r>
    </w:p>
    <w:p w14:paraId="44B8066B" w14:textId="77777777" w:rsidR="00A37549" w:rsidRPr="00B2659E" w:rsidRDefault="00A37549" w:rsidP="00E4777D">
      <w:pPr>
        <w:rPr>
          <w:b/>
          <w:bCs/>
          <w:sz w:val="24"/>
          <w:szCs w:val="24"/>
          <w:u w:val="single"/>
          <w:rtl/>
        </w:rPr>
      </w:pPr>
      <w:r w:rsidRPr="00B2659E">
        <w:rPr>
          <w:rFonts w:hint="cs"/>
          <w:b/>
          <w:bCs/>
          <w:sz w:val="24"/>
          <w:szCs w:val="24"/>
          <w:u w:val="single"/>
          <w:rtl/>
        </w:rPr>
        <w:t>להלן ה</w:t>
      </w:r>
      <w:r w:rsidR="00E4777D">
        <w:rPr>
          <w:rFonts w:hint="cs"/>
          <w:b/>
          <w:bCs/>
          <w:sz w:val="24"/>
          <w:szCs w:val="24"/>
          <w:u w:val="single"/>
          <w:rtl/>
        </w:rPr>
        <w:t>שלבים</w:t>
      </w:r>
      <w:r w:rsidRPr="00B2659E">
        <w:rPr>
          <w:rFonts w:hint="cs"/>
          <w:b/>
          <w:bCs/>
          <w:sz w:val="24"/>
          <w:szCs w:val="24"/>
          <w:u w:val="single"/>
          <w:rtl/>
        </w:rPr>
        <w:t xml:space="preserve"> לביצוע עבור בניית האתר: </w:t>
      </w:r>
    </w:p>
    <w:p w14:paraId="62DB0C83" w14:textId="77777777" w:rsidR="00D16924" w:rsidRDefault="00D16924" w:rsidP="006E0F6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מתוך ה-</w:t>
      </w:r>
      <w:proofErr w:type="spellStart"/>
      <w:r>
        <w:rPr>
          <w:sz w:val="24"/>
          <w:szCs w:val="24"/>
        </w:rPr>
        <w:t>Commnad</w:t>
      </w:r>
      <w:proofErr w:type="spellEnd"/>
      <w:r>
        <w:rPr>
          <w:sz w:val="24"/>
          <w:szCs w:val="24"/>
        </w:rPr>
        <w:t>-Line</w:t>
      </w:r>
      <w:r>
        <w:rPr>
          <w:rFonts w:hint="cs"/>
          <w:sz w:val="24"/>
          <w:szCs w:val="24"/>
          <w:rtl/>
        </w:rPr>
        <w:t xml:space="preserve">, יש לבצע התקנה חדשה לגמרי של פרויקט אנגולר ע"י הפקודה: </w:t>
      </w:r>
    </w:p>
    <w:p w14:paraId="087BEF09" w14:textId="77777777" w:rsidR="00A37549" w:rsidRDefault="00D16924" w:rsidP="00CA6B4E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 xml:space="preserve">ng new </w:t>
      </w:r>
      <w:proofErr w:type="spellStart"/>
      <w:r>
        <w:rPr>
          <w:sz w:val="24"/>
          <w:szCs w:val="24"/>
        </w:rPr>
        <w:t>CouponSystemWebsite</w:t>
      </w:r>
      <w:proofErr w:type="spellEnd"/>
    </w:p>
    <w:p w14:paraId="158DDFE6" w14:textId="77777777" w:rsidR="00D16924" w:rsidRDefault="00A449F5" w:rsidP="00CA6B4E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</w:t>
      </w:r>
      <w:r>
        <w:rPr>
          <w:sz w:val="24"/>
          <w:szCs w:val="24"/>
        </w:rPr>
        <w:t>Layout</w:t>
      </w:r>
      <w:r>
        <w:rPr>
          <w:rFonts w:hint="cs"/>
          <w:sz w:val="24"/>
          <w:szCs w:val="24"/>
          <w:rtl/>
        </w:rPr>
        <w:t xml:space="preserve"> מתאים עבור האתר ב-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rFonts w:hint="cs"/>
          <w:sz w:val="24"/>
          <w:szCs w:val="24"/>
          <w:rtl/>
        </w:rPr>
        <w:t xml:space="preserve"> או ב-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אחר המיועד עבור </w:t>
      </w:r>
      <w:r>
        <w:rPr>
          <w:sz w:val="24"/>
          <w:szCs w:val="24"/>
        </w:rPr>
        <w:t>Layout</w:t>
      </w:r>
      <w:r>
        <w:rPr>
          <w:rFonts w:hint="cs"/>
          <w:sz w:val="24"/>
          <w:szCs w:val="24"/>
          <w:rtl/>
        </w:rPr>
        <w:t xml:space="preserve"> (לדוגמה </w:t>
      </w:r>
      <w:proofErr w:type="spellStart"/>
      <w:r>
        <w:rPr>
          <w:sz w:val="24"/>
          <w:szCs w:val="24"/>
        </w:rPr>
        <w:t>LayoutComponent</w:t>
      </w:r>
      <w:proofErr w:type="spellEnd"/>
      <w:r>
        <w:rPr>
          <w:rFonts w:hint="cs"/>
          <w:sz w:val="24"/>
          <w:szCs w:val="24"/>
          <w:rtl/>
        </w:rPr>
        <w:t>)</w:t>
      </w:r>
      <w:r w:rsidR="001E14CE">
        <w:rPr>
          <w:rFonts w:hint="cs"/>
          <w:sz w:val="24"/>
          <w:szCs w:val="24"/>
          <w:rtl/>
        </w:rPr>
        <w:t>.</w:t>
      </w:r>
    </w:p>
    <w:p w14:paraId="7ED333CC" w14:textId="77777777" w:rsidR="001E14CE" w:rsidRDefault="001E14CE" w:rsidP="00D1692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מנגנון </w:t>
      </w:r>
      <w:r>
        <w:rPr>
          <w:sz w:val="24"/>
          <w:szCs w:val="24"/>
        </w:rPr>
        <w:t>Routing</w:t>
      </w:r>
      <w:r>
        <w:rPr>
          <w:rFonts w:hint="cs"/>
          <w:sz w:val="24"/>
          <w:szCs w:val="24"/>
          <w:rtl/>
        </w:rPr>
        <w:t xml:space="preserve"> מתאים עבור ה-</w:t>
      </w:r>
      <w:r>
        <w:rPr>
          <w:sz w:val="24"/>
          <w:szCs w:val="24"/>
        </w:rPr>
        <w:t>Rout</w:t>
      </w:r>
      <w:r w:rsidR="00DA0CC5"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השונים שקיימים בצד הלקוח.</w:t>
      </w:r>
      <w:r w:rsidR="00620D14">
        <w:rPr>
          <w:rFonts w:hint="cs"/>
          <w:sz w:val="24"/>
          <w:szCs w:val="24"/>
          <w:rtl/>
        </w:rPr>
        <w:t xml:space="preserve"> על ה-</w:t>
      </w:r>
      <w:r w:rsidR="00620D14">
        <w:rPr>
          <w:sz w:val="24"/>
          <w:szCs w:val="24"/>
        </w:rPr>
        <w:t>Routes</w:t>
      </w:r>
      <w:r w:rsidR="00620D14">
        <w:rPr>
          <w:rFonts w:hint="cs"/>
          <w:sz w:val="24"/>
          <w:szCs w:val="24"/>
          <w:rtl/>
        </w:rPr>
        <w:t xml:space="preserve"> לכלול </w:t>
      </w:r>
      <w:r w:rsidR="00620D14">
        <w:rPr>
          <w:sz w:val="24"/>
          <w:szCs w:val="24"/>
        </w:rPr>
        <w:t>Default Route</w:t>
      </w:r>
      <w:r w:rsidR="00CA6B4E">
        <w:rPr>
          <w:rFonts w:hint="cs"/>
          <w:sz w:val="24"/>
          <w:szCs w:val="24"/>
          <w:rtl/>
        </w:rPr>
        <w:t xml:space="preserve"> המפנה לדף הבית</w:t>
      </w:r>
      <w:r w:rsidR="00620D14">
        <w:rPr>
          <w:rFonts w:hint="cs"/>
          <w:sz w:val="24"/>
          <w:szCs w:val="24"/>
          <w:rtl/>
        </w:rPr>
        <w:t xml:space="preserve"> ו-</w:t>
      </w:r>
      <w:r w:rsidR="00620D14">
        <w:rPr>
          <w:sz w:val="24"/>
          <w:szCs w:val="24"/>
        </w:rPr>
        <w:t>Route</w:t>
      </w:r>
      <w:r w:rsidR="00620D14">
        <w:rPr>
          <w:rFonts w:hint="cs"/>
          <w:sz w:val="24"/>
          <w:szCs w:val="24"/>
          <w:rtl/>
        </w:rPr>
        <w:t xml:space="preserve"> עבור </w:t>
      </w:r>
      <w:r w:rsidR="00620D14">
        <w:rPr>
          <w:sz w:val="24"/>
          <w:szCs w:val="24"/>
        </w:rPr>
        <w:t>Page Not Found</w:t>
      </w:r>
      <w:r w:rsidR="00620D14">
        <w:rPr>
          <w:rFonts w:hint="cs"/>
          <w:sz w:val="24"/>
          <w:szCs w:val="24"/>
          <w:rtl/>
        </w:rPr>
        <w:t>.</w:t>
      </w:r>
    </w:p>
    <w:p w14:paraId="077710A0" w14:textId="77777777" w:rsidR="00A449F5" w:rsidRDefault="004C5FDA" w:rsidP="00CA6B4E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עבור דף הבית של האתר המכיל הסבר כללי על האתר</w:t>
      </w:r>
      <w:r w:rsidR="00CA6B4E">
        <w:rPr>
          <w:rFonts w:hint="cs"/>
          <w:sz w:val="24"/>
          <w:szCs w:val="24"/>
          <w:rtl/>
        </w:rPr>
        <w:t xml:space="preserve"> ותמונה מתאימה או סרטון הקשור לנושא.</w:t>
      </w:r>
    </w:p>
    <w:p w14:paraId="7DC572CF" w14:textId="77777777" w:rsidR="004C5FDA" w:rsidRDefault="004C5FDA" w:rsidP="00D1692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עבור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, שבו המשתמש יכניס את הנתונים הבאים: </w:t>
      </w:r>
    </w:p>
    <w:p w14:paraId="1AD2613E" w14:textId="77777777" w:rsidR="004C5FDA" w:rsidRDefault="004C5FDA" w:rsidP="004C5FDA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בחירה בסוג ה-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ע"י תיבת </w:t>
      </w:r>
      <w:r>
        <w:rPr>
          <w:sz w:val="24"/>
          <w:szCs w:val="24"/>
        </w:rPr>
        <w:t>Select</w:t>
      </w:r>
      <w:r>
        <w:rPr>
          <w:rFonts w:hint="cs"/>
          <w:sz w:val="24"/>
          <w:szCs w:val="24"/>
          <w:rtl/>
        </w:rPr>
        <w:t xml:space="preserve"> שתאפשר למשתמש לבחור באחד מהבאים:</w:t>
      </w:r>
    </w:p>
    <w:p w14:paraId="13E94CAF" w14:textId="77777777" w:rsidR="004C5FDA" w:rsidRDefault="004C5FDA" w:rsidP="004C5FDA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782FA226" w14:textId="77777777" w:rsidR="004C5FDA" w:rsidRDefault="004C5FDA" w:rsidP="004C5FDA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Company</w:t>
      </w:r>
    </w:p>
    <w:p w14:paraId="566C7E12" w14:textId="77777777" w:rsidR="004C5FDA" w:rsidRDefault="004C5FDA" w:rsidP="004C5FDA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1B2D5288" w14:textId="77777777" w:rsidR="004C5FDA" w:rsidRDefault="004C5FDA" w:rsidP="004C5FDA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הכנסת אימייל</w:t>
      </w:r>
    </w:p>
    <w:p w14:paraId="34C3E4A7" w14:textId="77777777" w:rsidR="004C5FDA" w:rsidRDefault="004C5FDA" w:rsidP="004C5FDA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הכנסת סיסמה</w:t>
      </w:r>
    </w:p>
    <w:p w14:paraId="5A27ABD0" w14:textId="77777777" w:rsidR="009A05BB" w:rsidRDefault="004C5FDA" w:rsidP="009A05B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בלחיצה על לחצן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תתבצע גלישה ל-</w:t>
      </w:r>
      <w:r>
        <w:rPr>
          <w:sz w:val="24"/>
          <w:szCs w:val="24"/>
        </w:rPr>
        <w:t>Route</w:t>
      </w:r>
      <w:r>
        <w:rPr>
          <w:rFonts w:hint="cs"/>
          <w:sz w:val="24"/>
          <w:szCs w:val="24"/>
          <w:rtl/>
        </w:rPr>
        <w:t xml:space="preserve"> המתאים בצד השרת.</w:t>
      </w:r>
    </w:p>
    <w:p w14:paraId="3EF73FE7" w14:textId="77777777" w:rsidR="004C5FDA" w:rsidRDefault="004C5FDA" w:rsidP="00CA6B4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פרטי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נכונים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יוחזר מהשרת ה-</w:t>
      </w:r>
      <w:r>
        <w:rPr>
          <w:sz w:val="24"/>
          <w:szCs w:val="24"/>
        </w:rPr>
        <w:t>Token</w:t>
      </w:r>
      <w:r>
        <w:rPr>
          <w:rFonts w:hint="cs"/>
          <w:sz w:val="24"/>
          <w:szCs w:val="24"/>
          <w:rtl/>
        </w:rPr>
        <w:t xml:space="preserve"> שבעזרתו המשתמש יוכל להמשיך ו</w:t>
      </w:r>
      <w:r w:rsidR="00CA6B4E">
        <w:rPr>
          <w:rFonts w:hint="cs"/>
          <w:sz w:val="24"/>
          <w:szCs w:val="24"/>
          <w:rtl/>
        </w:rPr>
        <w:t>לגלוש ל</w:t>
      </w:r>
      <w:r>
        <w:rPr>
          <w:rFonts w:hint="cs"/>
          <w:sz w:val="24"/>
          <w:szCs w:val="24"/>
          <w:rtl/>
        </w:rPr>
        <w:t>דפי</w:t>
      </w:r>
      <w:r w:rsidR="00CA6B4E">
        <w:rPr>
          <w:rFonts w:hint="cs"/>
          <w:sz w:val="24"/>
          <w:szCs w:val="24"/>
          <w:rtl/>
        </w:rPr>
        <w:t xml:space="preserve"> האתר הדורשים כניסה</w:t>
      </w:r>
      <w:r>
        <w:rPr>
          <w:rFonts w:hint="cs"/>
          <w:sz w:val="24"/>
          <w:szCs w:val="24"/>
          <w:rtl/>
        </w:rPr>
        <w:t>. אם פרטי ה-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אינם נכונים, השרת יחזיר הודע</w:t>
      </w:r>
      <w:r w:rsidR="009A05BB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שגיאה או ערך אחר המציין </w:t>
      </w:r>
      <w:r w:rsidR="009A05BB">
        <w:rPr>
          <w:rFonts w:hint="cs"/>
          <w:sz w:val="24"/>
          <w:szCs w:val="24"/>
          <w:rtl/>
        </w:rPr>
        <w:t xml:space="preserve">כי </w:t>
      </w:r>
      <w:r>
        <w:rPr>
          <w:rFonts w:hint="cs"/>
          <w:sz w:val="24"/>
          <w:szCs w:val="24"/>
          <w:rtl/>
        </w:rPr>
        <w:t>פרטי התחברות שגויים. במצב כזה יש להציג הודעת שגיאה מתאימה ללקוח.</w:t>
      </w:r>
    </w:p>
    <w:p w14:paraId="2E5B45A1" w14:textId="77777777" w:rsidR="009A05BB" w:rsidRDefault="009A05BB" w:rsidP="009A05BB">
      <w:pPr>
        <w:pStyle w:val="ListParagraph"/>
        <w:rPr>
          <w:sz w:val="24"/>
          <w:szCs w:val="24"/>
          <w:rtl/>
        </w:rPr>
      </w:pPr>
    </w:p>
    <w:p w14:paraId="7E8AFA9D" w14:textId="77777777" w:rsidR="009A05BB" w:rsidRDefault="009A05BB" w:rsidP="009A05BB">
      <w:pPr>
        <w:pStyle w:val="ListParagraph"/>
        <w:rPr>
          <w:sz w:val="24"/>
          <w:szCs w:val="24"/>
          <w:rtl/>
        </w:rPr>
      </w:pPr>
    </w:p>
    <w:p w14:paraId="34BD6407" w14:textId="77777777" w:rsidR="009A05BB" w:rsidRDefault="009A05BB" w:rsidP="009A05BB">
      <w:pPr>
        <w:pStyle w:val="ListParagraph"/>
        <w:rPr>
          <w:sz w:val="24"/>
          <w:szCs w:val="24"/>
          <w:rtl/>
        </w:rPr>
      </w:pPr>
    </w:p>
    <w:p w14:paraId="60B33848" w14:textId="77777777" w:rsidR="009A05BB" w:rsidRDefault="009A05BB" w:rsidP="009A05BB">
      <w:pPr>
        <w:pStyle w:val="ListParagraph"/>
        <w:rPr>
          <w:sz w:val="24"/>
          <w:szCs w:val="24"/>
          <w:rtl/>
        </w:rPr>
      </w:pPr>
    </w:p>
    <w:p w14:paraId="568316E5" w14:textId="77777777" w:rsidR="009A05BB" w:rsidRDefault="009A05BB" w:rsidP="009A05BB">
      <w:pPr>
        <w:pStyle w:val="ListParagraph"/>
        <w:rPr>
          <w:sz w:val="24"/>
          <w:szCs w:val="24"/>
          <w:rtl/>
        </w:rPr>
      </w:pPr>
    </w:p>
    <w:p w14:paraId="7E1228E1" w14:textId="77777777" w:rsidR="004C5FDA" w:rsidRDefault="00F56039" w:rsidP="004C5FDA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ביצוע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מוצלח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להציג תפריט המתאים לסוג ה-</w:t>
      </w:r>
      <w:r>
        <w:rPr>
          <w:sz w:val="24"/>
          <w:szCs w:val="24"/>
        </w:rPr>
        <w:t>Client</w:t>
      </w:r>
      <w:r w:rsidR="009A05BB">
        <w:rPr>
          <w:rFonts w:hint="cs"/>
          <w:sz w:val="24"/>
          <w:szCs w:val="24"/>
          <w:rtl/>
        </w:rPr>
        <w:t>:</w:t>
      </w:r>
    </w:p>
    <w:p w14:paraId="19B729D7" w14:textId="77777777" w:rsidR="00F56039" w:rsidRDefault="00F56039" w:rsidP="00F56039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להציג תפריט </w:t>
      </w:r>
      <w:r w:rsidR="009A05B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מתאים עבור פעולות ה-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>.</w:t>
      </w:r>
    </w:p>
    <w:p w14:paraId="22CCD860" w14:textId="77777777" w:rsidR="00F56039" w:rsidRDefault="00F56039" w:rsidP="009A05B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להציג תפריט </w:t>
      </w:r>
      <w:r w:rsidR="009A05B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מתאים עבור פעולות ה-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>.</w:t>
      </w:r>
    </w:p>
    <w:p w14:paraId="2795A85A" w14:textId="77777777" w:rsidR="00F56039" w:rsidRDefault="00F56039" w:rsidP="00F56039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להציג תפריט </w:t>
      </w:r>
      <w:r w:rsidR="009A05B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מתאים עבור פעולות ה-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>.</w:t>
      </w:r>
    </w:p>
    <w:p w14:paraId="3368577E" w14:textId="77777777" w:rsidR="00F56039" w:rsidRDefault="006812F7" w:rsidP="00F56039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להציג תפריט שאינו מתאים לסוג ה-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. לדוגמה, אם ה-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התחבר כ-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>, אסור לו לראות את התפריט של ה-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או של ה-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>.</w:t>
      </w:r>
    </w:p>
    <w:p w14:paraId="44F14B99" w14:textId="77777777" w:rsidR="006812F7" w:rsidRDefault="00A40B24" w:rsidP="00A40B2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תפריט של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מכיל את כל הפעולות שאותו ה-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מסוגל לבצע. לדוגמה, תפריט ה-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יכיל את כל הפעולות שה-</w:t>
      </w:r>
      <w:r>
        <w:rPr>
          <w:sz w:val="24"/>
          <w:szCs w:val="24"/>
        </w:rPr>
        <w:t>Administrator</w:t>
      </w:r>
      <w:r>
        <w:rPr>
          <w:rFonts w:hint="cs"/>
          <w:sz w:val="24"/>
          <w:szCs w:val="24"/>
          <w:rtl/>
        </w:rPr>
        <w:t xml:space="preserve"> מסוגל לבצע במערכת: </w:t>
      </w:r>
    </w:p>
    <w:p w14:paraId="77EE09B7" w14:textId="77777777" w:rsidR="00A40B24" w:rsidRDefault="00A40B24" w:rsidP="00A40B2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חברה</w:t>
      </w:r>
    </w:p>
    <w:p w14:paraId="01F7A938" w14:textId="77777777" w:rsidR="00A40B24" w:rsidRDefault="00A40B24" w:rsidP="00A40B2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חברה</w:t>
      </w:r>
    </w:p>
    <w:p w14:paraId="15238703" w14:textId="77777777" w:rsidR="00A40B24" w:rsidRDefault="00A40B24" w:rsidP="00A40B2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מחיקת חברה</w:t>
      </w:r>
    </w:p>
    <w:p w14:paraId="0EFF4461" w14:textId="77777777" w:rsidR="00A40B24" w:rsidRDefault="00A40B24" w:rsidP="00A40B2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צפייה בכל החברות</w:t>
      </w:r>
    </w:p>
    <w:p w14:paraId="71EEEFE3" w14:textId="77777777" w:rsidR="00A40B24" w:rsidRDefault="00A40B24" w:rsidP="00A40B2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וכו'</w:t>
      </w:r>
    </w:p>
    <w:p w14:paraId="7675CF92" w14:textId="77777777" w:rsidR="009A05BB" w:rsidRDefault="009A05BB" w:rsidP="0026141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במצב כזה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לינק יפנה ל-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ייעודי בו ניתן יהיה לבצע את הפעולה הדרושה.</w:t>
      </w:r>
    </w:p>
    <w:p w14:paraId="20A91AD6" w14:textId="77777777" w:rsidR="0026141B" w:rsidRDefault="0026141B" w:rsidP="0026141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</w:t>
      </w:r>
      <w:r w:rsidR="009A05BB">
        <w:rPr>
          <w:rFonts w:hint="cs"/>
          <w:sz w:val="24"/>
          <w:szCs w:val="24"/>
          <w:rtl/>
        </w:rPr>
        <w:t xml:space="preserve">אולם, </w:t>
      </w:r>
      <w:r>
        <w:rPr>
          <w:rFonts w:hint="cs"/>
          <w:sz w:val="24"/>
          <w:szCs w:val="24"/>
          <w:rtl/>
        </w:rPr>
        <w:t xml:space="preserve">לאחד מספר פעולות לכדי לינק אחד בתפריט. לדוגמה: </w:t>
      </w:r>
    </w:p>
    <w:p w14:paraId="127754E5" w14:textId="77777777" w:rsidR="0026141B" w:rsidRPr="00CA6B4E" w:rsidRDefault="0026141B" w:rsidP="00CA6B4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הוספה/עדכון/מחיקת חברה</w:t>
      </w:r>
    </w:p>
    <w:p w14:paraId="07007DCE" w14:textId="77777777" w:rsidR="0026141B" w:rsidRDefault="0026141B" w:rsidP="0026141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במצב כזה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הלינק של הוספה/עדכון/מחיקת חברה יפנה ל-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אחד </w:t>
      </w:r>
      <w:r w:rsidR="009A05BB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בו ניתן יהיה לבצע את שלושת הפעולות הללו.</w:t>
      </w:r>
    </w:p>
    <w:p w14:paraId="38E70C8C" w14:textId="77777777" w:rsidR="003B5724" w:rsidRDefault="003B5724" w:rsidP="009E2E4C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 לב: אף לינק לא אמור לבצע </w:t>
      </w:r>
      <w:r>
        <w:rPr>
          <w:sz w:val="24"/>
          <w:szCs w:val="24"/>
        </w:rPr>
        <w:t>Refresh</w:t>
      </w:r>
      <w:r>
        <w:rPr>
          <w:rFonts w:hint="cs"/>
          <w:sz w:val="24"/>
          <w:szCs w:val="24"/>
          <w:rtl/>
        </w:rPr>
        <w:t xml:space="preserve"> לאתר ולטעון דף </w:t>
      </w:r>
      <w:r w:rsidR="009E2E4C">
        <w:rPr>
          <w:rFonts w:hint="cs"/>
          <w:sz w:val="24"/>
          <w:szCs w:val="24"/>
          <w:rtl/>
        </w:rPr>
        <w:t>שלם</w:t>
      </w:r>
      <w:r>
        <w:rPr>
          <w:rFonts w:hint="cs"/>
          <w:sz w:val="24"/>
          <w:szCs w:val="24"/>
          <w:rtl/>
        </w:rPr>
        <w:t xml:space="preserve">, אחרת האתר כבר לא </w:t>
      </w:r>
      <w:r>
        <w:rPr>
          <w:rFonts w:hint="cs"/>
          <w:sz w:val="24"/>
          <w:szCs w:val="24"/>
        </w:rPr>
        <w:t>SPA</w:t>
      </w:r>
      <w:r>
        <w:rPr>
          <w:rFonts w:hint="cs"/>
          <w:sz w:val="24"/>
          <w:szCs w:val="24"/>
          <w:rtl/>
        </w:rPr>
        <w:t>.</w:t>
      </w:r>
    </w:p>
    <w:p w14:paraId="12D91FFE" w14:textId="77777777" w:rsidR="00A40B24" w:rsidRDefault="0026141B" w:rsidP="00A40B2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מתאים עבור כל פעולה הקיימת בתפריט.</w:t>
      </w:r>
    </w:p>
    <w:p w14:paraId="2EAD118A" w14:textId="77777777" w:rsidR="0026141B" w:rsidRDefault="0026141B" w:rsidP="00CA6B4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</w:t>
      </w:r>
      <w:r w:rsidR="00F51EFC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עבור הוספת חברה,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עבור עדכון חברה ו-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עבור מחיקת חברה, אם אלו שלושה תפריטים שונים. במצב כזה כל </w:t>
      </w:r>
      <w:r>
        <w:rPr>
          <w:sz w:val="24"/>
          <w:szCs w:val="24"/>
        </w:rPr>
        <w:t>Component</w:t>
      </w:r>
      <w:r w:rsidR="00CA6B4E">
        <w:rPr>
          <w:rFonts w:hint="cs"/>
          <w:sz w:val="24"/>
          <w:szCs w:val="24"/>
          <w:rtl/>
        </w:rPr>
        <w:t xml:space="preserve"> יבצע את הפעולה הספציפית שלו, </w:t>
      </w:r>
      <w:r>
        <w:rPr>
          <w:rFonts w:hint="cs"/>
          <w:sz w:val="24"/>
          <w:szCs w:val="24"/>
          <w:rtl/>
        </w:rPr>
        <w:t xml:space="preserve">או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אחד עבור הוספה/עדכון/מחיקת חברה, אם כל אלו ניתנים ע"י לינק אחד בתפריט. במצב כזה ה-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הזה יאפשר לבצע את שלושת הפעולות הללו</w:t>
      </w:r>
      <w:r w:rsidR="007100CA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כמובן ע"י שלושה לחצנים נפרדים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האחד עבור הוספה, השני עבור עדכון והשלישי עבור מחיקה.</w:t>
      </w:r>
    </w:p>
    <w:p w14:paraId="4086B2CD" w14:textId="77777777" w:rsidR="0026141B" w:rsidRDefault="00C5464B" w:rsidP="00C5464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לאפשר ללקוח לבצע 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 xml:space="preserve"> מהמערכת. ביצוע 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 xml:space="preserve"> כולל גלישה ל-</w:t>
      </w:r>
      <w:r>
        <w:rPr>
          <w:sz w:val="24"/>
          <w:szCs w:val="24"/>
        </w:rPr>
        <w:t>Route</w:t>
      </w:r>
      <w:r>
        <w:rPr>
          <w:rFonts w:hint="cs"/>
          <w:sz w:val="24"/>
          <w:szCs w:val="24"/>
          <w:rtl/>
        </w:rPr>
        <w:t xml:space="preserve"> המתאים בצד השרת המבצע 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 xml:space="preserve"> </w:t>
      </w:r>
      <w:r w:rsidR="00CA6B4E">
        <w:rPr>
          <w:rFonts w:hint="cs"/>
          <w:sz w:val="24"/>
          <w:szCs w:val="24"/>
          <w:rtl/>
        </w:rPr>
        <w:t xml:space="preserve">בשרת </w:t>
      </w:r>
      <w:r>
        <w:rPr>
          <w:rFonts w:hint="cs"/>
          <w:sz w:val="24"/>
          <w:szCs w:val="24"/>
          <w:rtl/>
        </w:rPr>
        <w:t>וכן מחיקת ה-</w:t>
      </w:r>
      <w:r>
        <w:rPr>
          <w:sz w:val="24"/>
          <w:szCs w:val="24"/>
        </w:rPr>
        <w:t>Token</w:t>
      </w:r>
      <w:r>
        <w:rPr>
          <w:rFonts w:hint="cs"/>
          <w:sz w:val="24"/>
          <w:szCs w:val="24"/>
          <w:rtl/>
        </w:rPr>
        <w:t xml:space="preserve"> בצד הלקוח. לקוח שביצע 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 xml:space="preserve"> מוחזר לדף הבית ולא יכול להיכנס לשאר הדפים ללא ביצוע שוב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>.</w:t>
      </w:r>
    </w:p>
    <w:p w14:paraId="0A8629E2" w14:textId="77777777" w:rsidR="00A10370" w:rsidRDefault="00A10370" w:rsidP="00CA6B4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המשתמש אינו </w:t>
      </w:r>
      <w:r>
        <w:rPr>
          <w:sz w:val="24"/>
          <w:szCs w:val="24"/>
        </w:rPr>
        <w:t>Logged-In</w:t>
      </w:r>
      <w:r>
        <w:rPr>
          <w:rFonts w:hint="cs"/>
          <w:sz w:val="24"/>
          <w:szCs w:val="24"/>
          <w:rtl/>
        </w:rPr>
        <w:t xml:space="preserve">, </w:t>
      </w:r>
      <w:r w:rsidR="00CA6B4E">
        <w:rPr>
          <w:rFonts w:hint="cs"/>
          <w:sz w:val="24"/>
          <w:szCs w:val="24"/>
          <w:rtl/>
        </w:rPr>
        <w:t>יש להציג לו את לינק ה-</w:t>
      </w:r>
      <w:r w:rsidR="00CA6B4E">
        <w:rPr>
          <w:sz w:val="24"/>
          <w:szCs w:val="24"/>
        </w:rPr>
        <w:t>Login</w:t>
      </w:r>
      <w:r w:rsidR="00CA6B4E">
        <w:rPr>
          <w:rFonts w:hint="cs"/>
          <w:sz w:val="24"/>
          <w:szCs w:val="24"/>
          <w:rtl/>
        </w:rPr>
        <w:t xml:space="preserve"> ואין להציג לו את לינק ה-</w:t>
      </w:r>
      <w:r w:rsidR="00CA6B4E"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>.</w:t>
      </w:r>
    </w:p>
    <w:p w14:paraId="58017A8C" w14:textId="77777777" w:rsidR="00A10370" w:rsidRDefault="00A10370" w:rsidP="00CA6B4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המשתמש </w:t>
      </w:r>
      <w:r>
        <w:rPr>
          <w:sz w:val="24"/>
          <w:szCs w:val="24"/>
        </w:rPr>
        <w:t>Logged-In</w:t>
      </w:r>
      <w:r>
        <w:rPr>
          <w:rFonts w:hint="cs"/>
          <w:sz w:val="24"/>
          <w:szCs w:val="24"/>
          <w:rtl/>
        </w:rPr>
        <w:t xml:space="preserve">, </w:t>
      </w:r>
      <w:r w:rsidR="00CA6B4E">
        <w:rPr>
          <w:rFonts w:hint="cs"/>
          <w:sz w:val="24"/>
          <w:szCs w:val="24"/>
          <w:rtl/>
        </w:rPr>
        <w:t>אין להציג לו את לינק ה-</w:t>
      </w:r>
      <w:r w:rsidR="00CA6B4E">
        <w:rPr>
          <w:sz w:val="24"/>
          <w:szCs w:val="24"/>
        </w:rPr>
        <w:t>Login</w:t>
      </w:r>
      <w:r w:rsidR="00CA6B4E">
        <w:rPr>
          <w:rFonts w:hint="cs"/>
          <w:sz w:val="24"/>
          <w:szCs w:val="24"/>
          <w:rtl/>
        </w:rPr>
        <w:t xml:space="preserve"> ויש להציג לו את </w:t>
      </w:r>
      <w:r>
        <w:rPr>
          <w:rFonts w:hint="cs"/>
          <w:sz w:val="24"/>
          <w:szCs w:val="24"/>
          <w:rtl/>
        </w:rPr>
        <w:t>לינק ה-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>.</w:t>
      </w:r>
    </w:p>
    <w:p w14:paraId="4BC73695" w14:textId="77777777" w:rsidR="00C5464B" w:rsidRDefault="00C5464B" w:rsidP="00C5464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גלישה לצד השרת יש לבצע ע"י </w:t>
      </w:r>
      <w:r w:rsidR="00CA6B4E">
        <w:rPr>
          <w:sz w:val="24"/>
          <w:szCs w:val="24"/>
        </w:rPr>
        <w:t xml:space="preserve">Custom </w:t>
      </w:r>
      <w:r>
        <w:rPr>
          <w:sz w:val="24"/>
          <w:szCs w:val="24"/>
        </w:rPr>
        <w:t>Angular Service</w:t>
      </w:r>
      <w:r>
        <w:rPr>
          <w:rFonts w:hint="cs"/>
          <w:sz w:val="24"/>
          <w:szCs w:val="24"/>
          <w:rtl/>
        </w:rPr>
        <w:t xml:space="preserve"> מתאים. לדוגמה, גלישה לשרת עבור פעולות הקשורות ל-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יש לבצע ב-</w:t>
      </w:r>
      <w:proofErr w:type="spellStart"/>
      <w:r>
        <w:rPr>
          <w:sz w:val="24"/>
          <w:szCs w:val="24"/>
        </w:rPr>
        <w:t>CustomerService</w:t>
      </w:r>
      <w:proofErr w:type="spellEnd"/>
      <w:r>
        <w:rPr>
          <w:rFonts w:hint="cs"/>
          <w:sz w:val="24"/>
          <w:szCs w:val="24"/>
          <w:rtl/>
        </w:rPr>
        <w:t>. גלישה לשרת עבור פעולות הקשורות ל-</w:t>
      </w:r>
      <w:r>
        <w:rPr>
          <w:sz w:val="24"/>
          <w:szCs w:val="24"/>
        </w:rPr>
        <w:t>Company</w:t>
      </w:r>
      <w:r>
        <w:rPr>
          <w:rFonts w:hint="cs"/>
          <w:sz w:val="24"/>
          <w:szCs w:val="24"/>
          <w:rtl/>
        </w:rPr>
        <w:t xml:space="preserve"> יש לבצע ב-</w:t>
      </w:r>
      <w:proofErr w:type="spellStart"/>
      <w:r>
        <w:rPr>
          <w:sz w:val="24"/>
          <w:szCs w:val="24"/>
        </w:rPr>
        <w:t>CompanyService</w:t>
      </w:r>
      <w:proofErr w:type="spellEnd"/>
      <w:r w:rsidR="00CA6B4E">
        <w:rPr>
          <w:rFonts w:hint="cs"/>
          <w:sz w:val="24"/>
          <w:szCs w:val="24"/>
          <w:rtl/>
        </w:rPr>
        <w:t xml:space="preserve"> וכדומה.</w:t>
      </w:r>
    </w:p>
    <w:p w14:paraId="3485D748" w14:textId="77777777" w:rsidR="00DF43C6" w:rsidRDefault="00DF43C6" w:rsidP="00DF43C6">
      <w:pPr>
        <w:rPr>
          <w:sz w:val="24"/>
          <w:szCs w:val="24"/>
          <w:rtl/>
        </w:rPr>
      </w:pPr>
    </w:p>
    <w:p w14:paraId="0DA0C73E" w14:textId="77777777" w:rsidR="00DF43C6" w:rsidRDefault="00DF43C6" w:rsidP="00DF43C6">
      <w:pPr>
        <w:rPr>
          <w:sz w:val="24"/>
          <w:szCs w:val="24"/>
          <w:rtl/>
        </w:rPr>
      </w:pPr>
    </w:p>
    <w:p w14:paraId="6C084015" w14:textId="77777777" w:rsidR="00DF43C6" w:rsidRDefault="00DF43C6" w:rsidP="003B5724">
      <w:pPr>
        <w:pStyle w:val="ListParagraph"/>
        <w:rPr>
          <w:sz w:val="24"/>
          <w:szCs w:val="24"/>
        </w:rPr>
      </w:pPr>
    </w:p>
    <w:p w14:paraId="138F4611" w14:textId="77777777" w:rsidR="00C5464B" w:rsidRDefault="00C5464B" w:rsidP="001446F5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לבנות מחלקות </w:t>
      </w: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בצד הלקוח המתאימות למחלקות ה-</w:t>
      </w:r>
      <w:r>
        <w:rPr>
          <w:sz w:val="24"/>
          <w:szCs w:val="24"/>
        </w:rPr>
        <w:t>Java Beans</w:t>
      </w:r>
      <w:r>
        <w:rPr>
          <w:rFonts w:hint="cs"/>
          <w:sz w:val="24"/>
          <w:szCs w:val="24"/>
          <w:rtl/>
        </w:rPr>
        <w:t xml:space="preserve"> שבשרת. לדוגמה עבור קבלת קופון, צד השרת מחזיר אובייקט 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הנבנה ממחלקת ה-</w:t>
      </w:r>
      <w:r>
        <w:rPr>
          <w:sz w:val="24"/>
          <w:szCs w:val="24"/>
        </w:rPr>
        <w:t>Coupon</w:t>
      </w:r>
      <w:r>
        <w:rPr>
          <w:rFonts w:hint="cs"/>
          <w:sz w:val="24"/>
          <w:szCs w:val="24"/>
          <w:rtl/>
        </w:rPr>
        <w:t>. בצד הלקוח יש</w:t>
      </w:r>
      <w:r w:rsidR="001446F5">
        <w:rPr>
          <w:rFonts w:hint="cs"/>
          <w:sz w:val="24"/>
          <w:szCs w:val="24"/>
          <w:rtl/>
        </w:rPr>
        <w:t xml:space="preserve"> לכן</w:t>
      </w:r>
      <w:r>
        <w:rPr>
          <w:rFonts w:hint="cs"/>
          <w:sz w:val="24"/>
          <w:szCs w:val="24"/>
          <w:rtl/>
        </w:rPr>
        <w:t xml:space="preserve"> לבנות </w:t>
      </w:r>
      <w:r w:rsidR="001446F5">
        <w:rPr>
          <w:rFonts w:hint="cs"/>
          <w:sz w:val="24"/>
          <w:szCs w:val="24"/>
          <w:rtl/>
        </w:rPr>
        <w:t>(ב-</w:t>
      </w:r>
      <w:r>
        <w:rPr>
          <w:sz w:val="24"/>
          <w:szCs w:val="24"/>
        </w:rPr>
        <w:t>TypeScript</w:t>
      </w:r>
      <w:r w:rsidR="001446F5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מחלקה תואמת בשם </w:t>
      </w:r>
      <w:r>
        <w:rPr>
          <w:sz w:val="24"/>
          <w:szCs w:val="24"/>
        </w:rPr>
        <w:t>Coupon</w:t>
      </w:r>
      <w:r>
        <w:rPr>
          <w:rFonts w:hint="cs"/>
          <w:sz w:val="24"/>
          <w:szCs w:val="24"/>
          <w:rtl/>
        </w:rPr>
        <w:t>.</w:t>
      </w:r>
    </w:p>
    <w:p w14:paraId="7A7FA4F5" w14:textId="77777777" w:rsidR="004C5FDA" w:rsidRDefault="00ED6B8D" w:rsidP="00B911C8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ולידציה בצד הלקוח עבור התיבות השונות </w:t>
      </w:r>
      <w:r w:rsidR="00596AF4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בטפסים השונים. לדוגמה, משתמש לא יכול לבצע </w:t>
      </w:r>
      <w:r>
        <w:rPr>
          <w:sz w:val="24"/>
          <w:szCs w:val="24"/>
        </w:rPr>
        <w:t>Login</w:t>
      </w:r>
      <w:r>
        <w:rPr>
          <w:rFonts w:hint="cs"/>
          <w:sz w:val="24"/>
          <w:szCs w:val="24"/>
          <w:rtl/>
        </w:rPr>
        <w:t xml:space="preserve"> ללא בחירה של ה-</w:t>
      </w:r>
      <w:r>
        <w:rPr>
          <w:sz w:val="24"/>
          <w:szCs w:val="24"/>
        </w:rPr>
        <w:t>Client Type</w:t>
      </w:r>
      <w:r>
        <w:rPr>
          <w:rFonts w:hint="cs"/>
          <w:sz w:val="24"/>
          <w:szCs w:val="24"/>
          <w:rtl/>
        </w:rPr>
        <w:t xml:space="preserve"> וללא </w:t>
      </w:r>
      <w:r w:rsidR="00596AF4">
        <w:rPr>
          <w:rFonts w:hint="cs"/>
          <w:sz w:val="24"/>
          <w:szCs w:val="24"/>
          <w:rtl/>
        </w:rPr>
        <w:t>הכנסת א</w:t>
      </w:r>
      <w:r>
        <w:rPr>
          <w:rFonts w:hint="cs"/>
          <w:sz w:val="24"/>
          <w:szCs w:val="24"/>
          <w:rtl/>
        </w:rPr>
        <w:t>ימייל חוקי וסיסמה. אם לדוגמה המשתמש לא הכניס אימייל, הוא יראה הודעה המציינת שחסר אימייל. אם לדוגמה</w:t>
      </w:r>
      <w:r w:rsidR="00B911C8">
        <w:rPr>
          <w:rFonts w:hint="cs"/>
          <w:sz w:val="24"/>
          <w:szCs w:val="24"/>
          <w:rtl/>
        </w:rPr>
        <w:t xml:space="preserve"> המשתמש מכניס אימייל לא חוקי</w:t>
      </w:r>
      <w:r w:rsidR="00596AF4">
        <w:rPr>
          <w:rFonts w:hint="cs"/>
          <w:sz w:val="24"/>
          <w:szCs w:val="24"/>
          <w:rtl/>
        </w:rPr>
        <w:t xml:space="preserve"> (חסר @ וכדומה)</w:t>
      </w:r>
      <w:r>
        <w:rPr>
          <w:rFonts w:hint="cs"/>
          <w:sz w:val="24"/>
          <w:szCs w:val="24"/>
          <w:rtl/>
        </w:rPr>
        <w:t xml:space="preserve">, הוא יראה הודעה </w:t>
      </w:r>
      <w:r w:rsidR="00B911C8">
        <w:rPr>
          <w:rFonts w:hint="cs"/>
          <w:sz w:val="24"/>
          <w:szCs w:val="24"/>
          <w:rtl/>
        </w:rPr>
        <w:t xml:space="preserve">המציינת </w:t>
      </w:r>
      <w:r>
        <w:rPr>
          <w:rFonts w:hint="cs"/>
          <w:sz w:val="24"/>
          <w:szCs w:val="24"/>
          <w:rtl/>
        </w:rPr>
        <w:t xml:space="preserve">שהאימייל לא חוקי. </w:t>
      </w:r>
      <w:r w:rsidR="00596AF4">
        <w:rPr>
          <w:rFonts w:hint="cs"/>
          <w:sz w:val="24"/>
          <w:szCs w:val="24"/>
          <w:rtl/>
        </w:rPr>
        <w:t xml:space="preserve">כמו כן </w:t>
      </w:r>
      <w:r w:rsidR="00B911C8">
        <w:rPr>
          <w:rFonts w:hint="cs"/>
          <w:sz w:val="24"/>
          <w:szCs w:val="24"/>
          <w:rtl/>
        </w:rPr>
        <w:t xml:space="preserve">כדאי בנוסף להצגת שגיאות ולידציה, </w:t>
      </w:r>
      <w:r w:rsidR="00596AF4">
        <w:rPr>
          <w:rFonts w:hint="cs"/>
          <w:sz w:val="24"/>
          <w:szCs w:val="24"/>
          <w:rtl/>
        </w:rPr>
        <w:t>להפוך את לחצן השליחה בטופס ללא פעיל (</w:t>
      </w:r>
      <w:r w:rsidR="00596AF4">
        <w:rPr>
          <w:sz w:val="24"/>
          <w:szCs w:val="24"/>
        </w:rPr>
        <w:t>Disabled</w:t>
      </w:r>
      <w:r w:rsidR="00596AF4">
        <w:rPr>
          <w:rFonts w:hint="cs"/>
          <w:sz w:val="24"/>
          <w:szCs w:val="24"/>
          <w:rtl/>
        </w:rPr>
        <w:t>) במידה וה</w:t>
      </w:r>
      <w:r>
        <w:rPr>
          <w:rFonts w:hint="cs"/>
          <w:sz w:val="24"/>
          <w:szCs w:val="24"/>
          <w:rtl/>
        </w:rPr>
        <w:t xml:space="preserve">וולידציה </w:t>
      </w:r>
      <w:r w:rsidR="009D051C">
        <w:rPr>
          <w:rFonts w:hint="cs"/>
          <w:sz w:val="24"/>
          <w:szCs w:val="24"/>
          <w:rtl/>
        </w:rPr>
        <w:t>נכשלת</w:t>
      </w:r>
      <w:r>
        <w:rPr>
          <w:rFonts w:hint="cs"/>
          <w:sz w:val="24"/>
          <w:szCs w:val="24"/>
          <w:rtl/>
        </w:rPr>
        <w:t>.</w:t>
      </w:r>
    </w:p>
    <w:p w14:paraId="0DE84058" w14:textId="77777777" w:rsidR="00B911C8" w:rsidRDefault="00B911C8" w:rsidP="00B911C8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אתגר רשות: חלוקת האתר למספר </w:t>
      </w:r>
      <w:proofErr w:type="spellStart"/>
      <w:r>
        <w:rPr>
          <w:sz w:val="24"/>
          <w:szCs w:val="24"/>
        </w:rPr>
        <w:t>NgModules</w:t>
      </w:r>
      <w:proofErr w:type="spellEnd"/>
      <w:r>
        <w:rPr>
          <w:rFonts w:hint="cs"/>
          <w:sz w:val="24"/>
          <w:szCs w:val="24"/>
          <w:rtl/>
        </w:rPr>
        <w:t xml:space="preserve"> (אם בוחרים לבצע זאת, כדאי לבצע זאת ממש מתחילת הפיתוח ולא לבצע את החלוקה רק בסיום הפיתוח).</w:t>
      </w:r>
    </w:p>
    <w:p w14:paraId="21F934D4" w14:textId="77777777" w:rsidR="00B911C8" w:rsidRDefault="00B911C8" w:rsidP="00B911C8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אתגר רשות: ביצוע </w:t>
      </w:r>
      <w:r>
        <w:rPr>
          <w:sz w:val="24"/>
          <w:szCs w:val="24"/>
        </w:rPr>
        <w:t>Lazy-Loading</w:t>
      </w:r>
      <w:r>
        <w:rPr>
          <w:rFonts w:hint="cs"/>
          <w:sz w:val="24"/>
          <w:szCs w:val="24"/>
          <w:rtl/>
        </w:rPr>
        <w:t xml:space="preserve"> עבור </w:t>
      </w:r>
      <w:proofErr w:type="spellStart"/>
      <w:r>
        <w:rPr>
          <w:sz w:val="24"/>
          <w:szCs w:val="24"/>
        </w:rPr>
        <w:t>NgModules</w:t>
      </w:r>
      <w:proofErr w:type="spellEnd"/>
      <w:r>
        <w:rPr>
          <w:rFonts w:hint="cs"/>
          <w:sz w:val="24"/>
          <w:szCs w:val="24"/>
          <w:rtl/>
        </w:rPr>
        <w:t xml:space="preserve"> ספציפיים באתר (רק אם ביצעתם חלוקה ל-</w:t>
      </w:r>
      <w:proofErr w:type="spellStart"/>
      <w:r>
        <w:rPr>
          <w:sz w:val="24"/>
          <w:szCs w:val="24"/>
        </w:rPr>
        <w:t>NgModules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706C8014" w14:textId="77777777" w:rsidR="00B911C8" w:rsidRDefault="00B911C8" w:rsidP="00B911C8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אתגר רשות: שילוב ארכיטקטורת </w:t>
      </w:r>
      <w:r>
        <w:rPr>
          <w:sz w:val="24"/>
          <w:szCs w:val="24"/>
        </w:rPr>
        <w:t>Redux</w:t>
      </w:r>
      <w:r>
        <w:rPr>
          <w:rFonts w:hint="cs"/>
          <w:sz w:val="24"/>
          <w:szCs w:val="24"/>
          <w:rtl/>
        </w:rPr>
        <w:t xml:space="preserve"> לצורך שמירת כל המידע במיקום מרכזי אחד.</w:t>
      </w:r>
    </w:p>
    <w:p w14:paraId="0D7A8205" w14:textId="77777777" w:rsidR="00B911C8" w:rsidRDefault="00B911C8" w:rsidP="00B911C8">
      <w:pPr>
        <w:pStyle w:val="ListParagraph"/>
        <w:numPr>
          <w:ilvl w:val="0"/>
          <w:numId w:val="4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אתגר רשות: שילוב רכיבי </w:t>
      </w:r>
      <w:r>
        <w:rPr>
          <w:sz w:val="24"/>
          <w:szCs w:val="24"/>
        </w:rPr>
        <w:t>Angular Material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Angular Bootstrap</w:t>
      </w:r>
      <w:r>
        <w:rPr>
          <w:rFonts w:hint="cs"/>
          <w:sz w:val="24"/>
          <w:szCs w:val="24"/>
          <w:rtl/>
        </w:rPr>
        <w:t xml:space="preserve"> להעשרת ה-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>.</w:t>
      </w:r>
    </w:p>
    <w:p w14:paraId="2FDAABF2" w14:textId="77777777" w:rsidR="00B911C8" w:rsidRDefault="00B911C8" w:rsidP="00B911C8">
      <w:pPr>
        <w:rPr>
          <w:sz w:val="24"/>
          <w:szCs w:val="24"/>
          <w:rtl/>
        </w:rPr>
      </w:pPr>
    </w:p>
    <w:p w14:paraId="73032A3E" w14:textId="77777777" w:rsidR="00B911C8" w:rsidRPr="00B911C8" w:rsidRDefault="00B911C8" w:rsidP="00B911C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דגשים:</w:t>
      </w:r>
    </w:p>
    <w:p w14:paraId="5B7889BA" w14:textId="77777777" w:rsidR="004C5FDA" w:rsidRDefault="00DF43C6" w:rsidP="00B911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את התמונות השונות אפשר לשמור בתיקייה </w:t>
      </w:r>
      <w:r>
        <w:rPr>
          <w:sz w:val="24"/>
          <w:szCs w:val="24"/>
        </w:rPr>
        <w:t>assets/images</w:t>
      </w:r>
      <w:r>
        <w:rPr>
          <w:rFonts w:hint="cs"/>
          <w:sz w:val="24"/>
          <w:szCs w:val="24"/>
          <w:rtl/>
        </w:rPr>
        <w:t xml:space="preserve"> בפרויקט ה-</w:t>
      </w:r>
      <w:r>
        <w:rPr>
          <w:sz w:val="24"/>
          <w:szCs w:val="24"/>
        </w:rPr>
        <w:t>Angular</w:t>
      </w:r>
      <w:r>
        <w:rPr>
          <w:rFonts w:hint="cs"/>
          <w:sz w:val="24"/>
          <w:szCs w:val="24"/>
          <w:rtl/>
        </w:rPr>
        <w:t>.</w:t>
      </w:r>
    </w:p>
    <w:p w14:paraId="3A48927E" w14:textId="77777777" w:rsidR="000822C2" w:rsidRPr="00ED7EE0" w:rsidRDefault="000822C2" w:rsidP="00ED7EE0">
      <w:pPr>
        <w:pStyle w:val="ListParagraph"/>
        <w:numPr>
          <w:ilvl w:val="0"/>
          <w:numId w:val="13"/>
        </w:numPr>
        <w:rPr>
          <w:sz w:val="24"/>
          <w:szCs w:val="24"/>
          <w:rtl/>
        </w:rPr>
      </w:pPr>
      <w:r w:rsidRPr="00ED7EE0">
        <w:rPr>
          <w:rFonts w:hint="cs"/>
          <w:sz w:val="24"/>
          <w:szCs w:val="24"/>
          <w:rtl/>
        </w:rPr>
        <w:t xml:space="preserve">חשוב להודיע ללקוח על כל פעולה שביצע </w:t>
      </w:r>
      <w:r w:rsidRPr="00ED7EE0">
        <w:rPr>
          <w:sz w:val="24"/>
          <w:szCs w:val="24"/>
          <w:rtl/>
        </w:rPr>
        <w:t>–</w:t>
      </w:r>
      <w:r w:rsidRPr="00ED7EE0">
        <w:rPr>
          <w:rFonts w:hint="cs"/>
          <w:sz w:val="24"/>
          <w:szCs w:val="24"/>
          <w:rtl/>
        </w:rPr>
        <w:t xml:space="preserve"> האם הפעולה הצליחה או האם </w:t>
      </w:r>
      <w:r w:rsidR="00ED7EE0">
        <w:rPr>
          <w:rFonts w:hint="cs"/>
          <w:sz w:val="24"/>
          <w:szCs w:val="24"/>
          <w:rtl/>
        </w:rPr>
        <w:t xml:space="preserve">הפעולה </w:t>
      </w:r>
      <w:r w:rsidRPr="00ED7EE0">
        <w:rPr>
          <w:rFonts w:hint="cs"/>
          <w:sz w:val="24"/>
          <w:szCs w:val="24"/>
          <w:rtl/>
        </w:rPr>
        <w:t>נכשלה,</w:t>
      </w:r>
      <w:r w:rsidR="00ED7EE0" w:rsidRPr="00ED7EE0">
        <w:rPr>
          <w:rFonts w:hint="cs"/>
          <w:sz w:val="24"/>
          <w:szCs w:val="24"/>
          <w:rtl/>
        </w:rPr>
        <w:t xml:space="preserve"> </w:t>
      </w:r>
      <w:r w:rsidRPr="00ED7EE0">
        <w:rPr>
          <w:rFonts w:hint="cs"/>
          <w:sz w:val="24"/>
          <w:szCs w:val="24"/>
          <w:rtl/>
        </w:rPr>
        <w:t xml:space="preserve">ואם נכשלה </w:t>
      </w:r>
      <w:r w:rsidRPr="00ED7EE0">
        <w:rPr>
          <w:sz w:val="24"/>
          <w:szCs w:val="24"/>
          <w:rtl/>
        </w:rPr>
        <w:t>–</w:t>
      </w:r>
      <w:r w:rsidR="00ED7EE0">
        <w:rPr>
          <w:rFonts w:hint="cs"/>
          <w:sz w:val="24"/>
          <w:szCs w:val="24"/>
          <w:rtl/>
        </w:rPr>
        <w:t xml:space="preserve"> להציג הודעת שגיאה מתאימה</w:t>
      </w:r>
    </w:p>
    <w:p w14:paraId="0D28B129" w14:textId="77777777" w:rsidR="000822C2" w:rsidRDefault="000822C2" w:rsidP="00B911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עדיף לא להציג ללקוח קודים של חברות/קופונים וכו'.</w:t>
      </w:r>
    </w:p>
    <w:p w14:paraId="6D212D03" w14:textId="77777777" w:rsidR="000822C2" w:rsidRDefault="000822C2" w:rsidP="000822C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קודים של מסד הנתונים זה לא משהו שהמשתמש אמור לראות.</w:t>
      </w:r>
    </w:p>
    <w:p w14:paraId="2CC8B1FE" w14:textId="77777777" w:rsidR="000822C2" w:rsidRDefault="000822C2" w:rsidP="00ED7EE0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וכמובן לא לבקש מהלקוח להכניס קודים של חברות/קופונים בכדי לבצע עדכון או מחיקה, אלא לאפשר לו לבחור</w:t>
      </w:r>
      <w:r w:rsidR="00ED7EE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מרשימה כלשהי </w:t>
      </w:r>
      <w:r w:rsidR="00ED7EE0">
        <w:rPr>
          <w:rFonts w:hint="cs"/>
          <w:sz w:val="24"/>
          <w:szCs w:val="24"/>
          <w:rtl/>
        </w:rPr>
        <w:t xml:space="preserve">עבור ביצוע </w:t>
      </w:r>
      <w:r>
        <w:rPr>
          <w:rFonts w:hint="cs"/>
          <w:sz w:val="24"/>
          <w:szCs w:val="24"/>
          <w:rtl/>
        </w:rPr>
        <w:t>עדכון או מחיקה.</w:t>
      </w:r>
    </w:p>
    <w:p w14:paraId="2A613850" w14:textId="77777777" w:rsidR="00C40821" w:rsidRDefault="00C40821" w:rsidP="00B911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האתר להיות אסתטי, פשוט וקל לתפעול.</w:t>
      </w:r>
    </w:p>
    <w:p w14:paraId="6EBA2323" w14:textId="77777777" w:rsidR="001C349E" w:rsidRDefault="00C40821" w:rsidP="00ED7EE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7EE0">
        <w:rPr>
          <w:rFonts w:hint="cs"/>
          <w:sz w:val="24"/>
          <w:szCs w:val="24"/>
          <w:rtl/>
        </w:rPr>
        <w:t>על המערכת לעבוד ללא שגיאות קומפילציה, ללא באגים וללא קריסות.</w:t>
      </w:r>
      <w:r w:rsidR="00ED7EE0" w:rsidRPr="00ED7EE0">
        <w:rPr>
          <w:rFonts w:hint="cs"/>
          <w:sz w:val="24"/>
          <w:szCs w:val="24"/>
          <w:rtl/>
        </w:rPr>
        <w:t xml:space="preserve"> כדאי ל</w:t>
      </w:r>
      <w:r w:rsidRPr="00ED7EE0">
        <w:rPr>
          <w:rFonts w:hint="cs"/>
          <w:sz w:val="24"/>
          <w:szCs w:val="24"/>
          <w:rtl/>
        </w:rPr>
        <w:t>הריץ את האתר ע"י</w:t>
      </w:r>
      <w:r w:rsidR="00ED7EE0">
        <w:rPr>
          <w:rFonts w:hint="cs"/>
          <w:sz w:val="24"/>
          <w:szCs w:val="24"/>
          <w:rtl/>
        </w:rPr>
        <w:t xml:space="preserve"> דגל ה-</w:t>
      </w:r>
      <w:r w:rsidR="00ED7EE0">
        <w:rPr>
          <w:sz w:val="24"/>
          <w:szCs w:val="24"/>
        </w:rPr>
        <w:t>Ahead-Of-Time</w:t>
      </w:r>
      <w:r w:rsidR="00ED7EE0">
        <w:rPr>
          <w:rFonts w:hint="cs"/>
          <w:sz w:val="24"/>
          <w:szCs w:val="24"/>
          <w:rtl/>
        </w:rPr>
        <w:t xml:space="preserve"> בכדי לגלות יותר שגיאות קומפילציה מהרגיל</w:t>
      </w:r>
      <w:r w:rsidR="001C349E">
        <w:rPr>
          <w:rFonts w:hint="cs"/>
          <w:sz w:val="24"/>
          <w:szCs w:val="24"/>
          <w:rtl/>
        </w:rPr>
        <w:t>:</w:t>
      </w:r>
    </w:p>
    <w:p w14:paraId="75E2D9E4" w14:textId="77777777" w:rsidR="00ED7EE0" w:rsidRPr="00ED7EE0" w:rsidRDefault="001C349E" w:rsidP="001C349E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קומפילציה בלבד: </w:t>
      </w:r>
      <w:r w:rsidR="00ED7EE0">
        <w:rPr>
          <w:sz w:val="24"/>
          <w:szCs w:val="24"/>
        </w:rPr>
        <w:t>ng s --</w:t>
      </w:r>
      <w:proofErr w:type="spellStart"/>
      <w:r w:rsidR="00ED7EE0">
        <w:rPr>
          <w:sz w:val="24"/>
          <w:szCs w:val="24"/>
        </w:rPr>
        <w:t>aot</w:t>
      </w:r>
      <w:proofErr w:type="spellEnd"/>
    </w:p>
    <w:p w14:paraId="1ACDFA7D" w14:textId="77777777" w:rsidR="001C349E" w:rsidRPr="00ED7EE0" w:rsidRDefault="001C349E" w:rsidP="001C349E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קומפילציה + פתיחת דפדפן: </w:t>
      </w:r>
      <w:r>
        <w:rPr>
          <w:sz w:val="24"/>
          <w:szCs w:val="24"/>
        </w:rPr>
        <w:t>ng s --</w:t>
      </w:r>
      <w:proofErr w:type="spellStart"/>
      <w:r>
        <w:rPr>
          <w:sz w:val="24"/>
          <w:szCs w:val="24"/>
        </w:rPr>
        <w:t>aot</w:t>
      </w:r>
      <w:proofErr w:type="spellEnd"/>
      <w:r>
        <w:rPr>
          <w:sz w:val="24"/>
          <w:szCs w:val="24"/>
        </w:rPr>
        <w:t xml:space="preserve"> -o</w:t>
      </w:r>
    </w:p>
    <w:p w14:paraId="6B0F4E39" w14:textId="77777777" w:rsidR="004C5FDA" w:rsidRPr="001C349E" w:rsidRDefault="004C5FDA" w:rsidP="004C5FDA">
      <w:pPr>
        <w:pStyle w:val="ListParagraph"/>
        <w:rPr>
          <w:sz w:val="24"/>
          <w:szCs w:val="24"/>
          <w:rtl/>
        </w:rPr>
      </w:pPr>
    </w:p>
    <w:p w14:paraId="4538BF1E" w14:textId="77777777" w:rsidR="001101E3" w:rsidRDefault="001101E3" w:rsidP="00401B97">
      <w:pPr>
        <w:rPr>
          <w:sz w:val="24"/>
          <w:szCs w:val="24"/>
          <w:rtl/>
        </w:rPr>
      </w:pPr>
    </w:p>
    <w:p w14:paraId="2D08B6A5" w14:textId="77777777" w:rsidR="001C27F6" w:rsidRDefault="001C27F6" w:rsidP="009D3C42">
      <w:pPr>
        <w:jc w:val="both"/>
        <w:rPr>
          <w:b/>
          <w:bCs/>
          <w:sz w:val="24"/>
          <w:szCs w:val="24"/>
          <w:rtl/>
        </w:rPr>
      </w:pPr>
    </w:p>
    <w:p w14:paraId="42539C20" w14:textId="77777777" w:rsidR="001C27F6" w:rsidRDefault="001C27F6" w:rsidP="009D3C42">
      <w:pPr>
        <w:jc w:val="both"/>
        <w:rPr>
          <w:b/>
          <w:bCs/>
          <w:sz w:val="24"/>
          <w:szCs w:val="24"/>
          <w:rtl/>
        </w:rPr>
      </w:pPr>
    </w:p>
    <w:p w14:paraId="1C995CB5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42864081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336569E8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549CC957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1DE4E334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70ECF823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4DF84409" w14:textId="77777777" w:rsidR="00182CCC" w:rsidRDefault="00182CCC" w:rsidP="009D3C42">
      <w:pPr>
        <w:jc w:val="both"/>
        <w:rPr>
          <w:b/>
          <w:bCs/>
          <w:sz w:val="24"/>
          <w:szCs w:val="24"/>
          <w:rtl/>
        </w:rPr>
      </w:pPr>
    </w:p>
    <w:p w14:paraId="4856E7B5" w14:textId="77777777" w:rsidR="000A5087" w:rsidRPr="000A5087" w:rsidRDefault="000A5087" w:rsidP="000A5087">
      <w:pPr>
        <w:jc w:val="center"/>
        <w:rPr>
          <w:sz w:val="40"/>
          <w:szCs w:val="40"/>
          <w:rtl/>
        </w:rPr>
      </w:pPr>
    </w:p>
    <w:p w14:paraId="4903EDCF" w14:textId="77777777" w:rsidR="000A5087" w:rsidRPr="00D32916" w:rsidRDefault="000A5087" w:rsidP="000A5087">
      <w:pPr>
        <w:jc w:val="center"/>
        <w:rPr>
          <w:sz w:val="96"/>
          <w:szCs w:val="96"/>
          <w:rtl/>
        </w:rPr>
      </w:pPr>
      <w:r w:rsidRPr="00D32916">
        <w:rPr>
          <w:rFonts w:hint="cs"/>
          <w:sz w:val="96"/>
          <w:szCs w:val="96"/>
          <w:rtl/>
        </w:rPr>
        <w:t>בהצלחה !</w:t>
      </w:r>
    </w:p>
    <w:p w14:paraId="36C6FCFC" w14:textId="77777777" w:rsidR="0016582A" w:rsidRPr="000A5087" w:rsidRDefault="0016582A" w:rsidP="000A5087">
      <w:pPr>
        <w:rPr>
          <w:rtl/>
        </w:rPr>
      </w:pPr>
    </w:p>
    <w:sectPr w:rsidR="0016582A" w:rsidRPr="000A5087" w:rsidSect="00242601">
      <w:headerReference w:type="default" r:id="rId21"/>
      <w:footerReference w:type="default" r:id="rId22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27EDC" w14:textId="77777777" w:rsidR="00397317" w:rsidRDefault="00397317" w:rsidP="00ED21F5">
      <w:pPr>
        <w:spacing w:after="0" w:line="240" w:lineRule="auto"/>
      </w:pPr>
      <w:r>
        <w:separator/>
      </w:r>
    </w:p>
  </w:endnote>
  <w:endnote w:type="continuationSeparator" w:id="0">
    <w:p w14:paraId="7FEDD2E3" w14:textId="77777777" w:rsidR="00397317" w:rsidRDefault="00397317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2473" w14:textId="77777777" w:rsidR="00C40821" w:rsidRPr="003D5A20" w:rsidRDefault="00C40821">
    <w:pPr>
      <w:pStyle w:val="Footer"/>
      <w:jc w:val="center"/>
    </w:pPr>
  </w:p>
  <w:p w14:paraId="002A2DD1" w14:textId="77777777" w:rsidR="00C40821" w:rsidRPr="003D5A20" w:rsidRDefault="00C40821" w:rsidP="00AA2A89">
    <w:pPr>
      <w:pStyle w:val="Footer"/>
    </w:pPr>
  </w:p>
  <w:p w14:paraId="6D2C5CD3" w14:textId="77777777" w:rsidR="00C40821" w:rsidRPr="003D5A20" w:rsidRDefault="00327838">
    <w:pPr>
      <w:pStyle w:val="Footer"/>
      <w:jc w:val="center"/>
      <w:rPr>
        <w:rtl/>
        <w:cs/>
      </w:rPr>
    </w:pPr>
    <w:sdt>
      <w:sdtPr>
        <w:rPr>
          <w:rtl/>
        </w:rPr>
        <w:id w:val="1363709210"/>
        <w:docPartObj>
          <w:docPartGallery w:val="Page Numbers (Bottom of Page)"/>
          <w:docPartUnique/>
        </w:docPartObj>
      </w:sdtPr>
      <w:sdtContent>
        <w:r w:rsidR="00C40821" w:rsidRPr="003D5A20">
          <w:fldChar w:fldCharType="begin"/>
        </w:r>
        <w:r w:rsidR="00C40821" w:rsidRPr="003D5A20">
          <w:rPr>
            <w:rtl/>
            <w:cs/>
          </w:rPr>
          <w:instrText>PAGE   \* MERGEFORMAT</w:instrText>
        </w:r>
        <w:r w:rsidR="00C40821" w:rsidRPr="003D5A20">
          <w:fldChar w:fldCharType="separate"/>
        </w:r>
        <w:r w:rsidR="002C70CF" w:rsidRPr="002C70CF">
          <w:rPr>
            <w:noProof/>
            <w:rtl/>
            <w:lang w:val="he-IL"/>
          </w:rPr>
          <w:t>21</w:t>
        </w:r>
        <w:r w:rsidR="00C40821" w:rsidRPr="003D5A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06466" w14:textId="77777777" w:rsidR="00397317" w:rsidRDefault="00397317" w:rsidP="00ED21F5">
      <w:pPr>
        <w:spacing w:after="0" w:line="240" w:lineRule="auto"/>
      </w:pPr>
      <w:r>
        <w:separator/>
      </w:r>
    </w:p>
  </w:footnote>
  <w:footnote w:type="continuationSeparator" w:id="0">
    <w:p w14:paraId="02C7446B" w14:textId="77777777" w:rsidR="00397317" w:rsidRDefault="00397317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CB5C0" w14:textId="77777777" w:rsidR="00C40821" w:rsidRDefault="00C40821">
    <w:pPr>
      <w:pStyle w:val="Header"/>
      <w:rPr>
        <w:rtl/>
        <w:cs/>
      </w:rPr>
    </w:pPr>
  </w:p>
  <w:p w14:paraId="7855519A" w14:textId="77777777" w:rsidR="00C40821" w:rsidRDefault="00C40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AC2"/>
    <w:multiLevelType w:val="hybridMultilevel"/>
    <w:tmpl w:val="6C56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9BC"/>
    <w:multiLevelType w:val="hybridMultilevel"/>
    <w:tmpl w:val="1AD6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B7F46"/>
    <w:multiLevelType w:val="hybridMultilevel"/>
    <w:tmpl w:val="EDBA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97B"/>
    <w:multiLevelType w:val="hybridMultilevel"/>
    <w:tmpl w:val="30989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2EEB"/>
    <w:multiLevelType w:val="hybridMultilevel"/>
    <w:tmpl w:val="DBC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D2D07"/>
    <w:multiLevelType w:val="hybridMultilevel"/>
    <w:tmpl w:val="41F6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A1B8A"/>
    <w:multiLevelType w:val="hybridMultilevel"/>
    <w:tmpl w:val="4C7E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F5585"/>
    <w:multiLevelType w:val="hybridMultilevel"/>
    <w:tmpl w:val="41420710"/>
    <w:lvl w:ilvl="0" w:tplc="8988B9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C763F"/>
    <w:multiLevelType w:val="hybridMultilevel"/>
    <w:tmpl w:val="4F94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32A6F"/>
    <w:multiLevelType w:val="hybridMultilevel"/>
    <w:tmpl w:val="40E8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63D8E"/>
    <w:multiLevelType w:val="hybridMultilevel"/>
    <w:tmpl w:val="7BA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567A8"/>
    <w:multiLevelType w:val="hybridMultilevel"/>
    <w:tmpl w:val="EF6A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416A3"/>
    <w:multiLevelType w:val="hybridMultilevel"/>
    <w:tmpl w:val="273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1096D"/>
    <w:multiLevelType w:val="hybridMultilevel"/>
    <w:tmpl w:val="AB86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56A07"/>
    <w:multiLevelType w:val="hybridMultilevel"/>
    <w:tmpl w:val="8D54785C"/>
    <w:lvl w:ilvl="0" w:tplc="410CD0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36221"/>
    <w:multiLevelType w:val="hybridMultilevel"/>
    <w:tmpl w:val="D564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C6D7F"/>
    <w:multiLevelType w:val="hybridMultilevel"/>
    <w:tmpl w:val="F57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14347"/>
    <w:multiLevelType w:val="hybridMultilevel"/>
    <w:tmpl w:val="82EA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D0454"/>
    <w:multiLevelType w:val="hybridMultilevel"/>
    <w:tmpl w:val="7B1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26F8D"/>
    <w:multiLevelType w:val="hybridMultilevel"/>
    <w:tmpl w:val="9886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91B61"/>
    <w:multiLevelType w:val="hybridMultilevel"/>
    <w:tmpl w:val="2C9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313C1"/>
    <w:multiLevelType w:val="hybridMultilevel"/>
    <w:tmpl w:val="2CC2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34CB7"/>
    <w:multiLevelType w:val="hybridMultilevel"/>
    <w:tmpl w:val="7540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0745A"/>
    <w:multiLevelType w:val="hybridMultilevel"/>
    <w:tmpl w:val="F59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13113"/>
    <w:multiLevelType w:val="hybridMultilevel"/>
    <w:tmpl w:val="AA2A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D6AF8"/>
    <w:multiLevelType w:val="hybridMultilevel"/>
    <w:tmpl w:val="F590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D3033"/>
    <w:multiLevelType w:val="hybridMultilevel"/>
    <w:tmpl w:val="9792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11FA5"/>
    <w:multiLevelType w:val="hybridMultilevel"/>
    <w:tmpl w:val="23EA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D1EF1"/>
    <w:multiLevelType w:val="hybridMultilevel"/>
    <w:tmpl w:val="68DC35F6"/>
    <w:lvl w:ilvl="0" w:tplc="49D621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3B55EA"/>
    <w:multiLevelType w:val="hybridMultilevel"/>
    <w:tmpl w:val="76C4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C21D7"/>
    <w:multiLevelType w:val="hybridMultilevel"/>
    <w:tmpl w:val="61D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E0D8D"/>
    <w:multiLevelType w:val="hybridMultilevel"/>
    <w:tmpl w:val="1816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97A11"/>
    <w:multiLevelType w:val="hybridMultilevel"/>
    <w:tmpl w:val="5E08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36"/>
  </w:num>
  <w:num w:numId="4">
    <w:abstractNumId w:val="34"/>
  </w:num>
  <w:num w:numId="5">
    <w:abstractNumId w:val="27"/>
  </w:num>
  <w:num w:numId="6">
    <w:abstractNumId w:val="33"/>
  </w:num>
  <w:num w:numId="7">
    <w:abstractNumId w:val="6"/>
  </w:num>
  <w:num w:numId="8">
    <w:abstractNumId w:val="28"/>
  </w:num>
  <w:num w:numId="9">
    <w:abstractNumId w:val="25"/>
  </w:num>
  <w:num w:numId="10">
    <w:abstractNumId w:val="39"/>
  </w:num>
  <w:num w:numId="11">
    <w:abstractNumId w:val="23"/>
  </w:num>
  <w:num w:numId="12">
    <w:abstractNumId w:val="20"/>
  </w:num>
  <w:num w:numId="13">
    <w:abstractNumId w:val="26"/>
  </w:num>
  <w:num w:numId="14">
    <w:abstractNumId w:val="24"/>
  </w:num>
  <w:num w:numId="15">
    <w:abstractNumId w:val="29"/>
  </w:num>
  <w:num w:numId="16">
    <w:abstractNumId w:val="40"/>
  </w:num>
  <w:num w:numId="17">
    <w:abstractNumId w:val="12"/>
  </w:num>
  <w:num w:numId="18">
    <w:abstractNumId w:val="19"/>
  </w:num>
  <w:num w:numId="19">
    <w:abstractNumId w:val="17"/>
  </w:num>
  <w:num w:numId="20">
    <w:abstractNumId w:val="18"/>
  </w:num>
  <w:num w:numId="21">
    <w:abstractNumId w:val="13"/>
  </w:num>
  <w:num w:numId="22">
    <w:abstractNumId w:val="21"/>
  </w:num>
  <w:num w:numId="23">
    <w:abstractNumId w:val="15"/>
  </w:num>
  <w:num w:numId="24">
    <w:abstractNumId w:val="31"/>
  </w:num>
  <w:num w:numId="25">
    <w:abstractNumId w:val="14"/>
  </w:num>
  <w:num w:numId="26">
    <w:abstractNumId w:val="10"/>
  </w:num>
  <w:num w:numId="27">
    <w:abstractNumId w:val="5"/>
  </w:num>
  <w:num w:numId="28">
    <w:abstractNumId w:val="37"/>
  </w:num>
  <w:num w:numId="29">
    <w:abstractNumId w:val="2"/>
  </w:num>
  <w:num w:numId="30">
    <w:abstractNumId w:val="9"/>
  </w:num>
  <w:num w:numId="31">
    <w:abstractNumId w:val="32"/>
  </w:num>
  <w:num w:numId="32">
    <w:abstractNumId w:val="30"/>
  </w:num>
  <w:num w:numId="33">
    <w:abstractNumId w:val="4"/>
  </w:num>
  <w:num w:numId="34">
    <w:abstractNumId w:val="1"/>
  </w:num>
  <w:num w:numId="35">
    <w:abstractNumId w:val="16"/>
  </w:num>
  <w:num w:numId="36">
    <w:abstractNumId w:val="8"/>
  </w:num>
  <w:num w:numId="37">
    <w:abstractNumId w:val="0"/>
  </w:num>
  <w:num w:numId="38">
    <w:abstractNumId w:val="35"/>
  </w:num>
  <w:num w:numId="39">
    <w:abstractNumId w:val="3"/>
  </w:num>
  <w:num w:numId="40">
    <w:abstractNumId w:val="38"/>
  </w:num>
  <w:num w:numId="4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87"/>
    <w:rsid w:val="00001C55"/>
    <w:rsid w:val="000078B6"/>
    <w:rsid w:val="00016971"/>
    <w:rsid w:val="00030737"/>
    <w:rsid w:val="000345F4"/>
    <w:rsid w:val="0003485C"/>
    <w:rsid w:val="00047753"/>
    <w:rsid w:val="00051304"/>
    <w:rsid w:val="00053CEE"/>
    <w:rsid w:val="00061AE6"/>
    <w:rsid w:val="00061C66"/>
    <w:rsid w:val="00061EB8"/>
    <w:rsid w:val="00076D2C"/>
    <w:rsid w:val="00077999"/>
    <w:rsid w:val="000800D8"/>
    <w:rsid w:val="00081874"/>
    <w:rsid w:val="000822C2"/>
    <w:rsid w:val="00082B76"/>
    <w:rsid w:val="00086088"/>
    <w:rsid w:val="00087864"/>
    <w:rsid w:val="000912F3"/>
    <w:rsid w:val="00093DEF"/>
    <w:rsid w:val="000A0FFA"/>
    <w:rsid w:val="000A4DDA"/>
    <w:rsid w:val="000A5087"/>
    <w:rsid w:val="000A5883"/>
    <w:rsid w:val="000A79ED"/>
    <w:rsid w:val="000A7F73"/>
    <w:rsid w:val="000B0662"/>
    <w:rsid w:val="000B36CE"/>
    <w:rsid w:val="000B51AD"/>
    <w:rsid w:val="000B57A5"/>
    <w:rsid w:val="000C090D"/>
    <w:rsid w:val="000D2068"/>
    <w:rsid w:val="000E0D9A"/>
    <w:rsid w:val="000E1BD7"/>
    <w:rsid w:val="000E3390"/>
    <w:rsid w:val="000E41B3"/>
    <w:rsid w:val="000E4F70"/>
    <w:rsid w:val="000E7B07"/>
    <w:rsid w:val="000F3482"/>
    <w:rsid w:val="000F5FE6"/>
    <w:rsid w:val="000F74EC"/>
    <w:rsid w:val="001039B2"/>
    <w:rsid w:val="001101E3"/>
    <w:rsid w:val="00111C63"/>
    <w:rsid w:val="0011774F"/>
    <w:rsid w:val="0012156A"/>
    <w:rsid w:val="00121CB9"/>
    <w:rsid w:val="0012795F"/>
    <w:rsid w:val="00127B82"/>
    <w:rsid w:val="00133879"/>
    <w:rsid w:val="00135AD2"/>
    <w:rsid w:val="00135B2F"/>
    <w:rsid w:val="00137B9A"/>
    <w:rsid w:val="001429BE"/>
    <w:rsid w:val="001446F5"/>
    <w:rsid w:val="00147D3A"/>
    <w:rsid w:val="00151350"/>
    <w:rsid w:val="001528C7"/>
    <w:rsid w:val="00153D5C"/>
    <w:rsid w:val="001550A5"/>
    <w:rsid w:val="0015664B"/>
    <w:rsid w:val="0015759C"/>
    <w:rsid w:val="0016048C"/>
    <w:rsid w:val="0016582A"/>
    <w:rsid w:val="00180500"/>
    <w:rsid w:val="00182CCC"/>
    <w:rsid w:val="00193009"/>
    <w:rsid w:val="00195CB8"/>
    <w:rsid w:val="00197262"/>
    <w:rsid w:val="001A3A82"/>
    <w:rsid w:val="001B26B6"/>
    <w:rsid w:val="001B3236"/>
    <w:rsid w:val="001B6D93"/>
    <w:rsid w:val="001C128D"/>
    <w:rsid w:val="001C27F6"/>
    <w:rsid w:val="001C2B05"/>
    <w:rsid w:val="001C349E"/>
    <w:rsid w:val="001C71C7"/>
    <w:rsid w:val="001D0092"/>
    <w:rsid w:val="001D51C8"/>
    <w:rsid w:val="001E14CE"/>
    <w:rsid w:val="001F2854"/>
    <w:rsid w:val="001F5FEC"/>
    <w:rsid w:val="002120B9"/>
    <w:rsid w:val="00220112"/>
    <w:rsid w:val="002215E9"/>
    <w:rsid w:val="00223A67"/>
    <w:rsid w:val="00225D70"/>
    <w:rsid w:val="00237880"/>
    <w:rsid w:val="00242601"/>
    <w:rsid w:val="0024261E"/>
    <w:rsid w:val="002471C4"/>
    <w:rsid w:val="0025410C"/>
    <w:rsid w:val="002613E4"/>
    <w:rsid w:val="0026141B"/>
    <w:rsid w:val="002656F8"/>
    <w:rsid w:val="00280981"/>
    <w:rsid w:val="00281D70"/>
    <w:rsid w:val="00281F10"/>
    <w:rsid w:val="00287E99"/>
    <w:rsid w:val="00292E8E"/>
    <w:rsid w:val="00293C82"/>
    <w:rsid w:val="00295C2B"/>
    <w:rsid w:val="002A0701"/>
    <w:rsid w:val="002B0764"/>
    <w:rsid w:val="002B454F"/>
    <w:rsid w:val="002C004C"/>
    <w:rsid w:val="002C00CC"/>
    <w:rsid w:val="002C29F6"/>
    <w:rsid w:val="002C37DB"/>
    <w:rsid w:val="002C49CC"/>
    <w:rsid w:val="002C70CF"/>
    <w:rsid w:val="002D498A"/>
    <w:rsid w:val="002D4C68"/>
    <w:rsid w:val="002D5094"/>
    <w:rsid w:val="002D5CE0"/>
    <w:rsid w:val="002E4B09"/>
    <w:rsid w:val="002F5023"/>
    <w:rsid w:val="0030320E"/>
    <w:rsid w:val="00304857"/>
    <w:rsid w:val="00311C8E"/>
    <w:rsid w:val="00313E51"/>
    <w:rsid w:val="00316368"/>
    <w:rsid w:val="00320873"/>
    <w:rsid w:val="00322845"/>
    <w:rsid w:val="00323C1D"/>
    <w:rsid w:val="0032443A"/>
    <w:rsid w:val="00324910"/>
    <w:rsid w:val="00324F7F"/>
    <w:rsid w:val="00326524"/>
    <w:rsid w:val="00327838"/>
    <w:rsid w:val="00343E8E"/>
    <w:rsid w:val="00344B7A"/>
    <w:rsid w:val="003505F5"/>
    <w:rsid w:val="003549E6"/>
    <w:rsid w:val="00364064"/>
    <w:rsid w:val="0037726F"/>
    <w:rsid w:val="003809BE"/>
    <w:rsid w:val="00381CF8"/>
    <w:rsid w:val="00386917"/>
    <w:rsid w:val="00392896"/>
    <w:rsid w:val="0039352D"/>
    <w:rsid w:val="003946FB"/>
    <w:rsid w:val="00394AA1"/>
    <w:rsid w:val="003953F4"/>
    <w:rsid w:val="00397317"/>
    <w:rsid w:val="003A1A3E"/>
    <w:rsid w:val="003A3028"/>
    <w:rsid w:val="003A38C4"/>
    <w:rsid w:val="003A7BA8"/>
    <w:rsid w:val="003B5724"/>
    <w:rsid w:val="003C6C0C"/>
    <w:rsid w:val="003C6F45"/>
    <w:rsid w:val="003D254C"/>
    <w:rsid w:val="003D313E"/>
    <w:rsid w:val="003D5A20"/>
    <w:rsid w:val="003F1F9C"/>
    <w:rsid w:val="003F382E"/>
    <w:rsid w:val="00401B97"/>
    <w:rsid w:val="00412799"/>
    <w:rsid w:val="00412D26"/>
    <w:rsid w:val="00420167"/>
    <w:rsid w:val="00426527"/>
    <w:rsid w:val="00426A09"/>
    <w:rsid w:val="004309BC"/>
    <w:rsid w:val="004569E5"/>
    <w:rsid w:val="00464138"/>
    <w:rsid w:val="004665D5"/>
    <w:rsid w:val="004746AF"/>
    <w:rsid w:val="00476591"/>
    <w:rsid w:val="0047679E"/>
    <w:rsid w:val="004A2A46"/>
    <w:rsid w:val="004A7315"/>
    <w:rsid w:val="004B312D"/>
    <w:rsid w:val="004B6B18"/>
    <w:rsid w:val="004C5FDA"/>
    <w:rsid w:val="004D1277"/>
    <w:rsid w:val="004D68D6"/>
    <w:rsid w:val="004E2251"/>
    <w:rsid w:val="004F00DC"/>
    <w:rsid w:val="004F2225"/>
    <w:rsid w:val="004F589C"/>
    <w:rsid w:val="005109E5"/>
    <w:rsid w:val="0051768E"/>
    <w:rsid w:val="00520BB1"/>
    <w:rsid w:val="005223B3"/>
    <w:rsid w:val="0052783F"/>
    <w:rsid w:val="005354CF"/>
    <w:rsid w:val="00536122"/>
    <w:rsid w:val="00537CAA"/>
    <w:rsid w:val="00541ED7"/>
    <w:rsid w:val="005452A2"/>
    <w:rsid w:val="00547B96"/>
    <w:rsid w:val="005524DB"/>
    <w:rsid w:val="00555B4E"/>
    <w:rsid w:val="0056121F"/>
    <w:rsid w:val="00561380"/>
    <w:rsid w:val="0056550D"/>
    <w:rsid w:val="00565663"/>
    <w:rsid w:val="005663FD"/>
    <w:rsid w:val="0057293F"/>
    <w:rsid w:val="00576862"/>
    <w:rsid w:val="00583B41"/>
    <w:rsid w:val="00590509"/>
    <w:rsid w:val="00590B77"/>
    <w:rsid w:val="00596AF4"/>
    <w:rsid w:val="00596D6E"/>
    <w:rsid w:val="00597D5F"/>
    <w:rsid w:val="005A0D0C"/>
    <w:rsid w:val="005A2A64"/>
    <w:rsid w:val="005C3E52"/>
    <w:rsid w:val="005E0C9D"/>
    <w:rsid w:val="005E4585"/>
    <w:rsid w:val="005E769F"/>
    <w:rsid w:val="005F29FA"/>
    <w:rsid w:val="005F4EBD"/>
    <w:rsid w:val="00603F2F"/>
    <w:rsid w:val="00607100"/>
    <w:rsid w:val="00611998"/>
    <w:rsid w:val="0061392B"/>
    <w:rsid w:val="00615E33"/>
    <w:rsid w:val="00620A45"/>
    <w:rsid w:val="00620D14"/>
    <w:rsid w:val="006313E0"/>
    <w:rsid w:val="00631A2F"/>
    <w:rsid w:val="00654DE8"/>
    <w:rsid w:val="00667A02"/>
    <w:rsid w:val="006812F7"/>
    <w:rsid w:val="00683AEA"/>
    <w:rsid w:val="006871EC"/>
    <w:rsid w:val="006877A1"/>
    <w:rsid w:val="00692D50"/>
    <w:rsid w:val="0069619E"/>
    <w:rsid w:val="0069654C"/>
    <w:rsid w:val="00697D70"/>
    <w:rsid w:val="006A7DC6"/>
    <w:rsid w:val="006C7D0B"/>
    <w:rsid w:val="006D622F"/>
    <w:rsid w:val="006D6A24"/>
    <w:rsid w:val="006E0F6B"/>
    <w:rsid w:val="006E443F"/>
    <w:rsid w:val="006E4F30"/>
    <w:rsid w:val="006E6C79"/>
    <w:rsid w:val="006F1815"/>
    <w:rsid w:val="007005B8"/>
    <w:rsid w:val="00703734"/>
    <w:rsid w:val="00705AA0"/>
    <w:rsid w:val="007100CA"/>
    <w:rsid w:val="00712DD9"/>
    <w:rsid w:val="007138A5"/>
    <w:rsid w:val="0072108B"/>
    <w:rsid w:val="00721BB5"/>
    <w:rsid w:val="0072383E"/>
    <w:rsid w:val="00727112"/>
    <w:rsid w:val="0072722D"/>
    <w:rsid w:val="007353F9"/>
    <w:rsid w:val="00741A0C"/>
    <w:rsid w:val="00741CED"/>
    <w:rsid w:val="0074388B"/>
    <w:rsid w:val="00745B6D"/>
    <w:rsid w:val="00753CFD"/>
    <w:rsid w:val="0076295A"/>
    <w:rsid w:val="00767474"/>
    <w:rsid w:val="0077124A"/>
    <w:rsid w:val="00774EC7"/>
    <w:rsid w:val="00777850"/>
    <w:rsid w:val="0078671D"/>
    <w:rsid w:val="007923C5"/>
    <w:rsid w:val="00795F70"/>
    <w:rsid w:val="007A5CFE"/>
    <w:rsid w:val="007A60D7"/>
    <w:rsid w:val="007A6862"/>
    <w:rsid w:val="007D32A3"/>
    <w:rsid w:val="007E0D47"/>
    <w:rsid w:val="007E3AD4"/>
    <w:rsid w:val="007E4E75"/>
    <w:rsid w:val="007E611E"/>
    <w:rsid w:val="007F1DE2"/>
    <w:rsid w:val="007F3041"/>
    <w:rsid w:val="007F6E24"/>
    <w:rsid w:val="0080025F"/>
    <w:rsid w:val="00801715"/>
    <w:rsid w:val="008030F7"/>
    <w:rsid w:val="00817A30"/>
    <w:rsid w:val="00817AED"/>
    <w:rsid w:val="00824409"/>
    <w:rsid w:val="00824AE1"/>
    <w:rsid w:val="00833458"/>
    <w:rsid w:val="00841781"/>
    <w:rsid w:val="00844C1B"/>
    <w:rsid w:val="00853D2E"/>
    <w:rsid w:val="0085788F"/>
    <w:rsid w:val="0085798C"/>
    <w:rsid w:val="0087721D"/>
    <w:rsid w:val="00880E52"/>
    <w:rsid w:val="008836B0"/>
    <w:rsid w:val="008879D6"/>
    <w:rsid w:val="00891C4A"/>
    <w:rsid w:val="008938B1"/>
    <w:rsid w:val="008A07A1"/>
    <w:rsid w:val="008A54E2"/>
    <w:rsid w:val="008A7CC8"/>
    <w:rsid w:val="008B5424"/>
    <w:rsid w:val="008B668A"/>
    <w:rsid w:val="008C632B"/>
    <w:rsid w:val="008D13AF"/>
    <w:rsid w:val="008D2666"/>
    <w:rsid w:val="008D3FE4"/>
    <w:rsid w:val="008D7FBB"/>
    <w:rsid w:val="008E02EF"/>
    <w:rsid w:val="008F318A"/>
    <w:rsid w:val="008F45A2"/>
    <w:rsid w:val="00903E3A"/>
    <w:rsid w:val="00911D90"/>
    <w:rsid w:val="009145C8"/>
    <w:rsid w:val="009163D5"/>
    <w:rsid w:val="00921423"/>
    <w:rsid w:val="009278D8"/>
    <w:rsid w:val="00932D1F"/>
    <w:rsid w:val="00947889"/>
    <w:rsid w:val="0095539A"/>
    <w:rsid w:val="00965586"/>
    <w:rsid w:val="009707DE"/>
    <w:rsid w:val="00976946"/>
    <w:rsid w:val="009854B9"/>
    <w:rsid w:val="00993C0B"/>
    <w:rsid w:val="009956E4"/>
    <w:rsid w:val="009966AC"/>
    <w:rsid w:val="009976D9"/>
    <w:rsid w:val="009A05BB"/>
    <w:rsid w:val="009A13B0"/>
    <w:rsid w:val="009A4037"/>
    <w:rsid w:val="009A4452"/>
    <w:rsid w:val="009A7CA6"/>
    <w:rsid w:val="009B362C"/>
    <w:rsid w:val="009B73AC"/>
    <w:rsid w:val="009C60B5"/>
    <w:rsid w:val="009D051C"/>
    <w:rsid w:val="009D0B59"/>
    <w:rsid w:val="009D3BD8"/>
    <w:rsid w:val="009D3C42"/>
    <w:rsid w:val="009D3E1F"/>
    <w:rsid w:val="009D66E3"/>
    <w:rsid w:val="009E2E4C"/>
    <w:rsid w:val="009E3EB8"/>
    <w:rsid w:val="009F24D3"/>
    <w:rsid w:val="009F3B94"/>
    <w:rsid w:val="00A10370"/>
    <w:rsid w:val="00A1044F"/>
    <w:rsid w:val="00A15C28"/>
    <w:rsid w:val="00A269F8"/>
    <w:rsid w:val="00A322ED"/>
    <w:rsid w:val="00A32733"/>
    <w:rsid w:val="00A37549"/>
    <w:rsid w:val="00A37A38"/>
    <w:rsid w:val="00A40B24"/>
    <w:rsid w:val="00A449F5"/>
    <w:rsid w:val="00A53985"/>
    <w:rsid w:val="00A67283"/>
    <w:rsid w:val="00A759C7"/>
    <w:rsid w:val="00A80028"/>
    <w:rsid w:val="00A849A0"/>
    <w:rsid w:val="00A911EC"/>
    <w:rsid w:val="00AA2801"/>
    <w:rsid w:val="00AA2A89"/>
    <w:rsid w:val="00AB4CAF"/>
    <w:rsid w:val="00AB60C6"/>
    <w:rsid w:val="00AB64B6"/>
    <w:rsid w:val="00AC6745"/>
    <w:rsid w:val="00AD15C4"/>
    <w:rsid w:val="00AE3C60"/>
    <w:rsid w:val="00AE6DBA"/>
    <w:rsid w:val="00AF3B29"/>
    <w:rsid w:val="00B057D3"/>
    <w:rsid w:val="00B12CF8"/>
    <w:rsid w:val="00B16F35"/>
    <w:rsid w:val="00B21E20"/>
    <w:rsid w:val="00B24910"/>
    <w:rsid w:val="00B2659E"/>
    <w:rsid w:val="00B3312E"/>
    <w:rsid w:val="00B4049B"/>
    <w:rsid w:val="00B41A6C"/>
    <w:rsid w:val="00B43D4D"/>
    <w:rsid w:val="00B45D0D"/>
    <w:rsid w:val="00B47839"/>
    <w:rsid w:val="00B50F23"/>
    <w:rsid w:val="00B54EC8"/>
    <w:rsid w:val="00B56AD1"/>
    <w:rsid w:val="00B56D4E"/>
    <w:rsid w:val="00B57966"/>
    <w:rsid w:val="00B61251"/>
    <w:rsid w:val="00B6377E"/>
    <w:rsid w:val="00B65D10"/>
    <w:rsid w:val="00B73185"/>
    <w:rsid w:val="00B7407B"/>
    <w:rsid w:val="00B766CC"/>
    <w:rsid w:val="00B776AA"/>
    <w:rsid w:val="00B8083A"/>
    <w:rsid w:val="00B825D4"/>
    <w:rsid w:val="00B83267"/>
    <w:rsid w:val="00B864F9"/>
    <w:rsid w:val="00B911C8"/>
    <w:rsid w:val="00B958BD"/>
    <w:rsid w:val="00BD78AF"/>
    <w:rsid w:val="00BE785C"/>
    <w:rsid w:val="00BF1C9E"/>
    <w:rsid w:val="00BF1D6E"/>
    <w:rsid w:val="00BF2F26"/>
    <w:rsid w:val="00BF2F2D"/>
    <w:rsid w:val="00BF3484"/>
    <w:rsid w:val="00BF7492"/>
    <w:rsid w:val="00C0090D"/>
    <w:rsid w:val="00C038A1"/>
    <w:rsid w:val="00C13FAA"/>
    <w:rsid w:val="00C27F2C"/>
    <w:rsid w:val="00C300BF"/>
    <w:rsid w:val="00C358FC"/>
    <w:rsid w:val="00C36557"/>
    <w:rsid w:val="00C40821"/>
    <w:rsid w:val="00C468CE"/>
    <w:rsid w:val="00C50302"/>
    <w:rsid w:val="00C509A5"/>
    <w:rsid w:val="00C5464B"/>
    <w:rsid w:val="00C57753"/>
    <w:rsid w:val="00C61FAA"/>
    <w:rsid w:val="00C660A0"/>
    <w:rsid w:val="00C722E4"/>
    <w:rsid w:val="00C74C4A"/>
    <w:rsid w:val="00C80F73"/>
    <w:rsid w:val="00C91F56"/>
    <w:rsid w:val="00C94D7B"/>
    <w:rsid w:val="00C94DEE"/>
    <w:rsid w:val="00C95E9F"/>
    <w:rsid w:val="00CA1124"/>
    <w:rsid w:val="00CA2C78"/>
    <w:rsid w:val="00CA32E3"/>
    <w:rsid w:val="00CA6B4E"/>
    <w:rsid w:val="00CB4BE7"/>
    <w:rsid w:val="00CB4D22"/>
    <w:rsid w:val="00CB587D"/>
    <w:rsid w:val="00CB6700"/>
    <w:rsid w:val="00CD207D"/>
    <w:rsid w:val="00CD580E"/>
    <w:rsid w:val="00CD67E9"/>
    <w:rsid w:val="00CE5859"/>
    <w:rsid w:val="00CF067C"/>
    <w:rsid w:val="00CF4799"/>
    <w:rsid w:val="00D01C4F"/>
    <w:rsid w:val="00D06D0F"/>
    <w:rsid w:val="00D10804"/>
    <w:rsid w:val="00D116E0"/>
    <w:rsid w:val="00D16924"/>
    <w:rsid w:val="00D1745A"/>
    <w:rsid w:val="00D204AF"/>
    <w:rsid w:val="00D23052"/>
    <w:rsid w:val="00D23219"/>
    <w:rsid w:val="00D33938"/>
    <w:rsid w:val="00D35081"/>
    <w:rsid w:val="00D356D6"/>
    <w:rsid w:val="00D35920"/>
    <w:rsid w:val="00D40524"/>
    <w:rsid w:val="00D433D3"/>
    <w:rsid w:val="00D541C6"/>
    <w:rsid w:val="00D55536"/>
    <w:rsid w:val="00D560CC"/>
    <w:rsid w:val="00D56F87"/>
    <w:rsid w:val="00D60656"/>
    <w:rsid w:val="00D679FC"/>
    <w:rsid w:val="00D768EC"/>
    <w:rsid w:val="00D84102"/>
    <w:rsid w:val="00D9332B"/>
    <w:rsid w:val="00D9603E"/>
    <w:rsid w:val="00DA0CC5"/>
    <w:rsid w:val="00DA59C2"/>
    <w:rsid w:val="00DB1069"/>
    <w:rsid w:val="00DB3210"/>
    <w:rsid w:val="00DC35D1"/>
    <w:rsid w:val="00DC4AFF"/>
    <w:rsid w:val="00DD3B2D"/>
    <w:rsid w:val="00DD5CBF"/>
    <w:rsid w:val="00DF0790"/>
    <w:rsid w:val="00DF43C6"/>
    <w:rsid w:val="00E1186A"/>
    <w:rsid w:val="00E11D97"/>
    <w:rsid w:val="00E131E4"/>
    <w:rsid w:val="00E21496"/>
    <w:rsid w:val="00E277BF"/>
    <w:rsid w:val="00E3149A"/>
    <w:rsid w:val="00E3449A"/>
    <w:rsid w:val="00E4519C"/>
    <w:rsid w:val="00E4777D"/>
    <w:rsid w:val="00E50855"/>
    <w:rsid w:val="00E539CD"/>
    <w:rsid w:val="00E6636C"/>
    <w:rsid w:val="00E6709E"/>
    <w:rsid w:val="00E67DC2"/>
    <w:rsid w:val="00E7403D"/>
    <w:rsid w:val="00E75F58"/>
    <w:rsid w:val="00E810C7"/>
    <w:rsid w:val="00E82ADC"/>
    <w:rsid w:val="00E85926"/>
    <w:rsid w:val="00E9253B"/>
    <w:rsid w:val="00EA17F8"/>
    <w:rsid w:val="00EA74C4"/>
    <w:rsid w:val="00EA7E1A"/>
    <w:rsid w:val="00EB474D"/>
    <w:rsid w:val="00EB631F"/>
    <w:rsid w:val="00EC15FF"/>
    <w:rsid w:val="00EC23D8"/>
    <w:rsid w:val="00EC3C96"/>
    <w:rsid w:val="00ED21F5"/>
    <w:rsid w:val="00ED37FE"/>
    <w:rsid w:val="00ED4E53"/>
    <w:rsid w:val="00ED6B8D"/>
    <w:rsid w:val="00ED7EE0"/>
    <w:rsid w:val="00EE035E"/>
    <w:rsid w:val="00EE0AB6"/>
    <w:rsid w:val="00EE764C"/>
    <w:rsid w:val="00EF3A0B"/>
    <w:rsid w:val="00EF4AEC"/>
    <w:rsid w:val="00F00CBE"/>
    <w:rsid w:val="00F11D0C"/>
    <w:rsid w:val="00F11D17"/>
    <w:rsid w:val="00F243D6"/>
    <w:rsid w:val="00F30F8B"/>
    <w:rsid w:val="00F32A98"/>
    <w:rsid w:val="00F3568D"/>
    <w:rsid w:val="00F363EE"/>
    <w:rsid w:val="00F46176"/>
    <w:rsid w:val="00F47D4D"/>
    <w:rsid w:val="00F51EFC"/>
    <w:rsid w:val="00F55220"/>
    <w:rsid w:val="00F56039"/>
    <w:rsid w:val="00F574F5"/>
    <w:rsid w:val="00F6134E"/>
    <w:rsid w:val="00F63CED"/>
    <w:rsid w:val="00F72368"/>
    <w:rsid w:val="00F725EF"/>
    <w:rsid w:val="00F739DC"/>
    <w:rsid w:val="00F83005"/>
    <w:rsid w:val="00F863AD"/>
    <w:rsid w:val="00FB1EE3"/>
    <w:rsid w:val="00FB3BA7"/>
    <w:rsid w:val="00FB432E"/>
    <w:rsid w:val="00FB5CC7"/>
    <w:rsid w:val="00FB7797"/>
    <w:rsid w:val="00FB7CD7"/>
    <w:rsid w:val="00FC3C16"/>
    <w:rsid w:val="00FD15C6"/>
    <w:rsid w:val="00FD2743"/>
    <w:rsid w:val="00FD2F15"/>
    <w:rsid w:val="00FD5DA6"/>
    <w:rsid w:val="00FE7023"/>
    <w:rsid w:val="00FF0027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BCCFBEF"/>
  <w15:docId w15:val="{A277F292-FD48-4D4D-BA21-1DA5AC69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87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DefaultParagraphFont"/>
    <w:rsid w:val="002B454F"/>
  </w:style>
  <w:style w:type="character" w:customStyle="1" w:styleId="apple-converted-space">
    <w:name w:val="apple-converted-space"/>
    <w:basedOn w:val="DefaultParagraphFont"/>
    <w:rsid w:val="002B454F"/>
  </w:style>
  <w:style w:type="character" w:customStyle="1" w:styleId="green">
    <w:name w:val="green"/>
    <w:basedOn w:val="DefaultParagraphFont"/>
    <w:rsid w:val="002B454F"/>
  </w:style>
  <w:style w:type="character" w:customStyle="1" w:styleId="response">
    <w:name w:val="response"/>
    <w:basedOn w:val="DefaultParagraphFont"/>
    <w:rsid w:val="002B4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F5"/>
  </w:style>
  <w:style w:type="paragraph" w:styleId="Footer">
    <w:name w:val="footer"/>
    <w:basedOn w:val="Normal"/>
    <w:link w:val="Foot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F5"/>
  </w:style>
  <w:style w:type="character" w:styleId="CommentReference">
    <w:name w:val="annotation reference"/>
    <w:basedOn w:val="DefaultParagraphFont"/>
    <w:uiPriority w:val="99"/>
    <w:semiHidden/>
    <w:unhideWhenUsed/>
    <w:rsid w:val="0010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9B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9B2"/>
    <w:rPr>
      <w:b/>
      <w:bCs/>
      <w:sz w:val="20"/>
      <w:szCs w:val="20"/>
    </w:rPr>
  </w:style>
  <w:style w:type="paragraph" w:customStyle="1" w:styleId="a">
    <w:name w:val="ראשי"/>
    <w:basedOn w:val="Heading1"/>
    <w:next w:val="Normal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Heading2"/>
    <w:next w:val="Normal"/>
    <w:qFormat/>
    <w:rsid w:val="002C29F6"/>
    <w:pPr>
      <w:numPr>
        <w:numId w:val="6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Heading3"/>
    <w:next w:val="Normal"/>
    <w:qFormat/>
    <w:rsid w:val="004A7315"/>
    <w:pPr>
      <w:numPr>
        <w:ilvl w:val="1"/>
        <w:numId w:val="6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Normal"/>
    <w:next w:val="Normal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Normal"/>
    <w:next w:val="Normal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</w:rPr>
  </w:style>
  <w:style w:type="paragraph" w:styleId="Subtitle">
    <w:name w:val="Subtitle"/>
    <w:basedOn w:val="Normal"/>
    <w:next w:val="Normal"/>
    <w:link w:val="SubtitleChar"/>
    <w:uiPriority w:val="11"/>
    <w:rsid w:val="00242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Normal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kwd">
    <w:name w:val="kwd"/>
    <w:basedOn w:val="DefaultParagraphFont"/>
    <w:rsid w:val="000A5087"/>
  </w:style>
  <w:style w:type="character" w:customStyle="1" w:styleId="pln">
    <w:name w:val="pln"/>
    <w:basedOn w:val="DefaultParagraphFont"/>
    <w:rsid w:val="000A5087"/>
  </w:style>
  <w:style w:type="character" w:customStyle="1" w:styleId="pun">
    <w:name w:val="pun"/>
    <w:basedOn w:val="DefaultParagraphFont"/>
    <w:rsid w:val="000A5087"/>
  </w:style>
  <w:style w:type="table" w:styleId="TableGrid">
    <w:name w:val="Table Grid"/>
    <w:basedOn w:val="TableNormal"/>
    <w:uiPriority w:val="39"/>
    <w:rsid w:val="000A5087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0A5087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pDevelop\yuna%20drori\&#1492;&#1504;&#1495;&#1497;&#1493;&#1514;%20&#1500;&#1508;&#1497;&#1514;&#1493;&#1495;%20&#1514;&#1493;&#1510;&#1512;&#1497;%20&#1492;&#1491;&#1512;&#1499;&#1492;\&#1514;&#1489;&#1504;&#1497;&#1514;%20&#1500;&#1491;&#1493;&#1490;&#1502;&#1488;%20&#1506;&#1489;&#1512;&#1497;&#151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C9C6-62D3-489A-8FAC-07FC7D85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</Template>
  <TotalTime>12937</TotalTime>
  <Pages>27</Pages>
  <Words>3662</Words>
  <Characters>20876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fuad sami</cp:lastModifiedBy>
  <cp:revision>1</cp:revision>
  <cp:lastPrinted>2019-04-17T09:41:00Z</cp:lastPrinted>
  <dcterms:created xsi:type="dcterms:W3CDTF">2021-01-02T07:26:00Z</dcterms:created>
  <dcterms:modified xsi:type="dcterms:W3CDTF">2021-02-04T16:50:00Z</dcterms:modified>
</cp:coreProperties>
</file>